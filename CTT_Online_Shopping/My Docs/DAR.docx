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id w:val="137356007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6D6FC57A" w14:textId="5A4091BB" w:rsidR="00756E07" w:rsidRPr="008848D6" w:rsidRDefault="0013444D" w:rsidP="00C22C69">
          <w:pPr>
            <w:pStyle w:val="Title"/>
          </w:pPr>
          <w:sdt>
            <w:sdtPr>
              <w:alias w:val="Title"/>
              <w:id w:val="1332491293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50B3D" w:rsidRPr="00950B3D">
                <w:t>[Nagarro]</w:t>
              </w:r>
              <w:r w:rsidR="00282397" w:rsidRPr="00950B3D">
                <w:t>- [</w:t>
              </w:r>
              <w:r w:rsidR="00950B3D" w:rsidRPr="00950B3D">
                <w:t>CTT Online Shopping]</w:t>
              </w:r>
            </w:sdtContent>
          </w:sdt>
        </w:p>
        <w:p w14:paraId="73F7DB3E" w14:textId="77777777" w:rsidR="00756E07" w:rsidRPr="008848D6" w:rsidRDefault="00756E07" w:rsidP="00C22C69">
          <w:pPr>
            <w:pStyle w:val="Title"/>
            <w:rPr>
              <w:sz w:val="36"/>
              <w:szCs w:val="36"/>
            </w:rPr>
          </w:pPr>
          <w:r w:rsidRPr="008848D6">
            <w:rPr>
              <w:rStyle w:val="SubtitleChar"/>
              <w:rFonts w:asciiTheme="majorHAnsi" w:hAnsiTheme="maj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479BBB60" wp14:editId="3C7028B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38795" cy="807085"/>
                    <wp:effectExtent l="0" t="0" r="24765" b="15240"/>
                    <wp:wrapNone/>
                    <wp:docPr id="18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8795" cy="80708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12C2001" id="Rectangle 2" o:spid="_x0000_s1026" style="position:absolute;margin-left:0;margin-top:0;width:640.85pt;height:63.5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" o:allowincell="f" fillcolor="#5b9bd5 [3204]" strokecolor="#2f5496 [2408]">
                    <w10:wrap anchorx="page" anchory="page"/>
                  </v:rect>
                </w:pict>
              </mc:Fallback>
            </mc:AlternateContent>
          </w:r>
          <w:r w:rsidRPr="008848D6">
            <w:rPr>
              <w:rStyle w:val="SubtitleChar"/>
              <w:rFonts w:asciiTheme="majorHAnsi" w:hAnsiTheme="maj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0" allowOverlap="1" wp14:anchorId="35D6E254" wp14:editId="0FB56EEF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9525" t="5715" r="13970" b="8890"/>
                    <wp:wrapNone/>
                    <wp:docPr id="17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D2228B1" id="Rectangle 5" o:spid="_x0000_s1026" style="position:absolute;margin-left:0;margin-top:0;width:7.15pt;height:829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" o:allowincell="f" fillcolor="white [3212]" strokecolor="#2f5496 [2408]">
                    <w10:wrap anchorx="margin" anchory="page"/>
                  </v:rect>
                </w:pict>
              </mc:Fallback>
            </mc:AlternateContent>
          </w:r>
          <w:r w:rsidRPr="008848D6">
            <w:rPr>
              <w:rStyle w:val="SubtitleChar"/>
              <w:rFonts w:asciiTheme="majorHAnsi" w:hAnsiTheme="maj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0" allowOverlap="1" wp14:anchorId="3E6D8610" wp14:editId="0ABCF958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9525" t="5715" r="13970" b="8890"/>
                    <wp:wrapNone/>
                    <wp:docPr id="16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98A9FCE" id="Rectangle 4" o:spid="_x0000_s1026" style="position:absolute;margin-left:0;margin-top:0;width:7.15pt;height:829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" o:allowincell="f" fillcolor="white [3212]" strokecolor="#2f5496 [2408]">
                    <w10:wrap anchorx="margin" anchory="page"/>
                  </v:rect>
                </w:pict>
              </mc:Fallback>
            </mc:AlternateContent>
          </w:r>
          <w:r w:rsidRPr="008848D6">
            <w:rPr>
              <w:rStyle w:val="SubtitleChar"/>
              <w:rFonts w:asciiTheme="majorHAnsi" w:hAnsiTheme="maj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0" allowOverlap="1" wp14:anchorId="0EB65D2B" wp14:editId="0520F6F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38795" cy="807085"/>
                    <wp:effectExtent l="0" t="0" r="24765" b="15240"/>
                    <wp:wrapNone/>
                    <wp:docPr id="14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8795" cy="80708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2BDE170" id="Rectangle 3" o:spid="_x0000_s1026" style="position:absolute;margin-left:0;margin-top:0;width:640.85pt;height:63.5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" o:allowincell="f" fillcolor="#5b9bd5 [3204]" strokecolor="#2f5496 [2408]">
                    <w10:wrap anchorx="page" anchory="margin"/>
                  </v:rect>
                </w:pict>
              </mc:Fallback>
            </mc:AlternateContent>
          </w:r>
          <w:sdt>
            <w:sdtPr>
              <w:rPr>
                <w:sz w:val="36"/>
                <w:szCs w:val="36"/>
              </w:rPr>
              <w:alias w:val="Subtitle"/>
              <w:id w:val="14700077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r w:rsidR="001D6A7E">
                <w:rPr>
                  <w:sz w:val="36"/>
                  <w:szCs w:val="36"/>
                  <w:lang w:val="en-IN"/>
                </w:rPr>
                <w:t>DAR Document</w:t>
              </w:r>
            </w:sdtContent>
          </w:sdt>
        </w:p>
        <w:p w14:paraId="06A2D888" w14:textId="77777777" w:rsidR="00756E07" w:rsidRPr="008848D6" w:rsidRDefault="00756E07" w:rsidP="00C22C69">
          <w:pPr>
            <w:pStyle w:val="NoSpacing"/>
            <w:rPr>
              <w:rFonts w:asciiTheme="majorHAnsi" w:eastAsia="Times New Roman" w:hAnsiTheme="majorHAnsi"/>
              <w:sz w:val="52"/>
              <w:szCs w:val="52"/>
            </w:rPr>
          </w:pPr>
        </w:p>
        <w:p w14:paraId="30598863" w14:textId="77777777" w:rsidR="00756E07" w:rsidRPr="008848D6" w:rsidRDefault="00756E07" w:rsidP="00C22C69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75D21388" w14:textId="77777777" w:rsidR="00756E07" w:rsidRPr="008848D6" w:rsidRDefault="00756E07" w:rsidP="00C22C69">
          <w:pPr>
            <w:pStyle w:val="Title"/>
            <w:rPr>
              <w:sz w:val="36"/>
              <w:szCs w:val="36"/>
            </w:rPr>
          </w:pPr>
        </w:p>
        <w:p w14:paraId="174432E2" w14:textId="77777777" w:rsidR="00756E07" w:rsidRPr="008848D6" w:rsidRDefault="00756E07" w:rsidP="00C22C69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2E60BFED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50AFA6F0" w14:textId="77777777" w:rsidR="00756E07" w:rsidRPr="008848D6" w:rsidRDefault="00AF0091" w:rsidP="00C22C69">
          <w:pPr>
            <w:tabs>
              <w:tab w:val="left" w:pos="2544"/>
            </w:tabs>
            <w:spacing w:line="240" w:lineRule="auto"/>
            <w:rPr>
              <w:rFonts w:asciiTheme="majorHAnsi" w:hAnsiTheme="majorHAnsi"/>
            </w:rPr>
          </w:pPr>
          <w:r w:rsidRPr="008848D6">
            <w:rPr>
              <w:rFonts w:asciiTheme="majorHAnsi" w:hAnsiTheme="majorHAnsi"/>
            </w:rPr>
            <w:tab/>
          </w:r>
        </w:p>
        <w:p w14:paraId="7DA415BB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1AE2B141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05B6CA15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50733556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6ED1F670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07E80A7F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6BE75B83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25AEA554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3809615B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5AE8B1BB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2BF72C53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446C3A61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070866FF" w14:textId="581FB006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6863EA40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5C1E7A22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18403EE0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sdt>
          <w:sdtPr>
            <w:rPr>
              <w:rFonts w:asciiTheme="majorHAnsi" w:hAnsiTheme="majorHAnsi" w:cs="Times New Roman"/>
            </w:rPr>
            <w:alias w:val="Company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73B8C6A7" w14:textId="77777777" w:rsidR="00756E07" w:rsidRPr="008848D6" w:rsidRDefault="00901988" w:rsidP="00C22C69">
              <w:pPr>
                <w:pStyle w:val="NoSpacing"/>
                <w:rPr>
                  <w:rFonts w:asciiTheme="majorHAnsi" w:hAnsiTheme="majorHAnsi"/>
                </w:rPr>
              </w:pPr>
              <w:r w:rsidRPr="008848D6">
                <w:rPr>
                  <w:rFonts w:asciiTheme="majorHAnsi" w:hAnsiTheme="majorHAnsi" w:cs="Times New Roman"/>
                </w:rPr>
                <w:t>Nagarro Software Pvt. Ltd.</w:t>
              </w:r>
            </w:p>
          </w:sdtContent>
        </w:sdt>
        <w:sdt>
          <w:sdtPr>
            <w:rPr>
              <w:rFonts w:asciiTheme="majorHAnsi" w:hAnsiTheme="majorHAnsi"/>
            </w:rPr>
            <w:alias w:val="Author"/>
            <w:id w:val="-2097089043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14:paraId="12A9E61D" w14:textId="5FA71752" w:rsidR="00756E07" w:rsidRPr="008848D6" w:rsidRDefault="00282397" w:rsidP="00C22C69">
              <w:pPr>
                <w:pStyle w:val="NoSpacing"/>
                <w:rPr>
                  <w:rFonts w:asciiTheme="majorHAnsi" w:hAnsiTheme="majorHAnsi"/>
                  <w:b/>
                  <w:bCs/>
                </w:rPr>
              </w:pPr>
              <w:r>
                <w:rPr>
                  <w:rFonts w:asciiTheme="majorHAnsi" w:hAnsiTheme="majorHAnsi"/>
                </w:rPr>
                <w:t>Sandeep Singh</w:t>
              </w:r>
            </w:p>
          </w:sdtContent>
        </w:sdt>
      </w:sdtContent>
    </w:sdt>
    <w:p w14:paraId="1AED9A50" w14:textId="77777777" w:rsidR="00756E07" w:rsidRPr="008848D6" w:rsidRDefault="00756E07" w:rsidP="00C22C69">
      <w:pPr>
        <w:spacing w:line="240" w:lineRule="auto"/>
        <w:rPr>
          <w:rFonts w:asciiTheme="majorHAnsi" w:hAnsiTheme="majorHAnsi"/>
          <w:b/>
          <w:bCs/>
        </w:rPr>
      </w:pPr>
      <w:r w:rsidRPr="008848D6">
        <w:rPr>
          <w:rFonts w:asciiTheme="majorHAnsi" w:hAnsiTheme="majorHAnsi"/>
          <w:b/>
          <w:bCs/>
        </w:rPr>
        <w:br w:type="page"/>
      </w:r>
    </w:p>
    <w:p w14:paraId="2845B63F" w14:textId="77777777" w:rsidR="00756E07" w:rsidRPr="008848D6" w:rsidRDefault="00756E07" w:rsidP="00C22C69">
      <w:pPr>
        <w:pStyle w:val="NoSpacing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76"/>
        <w:gridCol w:w="1648"/>
        <w:gridCol w:w="2295"/>
        <w:gridCol w:w="3897"/>
      </w:tblGrid>
      <w:tr w:rsidR="00756E07" w:rsidRPr="008848D6" w14:paraId="1ECDD679" w14:textId="77777777" w:rsidTr="00756E07">
        <w:tc>
          <w:tcPr>
            <w:tcW w:w="901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56D57CB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  <w:b/>
              </w:rPr>
            </w:pPr>
            <w:r w:rsidRPr="008848D6">
              <w:rPr>
                <w:rFonts w:asciiTheme="majorHAnsi" w:hAnsiTheme="majorHAnsi"/>
                <w:b/>
              </w:rPr>
              <w:t>Revision History</w:t>
            </w:r>
          </w:p>
        </w:tc>
      </w:tr>
      <w:tr w:rsidR="00756E07" w:rsidRPr="008848D6" w14:paraId="20E9BF81" w14:textId="77777777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59A99D9F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  <w:r w:rsidRPr="008848D6">
              <w:rPr>
                <w:rFonts w:asciiTheme="majorHAnsi" w:hAnsiTheme="majorHAnsi"/>
              </w:rPr>
              <w:t>Version</w:t>
            </w: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5B10C968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  <w:r w:rsidRPr="008848D6">
              <w:rPr>
                <w:rFonts w:asciiTheme="majorHAnsi" w:hAnsiTheme="majorHAnsi"/>
              </w:rPr>
              <w:t>Date</w:t>
            </w: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2E0B8328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  <w:r w:rsidRPr="008848D6">
              <w:rPr>
                <w:rFonts w:asciiTheme="majorHAnsi" w:hAnsiTheme="majorHAnsi"/>
              </w:rPr>
              <w:t>Author/Contributor</w:t>
            </w: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0AB37059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  <w:r w:rsidRPr="008848D6">
              <w:rPr>
                <w:rFonts w:asciiTheme="majorHAnsi" w:hAnsiTheme="majorHAnsi"/>
              </w:rPr>
              <w:t>Comments</w:t>
            </w:r>
          </w:p>
        </w:tc>
      </w:tr>
      <w:tr w:rsidR="00756E07" w:rsidRPr="008848D6" w14:paraId="523EDA88" w14:textId="77777777" w:rsidTr="00200904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64820B" w14:textId="22D257F0" w:rsidR="00756E07" w:rsidRPr="008848D6" w:rsidRDefault="00282397" w:rsidP="00C22C69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1.0</w:t>
            </w: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DDB318" w14:textId="529D473F" w:rsidR="00756E07" w:rsidRPr="008848D6" w:rsidRDefault="000C77A7" w:rsidP="00C22C69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282397">
              <w:rPr>
                <w:rFonts w:asciiTheme="majorHAnsi" w:hAnsiTheme="majorHAnsi"/>
              </w:rPr>
              <w:t>5-</w:t>
            </w:r>
            <w:r>
              <w:rPr>
                <w:rFonts w:asciiTheme="majorHAnsi" w:hAnsiTheme="majorHAnsi"/>
              </w:rPr>
              <w:t>Jan</w:t>
            </w:r>
            <w:r w:rsidR="00282397">
              <w:rPr>
                <w:rFonts w:asciiTheme="majorHAnsi" w:hAnsiTheme="majorHAnsi"/>
              </w:rPr>
              <w:t>-2</w:t>
            </w: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2C640D" w14:textId="4B94BF2B" w:rsidR="00756E07" w:rsidRPr="008848D6" w:rsidRDefault="00282397" w:rsidP="00C22C69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Sandeep Singh</w:t>
            </w: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0739BE" w14:textId="068C5D14" w:rsidR="00756E07" w:rsidRPr="008848D6" w:rsidRDefault="00AF5D5A" w:rsidP="00CB78C5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Initial </w:t>
            </w:r>
            <w:r w:rsidR="005F418A">
              <w:rPr>
                <w:rFonts w:asciiTheme="majorHAnsi" w:hAnsiTheme="majorHAnsi"/>
              </w:rPr>
              <w:t>Phase</w:t>
            </w:r>
          </w:p>
        </w:tc>
      </w:tr>
      <w:tr w:rsidR="00756E07" w:rsidRPr="008848D6" w14:paraId="27066A35" w14:textId="77777777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526933" w14:textId="52EF9AE5" w:rsidR="00756E07" w:rsidRPr="008848D6" w:rsidRDefault="00E46029" w:rsidP="00C22C69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1.1</w:t>
            </w: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9AA28C" w14:textId="36718DBB" w:rsidR="00756E07" w:rsidRPr="008848D6" w:rsidRDefault="000C77A7" w:rsidP="00CB78C5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25-Feb-25</w:t>
            </w: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5A803E" w14:textId="2C76E3E1" w:rsidR="00756E07" w:rsidRPr="008848D6" w:rsidRDefault="000C77A7" w:rsidP="0041450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Sandeep</w:t>
            </w: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F6AAE2" w14:textId="482AE2DF" w:rsidR="00756E07" w:rsidRPr="008848D6" w:rsidRDefault="000C77A7" w:rsidP="0041450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Added new tools</w:t>
            </w:r>
          </w:p>
        </w:tc>
      </w:tr>
      <w:tr w:rsidR="00756E07" w:rsidRPr="008848D6" w14:paraId="6ED8B281" w14:textId="77777777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253F62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FD5B0E" w14:textId="77777777" w:rsidR="00756E07" w:rsidRPr="008848D6" w:rsidRDefault="00756E07" w:rsidP="00CB78C5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9B1ABA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5D281C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756E07" w:rsidRPr="008848D6" w14:paraId="10BB8DB9" w14:textId="77777777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44F448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5C138C" w14:textId="77777777" w:rsidR="00756E07" w:rsidRPr="008848D6" w:rsidRDefault="00756E07" w:rsidP="00CB78C5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66ADD5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27CBA1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756E07" w:rsidRPr="008848D6" w14:paraId="69DC1C38" w14:textId="77777777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38A875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A35776" w14:textId="77777777" w:rsidR="00756E07" w:rsidRPr="008848D6" w:rsidRDefault="00756E07" w:rsidP="00CB78C5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5F243C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FDC785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</w:tr>
    </w:tbl>
    <w:p w14:paraId="3C33878E" w14:textId="77777777" w:rsidR="00756E07" w:rsidRPr="008848D6" w:rsidRDefault="00756E07" w:rsidP="00C22C69">
      <w:pPr>
        <w:pStyle w:val="NoSpacing"/>
        <w:rPr>
          <w:rFonts w:asciiTheme="majorHAnsi" w:hAnsiTheme="majorHAnsi"/>
        </w:rPr>
      </w:pPr>
    </w:p>
    <w:p w14:paraId="1FE42C0D" w14:textId="77777777" w:rsidR="00756E07" w:rsidRPr="008848D6" w:rsidRDefault="00756E07" w:rsidP="00C22C69">
      <w:pPr>
        <w:spacing w:line="240" w:lineRule="auto"/>
        <w:rPr>
          <w:rFonts w:asciiTheme="majorHAnsi" w:hAnsiTheme="majorHAnsi"/>
        </w:rPr>
      </w:pPr>
      <w:r w:rsidRPr="008848D6">
        <w:rPr>
          <w:rFonts w:asciiTheme="majorHAnsi" w:hAnsiTheme="maj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IN"/>
        </w:rPr>
        <w:id w:val="462467966"/>
        <w:docPartObj>
          <w:docPartGallery w:val="Table of Contents"/>
          <w:docPartUnique/>
        </w:docPartObj>
      </w:sdtPr>
      <w:sdtEndPr>
        <w:rPr>
          <w:rFonts w:ascii="Calibri Light" w:eastAsiaTheme="minorHAnsi" w:hAnsi="Calibri Light"/>
          <w:noProof/>
          <w:lang w:val="en-US"/>
        </w:rPr>
      </w:sdtEndPr>
      <w:sdtContent>
        <w:p w14:paraId="0F7AC3EB" w14:textId="77777777" w:rsidR="00756E07" w:rsidRPr="008848D6" w:rsidRDefault="00756E07" w:rsidP="00C22C69">
          <w:pPr>
            <w:pStyle w:val="TOCHeading"/>
            <w:spacing w:line="240" w:lineRule="auto"/>
          </w:pPr>
          <w:r w:rsidRPr="008848D6">
            <w:t>Contents</w:t>
          </w:r>
        </w:p>
        <w:p w14:paraId="19CB9734" w14:textId="51EF0C52" w:rsidR="008649CC" w:rsidRDefault="00756E07">
          <w:pPr>
            <w:pStyle w:val="TOC1"/>
            <w:rPr>
              <w:rFonts w:asciiTheme="minorHAnsi" w:hAnsi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 w:rsidRPr="008848D6">
            <w:rPr>
              <w:rFonts w:asciiTheme="majorHAnsi" w:hAnsiTheme="majorHAnsi"/>
            </w:rPr>
            <w:fldChar w:fldCharType="begin"/>
          </w:r>
          <w:r w:rsidRPr="008848D6">
            <w:rPr>
              <w:rFonts w:asciiTheme="majorHAnsi" w:hAnsiTheme="majorHAnsi"/>
            </w:rPr>
            <w:instrText xml:space="preserve"> TOC \o "1-3" \h \z \u </w:instrText>
          </w:r>
          <w:r w:rsidRPr="008848D6">
            <w:rPr>
              <w:rFonts w:asciiTheme="majorHAnsi" w:hAnsiTheme="majorHAnsi"/>
            </w:rPr>
            <w:fldChar w:fldCharType="separate"/>
          </w:r>
          <w:hyperlink w:anchor="_Toc193269811" w:history="1">
            <w:r w:rsidR="008649CC" w:rsidRPr="001E44C8">
              <w:rPr>
                <w:rStyle w:val="Hyperlink"/>
                <w:noProof/>
              </w:rPr>
              <w:t>1</w:t>
            </w:r>
            <w:r w:rsidR="008649CC">
              <w:rPr>
                <w:rFonts w:asciiTheme="minorHAnsi" w:hAnsi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8649CC" w:rsidRPr="001E44C8">
              <w:rPr>
                <w:rStyle w:val="Hyperlink"/>
                <w:noProof/>
              </w:rPr>
              <w:t>Introduction</w:t>
            </w:r>
            <w:r w:rsidR="008649CC">
              <w:rPr>
                <w:noProof/>
                <w:webHidden/>
              </w:rPr>
              <w:tab/>
            </w:r>
            <w:r w:rsidR="008649CC">
              <w:rPr>
                <w:noProof/>
                <w:webHidden/>
              </w:rPr>
              <w:fldChar w:fldCharType="begin"/>
            </w:r>
            <w:r w:rsidR="008649CC">
              <w:rPr>
                <w:noProof/>
                <w:webHidden/>
              </w:rPr>
              <w:instrText xml:space="preserve"> PAGEREF _Toc193269811 \h </w:instrText>
            </w:r>
            <w:r w:rsidR="008649CC">
              <w:rPr>
                <w:noProof/>
                <w:webHidden/>
              </w:rPr>
            </w:r>
            <w:r w:rsidR="008649CC">
              <w:rPr>
                <w:noProof/>
                <w:webHidden/>
              </w:rPr>
              <w:fldChar w:fldCharType="separate"/>
            </w:r>
            <w:r w:rsidR="008649CC">
              <w:rPr>
                <w:noProof/>
                <w:webHidden/>
              </w:rPr>
              <w:t>5</w:t>
            </w:r>
            <w:r w:rsidR="008649CC">
              <w:rPr>
                <w:noProof/>
                <w:webHidden/>
              </w:rPr>
              <w:fldChar w:fldCharType="end"/>
            </w:r>
          </w:hyperlink>
        </w:p>
        <w:p w14:paraId="32745BC4" w14:textId="3053DA90" w:rsidR="008649CC" w:rsidRDefault="008649C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269812" w:history="1">
            <w:r w:rsidRPr="001E44C8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1E44C8">
              <w:rPr>
                <w:rStyle w:val="Hyperlink"/>
                <w:noProof/>
              </w:rPr>
              <w:t>Objective and scope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138AF" w14:textId="4D1E9D8C" w:rsidR="008649CC" w:rsidRDefault="008649CC">
          <w:pPr>
            <w:pStyle w:val="TOC1"/>
            <w:rPr>
              <w:rFonts w:asciiTheme="minorHAnsi" w:hAnsi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269813" w:history="1">
            <w:r w:rsidRPr="001E44C8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1E44C8">
              <w:rPr>
                <w:rStyle w:val="Hyperlink"/>
                <w:noProof/>
              </w:rPr>
              <w:t>Requirements at a Glance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85A2F" w14:textId="5480A3AE" w:rsidR="008649CC" w:rsidRDefault="008649CC">
          <w:pPr>
            <w:pStyle w:val="TOC1"/>
            <w:rPr>
              <w:rFonts w:asciiTheme="minorHAnsi" w:hAnsi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269814" w:history="1">
            <w:r w:rsidRPr="001E44C8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1E44C8">
              <w:rPr>
                <w:rStyle w:val="Hyperlink"/>
                <w:noProof/>
              </w:rPr>
              <w:t>Available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870ED" w14:textId="4984765E" w:rsidR="008649CC" w:rsidRDefault="008649C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269815" w:history="1">
            <w:r w:rsidRPr="001E44C8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1E44C8">
              <w:rPr>
                <w:rStyle w:val="Hyperlink"/>
                <w:noProof/>
              </w:rPr>
              <w:t>Elastic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10240" w14:textId="470737F5" w:rsidR="008649CC" w:rsidRDefault="008649CC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269816" w:history="1">
            <w:r w:rsidRPr="001E44C8">
              <w:rPr>
                <w:rStyle w:val="Hyperlink"/>
                <w:noProof/>
              </w:rPr>
              <w:t>3.1.1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1E44C8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01609" w14:textId="2C2D9C80" w:rsidR="008649CC" w:rsidRDefault="008649CC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269817" w:history="1">
            <w:r w:rsidRPr="001E44C8">
              <w:rPr>
                <w:rStyle w:val="Hyperlink"/>
                <w:noProof/>
              </w:rPr>
              <w:t>3.1.2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1E44C8">
              <w:rPr>
                <w:rStyle w:val="Hyperlink"/>
                <w:noProof/>
              </w:rPr>
              <w:t>Pricing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A275E" w14:textId="62E63682" w:rsidR="008649CC" w:rsidRDefault="008649C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269818" w:history="1">
            <w:r w:rsidRPr="001E44C8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1E44C8">
              <w:rPr>
                <w:rStyle w:val="Hyperlink"/>
                <w:noProof/>
              </w:rPr>
              <w:t>Azure Cognitive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521A9" w14:textId="1418B5AB" w:rsidR="008649CC" w:rsidRDefault="008649CC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269819" w:history="1">
            <w:r w:rsidRPr="001E44C8">
              <w:rPr>
                <w:rStyle w:val="Hyperlink"/>
                <w:noProof/>
              </w:rPr>
              <w:t>3.2.1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1E44C8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90212" w14:textId="48C59A27" w:rsidR="008649CC" w:rsidRDefault="008649CC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269820" w:history="1">
            <w:r w:rsidRPr="001E44C8">
              <w:rPr>
                <w:rStyle w:val="Hyperlink"/>
                <w:noProof/>
              </w:rPr>
              <w:t>3.2.2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1E44C8">
              <w:rPr>
                <w:rStyle w:val="Hyperlink"/>
                <w:noProof/>
              </w:rPr>
              <w:t>Pricing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156CA" w14:textId="17C0BC1C" w:rsidR="008649CC" w:rsidRDefault="008649C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269821" w:history="1">
            <w:r w:rsidRPr="001E44C8">
              <w:rPr>
                <w:rStyle w:val="Hyperlink"/>
                <w:noProof/>
              </w:rPr>
              <w:t>3.3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1E44C8">
              <w:rPr>
                <w:rStyle w:val="Hyperlink"/>
                <w:noProof/>
              </w:rPr>
              <w:t>MS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B4C97" w14:textId="6C78DF74" w:rsidR="008649CC" w:rsidRDefault="008649CC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269822" w:history="1">
            <w:r w:rsidRPr="001E44C8">
              <w:rPr>
                <w:rStyle w:val="Hyperlink"/>
                <w:noProof/>
              </w:rPr>
              <w:t>3.3.1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1E44C8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60217" w14:textId="091E7007" w:rsidR="008649CC" w:rsidRDefault="008649CC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269823" w:history="1">
            <w:r w:rsidRPr="001E44C8">
              <w:rPr>
                <w:rStyle w:val="Hyperlink"/>
                <w:noProof/>
              </w:rPr>
              <w:t>3.3.2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1E44C8">
              <w:rPr>
                <w:rStyle w:val="Hyperlink"/>
                <w:noProof/>
              </w:rPr>
              <w:t>Pricing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AFFE7" w14:textId="543E4A4C" w:rsidR="008649CC" w:rsidRDefault="008649C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269824" w:history="1">
            <w:r w:rsidRPr="001E44C8">
              <w:rPr>
                <w:rStyle w:val="Hyperlink"/>
                <w:noProof/>
              </w:rPr>
              <w:t>3.4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1E44C8">
              <w:rPr>
                <w:rStyle w:val="Hyperlink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808B4" w14:textId="0924FA25" w:rsidR="008649CC" w:rsidRDefault="008649CC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269825" w:history="1">
            <w:r w:rsidRPr="001E44C8">
              <w:rPr>
                <w:rStyle w:val="Hyperlink"/>
                <w:noProof/>
              </w:rPr>
              <w:t>3.4.1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1E44C8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29550" w14:textId="17B1479E" w:rsidR="008649CC" w:rsidRDefault="008649CC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269826" w:history="1">
            <w:r w:rsidRPr="001E44C8">
              <w:rPr>
                <w:rStyle w:val="Hyperlink"/>
                <w:noProof/>
              </w:rPr>
              <w:t>3.4.2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1E44C8">
              <w:rPr>
                <w:rStyle w:val="Hyperlink"/>
                <w:noProof/>
              </w:rPr>
              <w:t>Pricing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7198B" w14:textId="5B9592E2" w:rsidR="008649CC" w:rsidRDefault="008649C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269827" w:history="1">
            <w:r w:rsidRPr="001E44C8">
              <w:rPr>
                <w:rStyle w:val="Hyperlink"/>
                <w:noProof/>
              </w:rPr>
              <w:t>3.5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1E44C8">
              <w:rPr>
                <w:rStyle w:val="Hyperlink"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BD085" w14:textId="53E312AE" w:rsidR="008649CC" w:rsidRDefault="008649CC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269828" w:history="1">
            <w:r w:rsidRPr="001E44C8">
              <w:rPr>
                <w:rStyle w:val="Hyperlink"/>
                <w:noProof/>
              </w:rPr>
              <w:t>3.5.1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1E44C8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B7527" w14:textId="400D56ED" w:rsidR="008649CC" w:rsidRDefault="008649CC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269829" w:history="1">
            <w:r w:rsidRPr="001E44C8">
              <w:rPr>
                <w:rStyle w:val="Hyperlink"/>
                <w:noProof/>
              </w:rPr>
              <w:t>3.5.2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1E44C8">
              <w:rPr>
                <w:rStyle w:val="Hyperlink"/>
                <w:noProof/>
              </w:rPr>
              <w:t>Pricing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A3627" w14:textId="4B4BA67C" w:rsidR="008649CC" w:rsidRDefault="008649C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269830" w:history="1">
            <w:r w:rsidRPr="001E44C8">
              <w:rPr>
                <w:rStyle w:val="Hyperlink"/>
                <w:noProof/>
              </w:rPr>
              <w:t>3.6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1E44C8">
              <w:rPr>
                <w:rStyle w:val="Hyperlink"/>
                <w:noProof/>
              </w:rPr>
              <w:t>Azure Cosmos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C5FF8" w14:textId="0267B7EC" w:rsidR="008649CC" w:rsidRDefault="008649CC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269831" w:history="1">
            <w:r w:rsidRPr="001E44C8">
              <w:rPr>
                <w:rStyle w:val="Hyperlink"/>
                <w:noProof/>
                <w:lang w:val="en-IN"/>
              </w:rPr>
              <w:t>3.6.1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1E44C8">
              <w:rPr>
                <w:rStyle w:val="Hyperlink"/>
                <w:noProof/>
                <w:lang w:val="en-IN"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A72DB" w14:textId="35B5422E" w:rsidR="008649CC" w:rsidRDefault="008649CC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269832" w:history="1">
            <w:r w:rsidRPr="001E44C8">
              <w:rPr>
                <w:rStyle w:val="Hyperlink"/>
                <w:noProof/>
                <w:lang w:val="en-IN"/>
              </w:rPr>
              <w:t>3.6.2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1E44C8">
              <w:rPr>
                <w:rStyle w:val="Hyperlink"/>
                <w:noProof/>
                <w:lang w:val="en-IN"/>
              </w:rPr>
              <w:t>Pricing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4F327" w14:textId="00F67C4D" w:rsidR="008649CC" w:rsidRDefault="008649CC">
          <w:pPr>
            <w:pStyle w:val="TOC1"/>
            <w:rPr>
              <w:rFonts w:asciiTheme="minorHAnsi" w:hAnsi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269833" w:history="1">
            <w:r w:rsidRPr="001E44C8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1E44C8">
              <w:rPr>
                <w:rStyle w:val="Hyperlink"/>
                <w:noProof/>
              </w:rPr>
              <w:t>Comparison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116D4" w14:textId="70278438" w:rsidR="008649CC" w:rsidRDefault="008649C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269834" w:history="1">
            <w:r w:rsidRPr="001E44C8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1E44C8">
              <w:rPr>
                <w:rStyle w:val="Hyperlink"/>
                <w:noProof/>
              </w:rPr>
              <w:t>Weightage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5A001" w14:textId="65C0E9E4" w:rsidR="008649CC" w:rsidRDefault="008649C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269835" w:history="1">
            <w:r w:rsidRPr="001E44C8">
              <w:rPr>
                <w:rStyle w:val="Hyperlink"/>
                <w:noProof/>
              </w:rPr>
              <w:t>4.2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1E44C8">
              <w:rPr>
                <w:rStyle w:val="Hyperlink"/>
                <w:noProof/>
              </w:rPr>
              <w:t>Elastic Search vs Azure AI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809CD" w14:textId="5DF39EEF" w:rsidR="008649CC" w:rsidRDefault="008649C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269836" w:history="1">
            <w:r w:rsidRPr="001E44C8">
              <w:rPr>
                <w:rStyle w:val="Hyperlink"/>
                <w:noProof/>
              </w:rPr>
              <w:t>4.3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1E44C8">
              <w:rPr>
                <w:rStyle w:val="Hyperlink"/>
                <w:noProof/>
              </w:rPr>
              <w:t>MS SQL Server vs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CC33C" w14:textId="3E03F239" w:rsidR="008649CC" w:rsidRDefault="008649C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269837" w:history="1">
            <w:r w:rsidRPr="001E44C8">
              <w:rPr>
                <w:rStyle w:val="Hyperlink"/>
                <w:noProof/>
                <w:lang w:val="en-IN"/>
              </w:rPr>
              <w:t>4.4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1E44C8">
              <w:rPr>
                <w:rStyle w:val="Hyperlink"/>
                <w:noProof/>
                <w:lang w:val="en-IN"/>
              </w:rPr>
              <w:t>MongoDB vs. Cosmos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A8C66" w14:textId="6E0F250C" w:rsidR="008649CC" w:rsidRDefault="008649CC">
          <w:pPr>
            <w:pStyle w:val="TOC1"/>
            <w:rPr>
              <w:rFonts w:asciiTheme="minorHAnsi" w:hAnsi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269838" w:history="1">
            <w:r w:rsidRPr="001E44C8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1E44C8">
              <w:rPr>
                <w:rStyle w:val="Hyperlink"/>
                <w:noProof/>
              </w:rPr>
              <w:t>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8CFFD" w14:textId="3FB11F24" w:rsidR="008649CC" w:rsidRDefault="008649C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269839" w:history="1">
            <w:r w:rsidRPr="001E44C8">
              <w:rPr>
                <w:rStyle w:val="Hyperlink"/>
                <w:noProof/>
              </w:rPr>
              <w:t>5.1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1E44C8">
              <w:rPr>
                <w:rStyle w:val="Hyperlink"/>
                <w:noProof/>
              </w:rPr>
              <w:t>Elasticsearch vs. Azure AI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00553" w14:textId="25DF8D5C" w:rsidR="008649CC" w:rsidRDefault="008649C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269840" w:history="1">
            <w:r w:rsidRPr="001E44C8">
              <w:rPr>
                <w:rStyle w:val="Hyperlink"/>
                <w:noProof/>
              </w:rPr>
              <w:t>5.2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1E44C8">
              <w:rPr>
                <w:rStyle w:val="Hyperlink"/>
                <w:noProof/>
              </w:rPr>
              <w:t>MS SQL vs.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90C3B" w14:textId="1A9B8F46" w:rsidR="008649CC" w:rsidRDefault="008649C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269841" w:history="1">
            <w:r w:rsidRPr="001E44C8">
              <w:rPr>
                <w:rStyle w:val="Hyperlink"/>
                <w:noProof/>
              </w:rPr>
              <w:t>5.3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1E44C8">
              <w:rPr>
                <w:rStyle w:val="Hyperlink"/>
                <w:noProof/>
              </w:rPr>
              <w:t>Mongo Db vs.</w:t>
            </w:r>
            <w:r w:rsidRPr="001E44C8">
              <w:rPr>
                <w:rStyle w:val="Hyperlink"/>
                <w:noProof/>
              </w:rPr>
              <w:t xml:space="preserve"> </w:t>
            </w:r>
            <w:r w:rsidRPr="001E44C8">
              <w:rPr>
                <w:rStyle w:val="Hyperlink"/>
                <w:noProof/>
              </w:rPr>
              <w:t>Cosmos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70D6C" w14:textId="7F1C7EFA" w:rsidR="008649CC" w:rsidRDefault="008649CC">
          <w:pPr>
            <w:pStyle w:val="TOC1"/>
            <w:rPr>
              <w:rFonts w:asciiTheme="minorHAnsi" w:hAnsi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269842" w:history="1">
            <w:r w:rsidRPr="001E44C8">
              <w:rPr>
                <w:rStyle w:val="Hyperlink"/>
                <w:noProof/>
              </w:rPr>
              <w:t>6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1E44C8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AC7D9" w14:textId="3941CC38" w:rsidR="008649CC" w:rsidRDefault="008649CC">
          <w:pPr>
            <w:pStyle w:val="TOC1"/>
            <w:rPr>
              <w:rFonts w:asciiTheme="minorHAnsi" w:hAnsi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269843" w:history="1">
            <w:r w:rsidRPr="001E44C8">
              <w:rPr>
                <w:rStyle w:val="Hyperlink"/>
                <w:noProof/>
              </w:rPr>
              <w:t>7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1E44C8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17A9F" w14:textId="26E90459" w:rsidR="008649CC" w:rsidRDefault="008649CC">
          <w:pPr>
            <w:pStyle w:val="TOC1"/>
            <w:rPr>
              <w:rFonts w:asciiTheme="minorHAnsi" w:hAnsi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269844" w:history="1">
            <w:r w:rsidRPr="001E44C8">
              <w:rPr>
                <w:rStyle w:val="Hyperlink"/>
                <w:noProof/>
              </w:rPr>
              <w:t>8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1E44C8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9CE60" w14:textId="264F2E44" w:rsidR="008649CC" w:rsidRDefault="008649C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269845" w:history="1">
            <w:r w:rsidRPr="001E44C8">
              <w:rPr>
                <w:rStyle w:val="Hyperlink"/>
                <w:noProof/>
              </w:rPr>
              <w:t>8.1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1E44C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_Toc193269845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82433" w14:textId="3ACEFD96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  <w:r w:rsidRPr="008848D6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14:paraId="3AF1A074" w14:textId="77777777" w:rsidR="00BF58F6" w:rsidRPr="008848D6" w:rsidRDefault="00643A1C" w:rsidP="00C22C69">
      <w:pPr>
        <w:spacing w:line="240" w:lineRule="auto"/>
        <w:rPr>
          <w:rFonts w:asciiTheme="majorHAnsi" w:hAnsiTheme="majorHAnsi"/>
        </w:rPr>
      </w:pPr>
      <w:r w:rsidRPr="008848D6">
        <w:rPr>
          <w:rFonts w:asciiTheme="majorHAnsi" w:hAnsiTheme="majorHAnsi"/>
        </w:rPr>
        <w:br w:type="page"/>
      </w:r>
    </w:p>
    <w:p w14:paraId="62A55995" w14:textId="77777777" w:rsidR="00AE0696" w:rsidRDefault="00DA4E1F" w:rsidP="00DA4E1F">
      <w:pPr>
        <w:pStyle w:val="Heading1"/>
      </w:pPr>
      <w:bookmarkStart w:id="0" w:name="_Toc193269811"/>
      <w:r>
        <w:lastRenderedPageBreak/>
        <w:t>Introduction</w:t>
      </w:r>
      <w:bookmarkEnd w:id="0"/>
    </w:p>
    <w:p w14:paraId="7C6A81FE" w14:textId="4F70AE07" w:rsidR="00D6531A" w:rsidRPr="00D6531A" w:rsidRDefault="00E30D73" w:rsidP="00D6531A">
      <w:r w:rsidRPr="00E30D73">
        <w:t>This Decision Analysis and Resolution (DAR) document for the "CTT Online Shopping Website" project provides a comprehensive analysis of the technical options available to meet the project's core requirements. This document serves as a structured approach for evaluating and selecting appropriate tools, frameworks, and infrastructure components based on established criteria that align with the project’s goals.</w:t>
      </w:r>
    </w:p>
    <w:p w14:paraId="1D09D773" w14:textId="77777777" w:rsidR="00DA4E1F" w:rsidRDefault="001D6A7E" w:rsidP="00DA4E1F">
      <w:pPr>
        <w:pStyle w:val="Heading2"/>
      </w:pPr>
      <w:bookmarkStart w:id="1" w:name="_Toc193269812"/>
      <w:r>
        <w:t>Objective and s</w:t>
      </w:r>
      <w:r w:rsidR="00DA4E1F">
        <w:t xml:space="preserve">cope of </w:t>
      </w:r>
      <w:r>
        <w:t>d</w:t>
      </w:r>
      <w:r w:rsidR="00DA4E1F">
        <w:t>ocument</w:t>
      </w:r>
      <w:bookmarkEnd w:id="1"/>
    </w:p>
    <w:p w14:paraId="1D9B1917" w14:textId="3A54753B" w:rsidR="00D6531A" w:rsidRDefault="0020649B" w:rsidP="00D6531A">
      <w:r w:rsidRPr="0020649B">
        <w:t>The objective of this DAR document is to support informed decision-making by comparing potential solutions for key architectural components of the CTT Online Shopping Website. These decisions are pivotal for creating a secure, scalable, and high-performing online shopping platform. The document will cover the analysis of backend frameworks, frontend technologies, database options, payment integration tools, hosting infrastructure, and CI/CD tools, considering aspects such as cost, scalability, performance, security, and maintainability. This analysis will conclude with a set of recommendations that aim to meet the requirements and support long-term adaptability and growth of the application.</w:t>
      </w:r>
    </w:p>
    <w:p w14:paraId="621E57AD" w14:textId="77777777" w:rsidR="00D6531A" w:rsidRDefault="00D653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1167D43" w14:textId="77777777" w:rsidR="00DA4E1F" w:rsidRDefault="00D6531A" w:rsidP="00DA4E1F">
      <w:pPr>
        <w:pStyle w:val="Heading1"/>
      </w:pPr>
      <w:bookmarkStart w:id="2" w:name="_Toc193269813"/>
      <w:r>
        <w:lastRenderedPageBreak/>
        <w:t xml:space="preserve">Requirements </w:t>
      </w:r>
      <w:proofErr w:type="gramStart"/>
      <w:r>
        <w:t>at a Glance</w:t>
      </w:r>
      <w:bookmarkEnd w:id="2"/>
      <w:proofErr w:type="gramEnd"/>
    </w:p>
    <w:p w14:paraId="142B2562" w14:textId="77777777" w:rsidR="00583C8C" w:rsidRPr="00583C8C" w:rsidRDefault="00583C8C" w:rsidP="00583C8C">
      <w:pPr>
        <w:rPr>
          <w:lang w:val="en-IN"/>
        </w:rPr>
      </w:pPr>
      <w:r w:rsidRPr="00583C8C">
        <w:rPr>
          <w:lang w:val="en-IN"/>
        </w:rPr>
        <w:t>The CTT Online Shopping Website requires a secure, scalable, and high-performance platform for online retail. Below is a summary of the key requirements that guide the selection and evaluation of tools, frameworks, and services in this document:</w:t>
      </w:r>
    </w:p>
    <w:p w14:paraId="5645E8C2" w14:textId="77777777" w:rsidR="00583C8C" w:rsidRPr="00583C8C" w:rsidRDefault="00583C8C" w:rsidP="00EB1342">
      <w:pPr>
        <w:numPr>
          <w:ilvl w:val="0"/>
          <w:numId w:val="4"/>
        </w:numPr>
        <w:rPr>
          <w:lang w:val="en-IN"/>
        </w:rPr>
      </w:pPr>
      <w:r w:rsidRPr="00583C8C">
        <w:rPr>
          <w:b/>
          <w:bCs/>
          <w:lang w:val="en-IN"/>
        </w:rPr>
        <w:t>Frontend Requirements</w:t>
      </w:r>
    </w:p>
    <w:p w14:paraId="52FF313E" w14:textId="77777777" w:rsidR="00583C8C" w:rsidRPr="00583C8C" w:rsidRDefault="00583C8C" w:rsidP="00EB1342">
      <w:pPr>
        <w:numPr>
          <w:ilvl w:val="1"/>
          <w:numId w:val="4"/>
        </w:numPr>
        <w:rPr>
          <w:lang w:val="en-IN"/>
        </w:rPr>
      </w:pPr>
      <w:r w:rsidRPr="00583C8C">
        <w:rPr>
          <w:b/>
          <w:bCs/>
          <w:lang w:val="en-IN"/>
        </w:rPr>
        <w:t>Responsive User Interface</w:t>
      </w:r>
      <w:r w:rsidRPr="00583C8C">
        <w:rPr>
          <w:lang w:val="en-IN"/>
        </w:rPr>
        <w:t>: Intuitive and adaptive design for seamless user experiences across devices (e.g., desktop, mobile).</w:t>
      </w:r>
    </w:p>
    <w:p w14:paraId="2310FE67" w14:textId="02E84374" w:rsidR="00583C8C" w:rsidRPr="00583C8C" w:rsidRDefault="00583C8C" w:rsidP="00EB1342">
      <w:pPr>
        <w:numPr>
          <w:ilvl w:val="1"/>
          <w:numId w:val="4"/>
        </w:numPr>
        <w:rPr>
          <w:lang w:val="en-IN"/>
        </w:rPr>
      </w:pPr>
      <w:r w:rsidRPr="00583C8C">
        <w:rPr>
          <w:b/>
          <w:bCs/>
          <w:lang w:val="en-IN"/>
        </w:rPr>
        <w:t>Product Catalog Navigation</w:t>
      </w:r>
      <w:r w:rsidRPr="00583C8C">
        <w:rPr>
          <w:lang w:val="en-IN"/>
        </w:rPr>
        <w:t>: Efficient browsing and filtering options within the product Catalog.</w:t>
      </w:r>
    </w:p>
    <w:p w14:paraId="5DFC77F4" w14:textId="28129CF5" w:rsidR="00583C8C" w:rsidRPr="00583C8C" w:rsidRDefault="00583C8C" w:rsidP="00EB1342">
      <w:pPr>
        <w:numPr>
          <w:ilvl w:val="1"/>
          <w:numId w:val="4"/>
        </w:numPr>
        <w:rPr>
          <w:lang w:val="en-IN"/>
        </w:rPr>
      </w:pPr>
      <w:r w:rsidRPr="00583C8C">
        <w:rPr>
          <w:b/>
          <w:bCs/>
          <w:lang w:val="en-IN"/>
        </w:rPr>
        <w:t>User Interaction Features</w:t>
      </w:r>
      <w:r w:rsidRPr="00583C8C">
        <w:rPr>
          <w:lang w:val="en-IN"/>
        </w:rPr>
        <w:t>: Includes product zoom, featured products, quick view, comparison, and Wishlist functionality.</w:t>
      </w:r>
    </w:p>
    <w:p w14:paraId="3992B0DF" w14:textId="77777777" w:rsidR="00583C8C" w:rsidRPr="00583C8C" w:rsidRDefault="00583C8C" w:rsidP="00EB1342">
      <w:pPr>
        <w:numPr>
          <w:ilvl w:val="0"/>
          <w:numId w:val="4"/>
        </w:numPr>
        <w:rPr>
          <w:lang w:val="en-IN"/>
        </w:rPr>
      </w:pPr>
      <w:r w:rsidRPr="00583C8C">
        <w:rPr>
          <w:b/>
          <w:bCs/>
          <w:lang w:val="en-IN"/>
        </w:rPr>
        <w:t>Backend Requirements</w:t>
      </w:r>
    </w:p>
    <w:p w14:paraId="4B981DB3" w14:textId="77777777" w:rsidR="00583C8C" w:rsidRPr="00583C8C" w:rsidRDefault="00583C8C" w:rsidP="00EB1342">
      <w:pPr>
        <w:numPr>
          <w:ilvl w:val="1"/>
          <w:numId w:val="4"/>
        </w:numPr>
        <w:rPr>
          <w:lang w:val="en-IN"/>
        </w:rPr>
      </w:pPr>
      <w:r w:rsidRPr="00583C8C">
        <w:rPr>
          <w:b/>
          <w:bCs/>
          <w:lang w:val="en-IN"/>
        </w:rPr>
        <w:t>Authentication and Authorization</w:t>
      </w:r>
      <w:r w:rsidRPr="00583C8C">
        <w:rPr>
          <w:lang w:val="en-IN"/>
        </w:rPr>
        <w:t>: Secure user login with third-party options (e.g., Facebook, Twitter).</w:t>
      </w:r>
    </w:p>
    <w:p w14:paraId="25B828D5" w14:textId="77777777" w:rsidR="00583C8C" w:rsidRPr="00583C8C" w:rsidRDefault="00583C8C" w:rsidP="00EB1342">
      <w:pPr>
        <w:numPr>
          <w:ilvl w:val="1"/>
          <w:numId w:val="4"/>
        </w:numPr>
        <w:rPr>
          <w:lang w:val="en-IN"/>
        </w:rPr>
      </w:pPr>
      <w:r w:rsidRPr="00583C8C">
        <w:rPr>
          <w:b/>
          <w:bCs/>
          <w:lang w:val="en-IN"/>
        </w:rPr>
        <w:t>Product Management</w:t>
      </w:r>
      <w:r w:rsidRPr="00583C8C">
        <w:rPr>
          <w:lang w:val="en-IN"/>
        </w:rPr>
        <w:t>: Support for CRUD operations on products, stock, and pricing managed by administrators.</w:t>
      </w:r>
    </w:p>
    <w:p w14:paraId="25032DD3" w14:textId="77777777" w:rsidR="00583C8C" w:rsidRPr="00583C8C" w:rsidRDefault="00583C8C" w:rsidP="00EB1342">
      <w:pPr>
        <w:numPr>
          <w:ilvl w:val="1"/>
          <w:numId w:val="4"/>
        </w:numPr>
        <w:rPr>
          <w:lang w:val="en-IN"/>
        </w:rPr>
      </w:pPr>
      <w:r w:rsidRPr="00583C8C">
        <w:rPr>
          <w:b/>
          <w:bCs/>
          <w:lang w:val="en-IN"/>
        </w:rPr>
        <w:t>Order Processing</w:t>
      </w:r>
      <w:r w:rsidRPr="00583C8C">
        <w:rPr>
          <w:lang w:val="en-IN"/>
        </w:rPr>
        <w:t>: A structured purchase flow from cart management to checkout and order confirmation.</w:t>
      </w:r>
    </w:p>
    <w:p w14:paraId="0601C535" w14:textId="77777777" w:rsidR="00583C8C" w:rsidRPr="00583C8C" w:rsidRDefault="00583C8C" w:rsidP="00EB1342">
      <w:pPr>
        <w:numPr>
          <w:ilvl w:val="1"/>
          <w:numId w:val="4"/>
        </w:numPr>
        <w:rPr>
          <w:lang w:val="en-IN"/>
        </w:rPr>
      </w:pPr>
      <w:r w:rsidRPr="00583C8C">
        <w:rPr>
          <w:b/>
          <w:bCs/>
          <w:lang w:val="en-IN"/>
        </w:rPr>
        <w:t>Inventory and Stock Tracking</w:t>
      </w:r>
      <w:r w:rsidRPr="00583C8C">
        <w:rPr>
          <w:lang w:val="en-IN"/>
        </w:rPr>
        <w:t>: Real-time updates on product availability and stock levels.</w:t>
      </w:r>
    </w:p>
    <w:p w14:paraId="0CF735A8" w14:textId="77777777" w:rsidR="00583C8C" w:rsidRPr="00583C8C" w:rsidRDefault="00583C8C" w:rsidP="00EB1342">
      <w:pPr>
        <w:numPr>
          <w:ilvl w:val="0"/>
          <w:numId w:val="4"/>
        </w:numPr>
        <w:rPr>
          <w:lang w:val="en-IN"/>
        </w:rPr>
      </w:pPr>
      <w:r w:rsidRPr="00583C8C">
        <w:rPr>
          <w:b/>
          <w:bCs/>
          <w:lang w:val="en-IN"/>
        </w:rPr>
        <w:t>Database Requirements</w:t>
      </w:r>
    </w:p>
    <w:p w14:paraId="02D238BD" w14:textId="6DCD2DDB" w:rsidR="00583C8C" w:rsidRPr="00583C8C" w:rsidRDefault="00583C8C" w:rsidP="00EB1342">
      <w:pPr>
        <w:numPr>
          <w:ilvl w:val="1"/>
          <w:numId w:val="4"/>
        </w:numPr>
        <w:rPr>
          <w:lang w:val="en-IN"/>
        </w:rPr>
      </w:pPr>
      <w:r w:rsidRPr="00583C8C">
        <w:rPr>
          <w:b/>
          <w:bCs/>
          <w:lang w:val="en-IN"/>
        </w:rPr>
        <w:t>Data Storage</w:t>
      </w:r>
      <w:r w:rsidRPr="00583C8C">
        <w:rPr>
          <w:lang w:val="en-IN"/>
        </w:rPr>
        <w:t>: Storing customer data, product Catalog, inventory, order history, and transactional data.</w:t>
      </w:r>
    </w:p>
    <w:p w14:paraId="55D761CE" w14:textId="09771FFD" w:rsidR="00583C8C" w:rsidRPr="00583C8C" w:rsidRDefault="00583C8C" w:rsidP="00EB1342">
      <w:pPr>
        <w:numPr>
          <w:ilvl w:val="1"/>
          <w:numId w:val="4"/>
        </w:numPr>
        <w:rPr>
          <w:lang w:val="en-IN"/>
        </w:rPr>
      </w:pPr>
      <w:r w:rsidRPr="00583C8C">
        <w:rPr>
          <w:b/>
          <w:bCs/>
          <w:lang w:val="en-IN"/>
        </w:rPr>
        <w:t>Scalability</w:t>
      </w:r>
      <w:r w:rsidRPr="00583C8C">
        <w:rPr>
          <w:lang w:val="en-IN"/>
        </w:rPr>
        <w:t>: Ability to handle many users, especially during peak shopping periods.</w:t>
      </w:r>
    </w:p>
    <w:p w14:paraId="42D0100D" w14:textId="77777777" w:rsidR="00583C8C" w:rsidRPr="00583C8C" w:rsidRDefault="00583C8C" w:rsidP="00EB1342">
      <w:pPr>
        <w:numPr>
          <w:ilvl w:val="1"/>
          <w:numId w:val="4"/>
        </w:numPr>
        <w:rPr>
          <w:lang w:val="en-IN"/>
        </w:rPr>
      </w:pPr>
      <w:r w:rsidRPr="00583C8C">
        <w:rPr>
          <w:b/>
          <w:bCs/>
          <w:lang w:val="en-IN"/>
        </w:rPr>
        <w:t>Data Consistency</w:t>
      </w:r>
      <w:r w:rsidRPr="00583C8C">
        <w:rPr>
          <w:lang w:val="en-IN"/>
        </w:rPr>
        <w:t>: ACID compliance for critical financial and order data to ensure accurate order processing and inventory management.</w:t>
      </w:r>
    </w:p>
    <w:p w14:paraId="4304A900" w14:textId="77777777" w:rsidR="00583C8C" w:rsidRPr="00583C8C" w:rsidRDefault="00583C8C" w:rsidP="00EB1342">
      <w:pPr>
        <w:numPr>
          <w:ilvl w:val="0"/>
          <w:numId w:val="4"/>
        </w:numPr>
        <w:rPr>
          <w:lang w:val="en-IN"/>
        </w:rPr>
      </w:pPr>
      <w:r w:rsidRPr="00583C8C">
        <w:rPr>
          <w:b/>
          <w:bCs/>
          <w:lang w:val="en-IN"/>
        </w:rPr>
        <w:t>Payment Integration</w:t>
      </w:r>
    </w:p>
    <w:p w14:paraId="24D43C85" w14:textId="77777777" w:rsidR="00583C8C" w:rsidRPr="00583C8C" w:rsidRDefault="00583C8C" w:rsidP="00EB1342">
      <w:pPr>
        <w:numPr>
          <w:ilvl w:val="1"/>
          <w:numId w:val="4"/>
        </w:numPr>
        <w:rPr>
          <w:lang w:val="en-IN"/>
        </w:rPr>
      </w:pPr>
      <w:r w:rsidRPr="00583C8C">
        <w:rPr>
          <w:b/>
          <w:bCs/>
          <w:lang w:val="en-IN"/>
        </w:rPr>
        <w:t>Secure Payment Gateways</w:t>
      </w:r>
      <w:r w:rsidRPr="00583C8C">
        <w:rPr>
          <w:lang w:val="en-IN"/>
        </w:rPr>
        <w:t>: Integration with third-party payment gateways (e.g., PayPal) for secure transactions.</w:t>
      </w:r>
    </w:p>
    <w:p w14:paraId="7D2273C8" w14:textId="77777777" w:rsidR="00583C8C" w:rsidRPr="00583C8C" w:rsidRDefault="00583C8C" w:rsidP="00EB1342">
      <w:pPr>
        <w:numPr>
          <w:ilvl w:val="1"/>
          <w:numId w:val="4"/>
        </w:numPr>
        <w:rPr>
          <w:lang w:val="en-IN"/>
        </w:rPr>
      </w:pPr>
      <w:r w:rsidRPr="00583C8C">
        <w:rPr>
          <w:b/>
          <w:bCs/>
          <w:lang w:val="en-IN"/>
        </w:rPr>
        <w:t>Multiple Payment Options</w:t>
      </w:r>
      <w:r w:rsidRPr="00583C8C">
        <w:rPr>
          <w:lang w:val="en-IN"/>
        </w:rPr>
        <w:t>: Support for direct bank transfers, check, and credit card processing.</w:t>
      </w:r>
    </w:p>
    <w:p w14:paraId="2DC0CC13" w14:textId="77777777" w:rsidR="00583C8C" w:rsidRPr="00583C8C" w:rsidRDefault="00583C8C" w:rsidP="00EB1342">
      <w:pPr>
        <w:numPr>
          <w:ilvl w:val="0"/>
          <w:numId w:val="4"/>
        </w:numPr>
        <w:rPr>
          <w:lang w:val="en-IN"/>
        </w:rPr>
      </w:pPr>
      <w:r w:rsidRPr="00583C8C">
        <w:rPr>
          <w:b/>
          <w:bCs/>
          <w:lang w:val="en-IN"/>
        </w:rPr>
        <w:t>Non-Functional Requirements</w:t>
      </w:r>
    </w:p>
    <w:p w14:paraId="5861B7AA" w14:textId="77777777" w:rsidR="00583C8C" w:rsidRPr="00583C8C" w:rsidRDefault="00583C8C" w:rsidP="00EB1342">
      <w:pPr>
        <w:numPr>
          <w:ilvl w:val="1"/>
          <w:numId w:val="4"/>
        </w:numPr>
        <w:rPr>
          <w:lang w:val="en-IN"/>
        </w:rPr>
      </w:pPr>
      <w:r w:rsidRPr="00583C8C">
        <w:rPr>
          <w:b/>
          <w:bCs/>
          <w:lang w:val="en-IN"/>
        </w:rPr>
        <w:t>Security</w:t>
      </w:r>
      <w:r w:rsidRPr="00583C8C">
        <w:rPr>
          <w:lang w:val="en-IN"/>
        </w:rPr>
        <w:t>: SSL for secure data transmission, data encryption, and role-based access for administrators.</w:t>
      </w:r>
    </w:p>
    <w:p w14:paraId="37CFC887" w14:textId="77777777" w:rsidR="00583C8C" w:rsidRPr="00583C8C" w:rsidRDefault="00583C8C" w:rsidP="00EB1342">
      <w:pPr>
        <w:numPr>
          <w:ilvl w:val="1"/>
          <w:numId w:val="4"/>
        </w:numPr>
        <w:rPr>
          <w:lang w:val="en-IN"/>
        </w:rPr>
      </w:pPr>
      <w:r w:rsidRPr="00583C8C">
        <w:rPr>
          <w:b/>
          <w:bCs/>
          <w:lang w:val="en-IN"/>
        </w:rPr>
        <w:t>Scalability and Availability</w:t>
      </w:r>
      <w:r w:rsidRPr="00583C8C">
        <w:rPr>
          <w:lang w:val="en-IN"/>
        </w:rPr>
        <w:t>: Support for load balancing and fault tolerance to ensure 24/7 availability.</w:t>
      </w:r>
    </w:p>
    <w:p w14:paraId="394CBFBB" w14:textId="77777777" w:rsidR="00583C8C" w:rsidRPr="00583C8C" w:rsidRDefault="00583C8C" w:rsidP="00EB1342">
      <w:pPr>
        <w:numPr>
          <w:ilvl w:val="1"/>
          <w:numId w:val="4"/>
        </w:numPr>
        <w:rPr>
          <w:lang w:val="en-IN"/>
        </w:rPr>
      </w:pPr>
      <w:r w:rsidRPr="00583C8C">
        <w:rPr>
          <w:b/>
          <w:bCs/>
          <w:lang w:val="en-IN"/>
        </w:rPr>
        <w:lastRenderedPageBreak/>
        <w:t>Maintainability</w:t>
      </w:r>
      <w:r w:rsidRPr="00583C8C">
        <w:rPr>
          <w:lang w:val="en-IN"/>
        </w:rPr>
        <w:t>: Modular, component-based architecture to support ease of updates and feature additions.</w:t>
      </w:r>
    </w:p>
    <w:p w14:paraId="506436DC" w14:textId="77777777" w:rsidR="00583C8C" w:rsidRPr="00583C8C" w:rsidRDefault="00583C8C" w:rsidP="00EB1342">
      <w:pPr>
        <w:numPr>
          <w:ilvl w:val="1"/>
          <w:numId w:val="4"/>
        </w:numPr>
        <w:rPr>
          <w:lang w:val="en-IN"/>
        </w:rPr>
      </w:pPr>
      <w:r w:rsidRPr="00583C8C">
        <w:rPr>
          <w:b/>
          <w:bCs/>
          <w:lang w:val="en-IN"/>
        </w:rPr>
        <w:t>Portability</w:t>
      </w:r>
      <w:r w:rsidRPr="00583C8C">
        <w:rPr>
          <w:lang w:val="en-IN"/>
        </w:rPr>
        <w:t>: The system should be platform-independent, accessible across different operating systems and device types.</w:t>
      </w:r>
    </w:p>
    <w:p w14:paraId="2F996C2A" w14:textId="77777777" w:rsidR="00583C8C" w:rsidRPr="00583C8C" w:rsidRDefault="00583C8C" w:rsidP="00EB1342">
      <w:pPr>
        <w:numPr>
          <w:ilvl w:val="0"/>
          <w:numId w:val="4"/>
        </w:numPr>
        <w:rPr>
          <w:lang w:val="en-IN"/>
        </w:rPr>
      </w:pPr>
      <w:r w:rsidRPr="00583C8C">
        <w:rPr>
          <w:b/>
          <w:bCs/>
          <w:lang w:val="en-IN"/>
        </w:rPr>
        <w:t>DevOps and CI/CD</w:t>
      </w:r>
    </w:p>
    <w:p w14:paraId="2BD763B9" w14:textId="77777777" w:rsidR="00583C8C" w:rsidRPr="00583C8C" w:rsidRDefault="00583C8C" w:rsidP="00EB1342">
      <w:pPr>
        <w:numPr>
          <w:ilvl w:val="1"/>
          <w:numId w:val="4"/>
        </w:numPr>
        <w:rPr>
          <w:lang w:val="en-IN"/>
        </w:rPr>
      </w:pPr>
      <w:r w:rsidRPr="00583C8C">
        <w:rPr>
          <w:b/>
          <w:bCs/>
          <w:lang w:val="en-IN"/>
        </w:rPr>
        <w:t>Automated Deployment</w:t>
      </w:r>
      <w:r w:rsidRPr="00583C8C">
        <w:rPr>
          <w:lang w:val="en-IN"/>
        </w:rPr>
        <w:t>: A CI/CD pipeline for code integration, testing, and deployment.</w:t>
      </w:r>
    </w:p>
    <w:p w14:paraId="0119693B" w14:textId="77777777" w:rsidR="00583C8C" w:rsidRPr="00583C8C" w:rsidRDefault="00583C8C" w:rsidP="00EB1342">
      <w:pPr>
        <w:numPr>
          <w:ilvl w:val="1"/>
          <w:numId w:val="4"/>
        </w:numPr>
        <w:rPr>
          <w:lang w:val="en-IN"/>
        </w:rPr>
      </w:pPr>
      <w:r w:rsidRPr="00583C8C">
        <w:rPr>
          <w:b/>
          <w:bCs/>
          <w:lang w:val="en-IN"/>
        </w:rPr>
        <w:t>Version Control Integration</w:t>
      </w:r>
      <w:r w:rsidRPr="00583C8C">
        <w:rPr>
          <w:lang w:val="en-IN"/>
        </w:rPr>
        <w:t>: Source code versioning with automated triggers for builds and deployments.</w:t>
      </w:r>
    </w:p>
    <w:p w14:paraId="46E6B8AD" w14:textId="77777777" w:rsidR="00583C8C" w:rsidRPr="00583C8C" w:rsidRDefault="00583C8C" w:rsidP="00EB1342">
      <w:pPr>
        <w:numPr>
          <w:ilvl w:val="1"/>
          <w:numId w:val="4"/>
        </w:numPr>
        <w:rPr>
          <w:lang w:val="en-IN"/>
        </w:rPr>
      </w:pPr>
      <w:r w:rsidRPr="00583C8C">
        <w:rPr>
          <w:b/>
          <w:bCs/>
          <w:lang w:val="en-IN"/>
        </w:rPr>
        <w:t>Monitoring and Alerts</w:t>
      </w:r>
      <w:r w:rsidRPr="00583C8C">
        <w:rPr>
          <w:lang w:val="en-IN"/>
        </w:rPr>
        <w:t>: Real-time monitoring, logging, and alerting for service reliability and performance tracking.</w:t>
      </w:r>
    </w:p>
    <w:p w14:paraId="16D03F05" w14:textId="26C6208B" w:rsidR="00D6531A" w:rsidRPr="00007CEA" w:rsidRDefault="00583C8C">
      <w:r>
        <w:t xml:space="preserve"> </w:t>
      </w:r>
    </w:p>
    <w:p w14:paraId="4E0E67D3" w14:textId="77777777" w:rsidR="00DA4E1F" w:rsidRDefault="00D6531A" w:rsidP="00DA4E1F">
      <w:pPr>
        <w:pStyle w:val="Heading1"/>
      </w:pPr>
      <w:bookmarkStart w:id="3" w:name="_Toc193269814"/>
      <w:r>
        <w:t>Available tools</w:t>
      </w:r>
      <w:bookmarkEnd w:id="3"/>
    </w:p>
    <w:p w14:paraId="5A1D772D" w14:textId="1D2AC336" w:rsidR="00D6531A" w:rsidRPr="00D6531A" w:rsidRDefault="00BA73E6" w:rsidP="00D6531A">
      <w:r w:rsidRPr="00BA73E6">
        <w:t>This section provides an overview of the tools being compared, including their features and pricing.</w:t>
      </w:r>
    </w:p>
    <w:p w14:paraId="3771D283" w14:textId="729E0292" w:rsidR="00DA4E1F" w:rsidRDefault="00BA73E6" w:rsidP="00DA4E1F">
      <w:pPr>
        <w:pStyle w:val="Heading2"/>
      </w:pPr>
      <w:bookmarkStart w:id="4" w:name="_Toc193269815"/>
      <w:r>
        <w:t>Elastic Search</w:t>
      </w:r>
      <w:bookmarkEnd w:id="4"/>
    </w:p>
    <w:p w14:paraId="24A5CB46" w14:textId="0F7EA93F" w:rsidR="00007CEA" w:rsidRPr="00D6531A" w:rsidRDefault="00664739" w:rsidP="00D6531A">
      <w:pPr>
        <w:rPr>
          <w:noProof/>
        </w:rPr>
      </w:pPr>
      <w:r w:rsidRPr="00664739">
        <w:rPr>
          <w:noProof/>
        </w:rPr>
        <w:t>Elasticsearch is a distributed, open-source search and analytics engine designed for horizontal scalability, reliability, and real-time search. It is commonly used for full-text search, log analytics, and real-time analytics.</w:t>
      </w:r>
    </w:p>
    <w:p w14:paraId="0774148D" w14:textId="6C54DBF5" w:rsidR="00D6531A" w:rsidRDefault="00D6531A" w:rsidP="00D6531A">
      <w:pPr>
        <w:pStyle w:val="Heading3"/>
      </w:pPr>
      <w:bookmarkStart w:id="5" w:name="_Toc193269816"/>
      <w:r>
        <w:t>Features</w:t>
      </w:r>
      <w:bookmarkEnd w:id="5"/>
    </w:p>
    <w:p w14:paraId="4FB13224" w14:textId="77777777" w:rsidR="00664739" w:rsidRPr="00664739" w:rsidRDefault="00664739" w:rsidP="00EB134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 Light" w:eastAsiaTheme="minorHAnsi" w:hAnsi="Calibri Light" w:cstheme="minorBidi"/>
          <w:noProof/>
          <w:sz w:val="22"/>
          <w:szCs w:val="22"/>
          <w:lang w:val="en-US" w:eastAsia="en-US"/>
        </w:rPr>
      </w:pPr>
      <w:r w:rsidRPr="00664739">
        <w:rPr>
          <w:rFonts w:ascii="Calibri Light" w:eastAsiaTheme="minorHAnsi" w:hAnsi="Calibri Light" w:cstheme="minorBidi"/>
          <w:b/>
          <w:bCs/>
          <w:noProof/>
          <w:sz w:val="22"/>
          <w:szCs w:val="22"/>
          <w:lang w:val="en-US" w:eastAsia="en-US"/>
        </w:rPr>
        <w:t>Distributed and Scalable</w:t>
      </w:r>
      <w:r w:rsidRPr="00664739">
        <w:rPr>
          <w:rFonts w:ascii="Calibri Light" w:eastAsiaTheme="minorHAnsi" w:hAnsi="Calibri Light" w:cstheme="minorBidi"/>
          <w:noProof/>
          <w:sz w:val="22"/>
          <w:szCs w:val="22"/>
          <w:lang w:val="en-US" w:eastAsia="en-US"/>
        </w:rPr>
        <w:t>: Handles large volumes of data across multiple nodes.</w:t>
      </w:r>
    </w:p>
    <w:p w14:paraId="5BDD7A13" w14:textId="77777777" w:rsidR="00664739" w:rsidRPr="00664739" w:rsidRDefault="00664739" w:rsidP="00EB134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 Light" w:eastAsiaTheme="minorHAnsi" w:hAnsi="Calibri Light" w:cstheme="minorBidi"/>
          <w:noProof/>
          <w:sz w:val="22"/>
          <w:szCs w:val="22"/>
          <w:lang w:val="en-US" w:eastAsia="en-US"/>
        </w:rPr>
      </w:pPr>
      <w:r w:rsidRPr="00664739">
        <w:rPr>
          <w:rFonts w:ascii="Calibri Light" w:eastAsiaTheme="minorHAnsi" w:hAnsi="Calibri Light" w:cstheme="minorBidi"/>
          <w:b/>
          <w:bCs/>
          <w:noProof/>
          <w:sz w:val="22"/>
          <w:szCs w:val="22"/>
          <w:lang w:val="en-US" w:eastAsia="en-US"/>
        </w:rPr>
        <w:t>Real-Time Search</w:t>
      </w:r>
      <w:r w:rsidRPr="00664739">
        <w:rPr>
          <w:rFonts w:ascii="Calibri Light" w:eastAsiaTheme="minorHAnsi" w:hAnsi="Calibri Light" w:cstheme="minorBidi"/>
          <w:noProof/>
          <w:sz w:val="22"/>
          <w:szCs w:val="22"/>
          <w:lang w:val="en-US" w:eastAsia="en-US"/>
        </w:rPr>
        <w:t>: Provides near real-time search capabilities.</w:t>
      </w:r>
    </w:p>
    <w:p w14:paraId="5AA1136D" w14:textId="77777777" w:rsidR="00664739" w:rsidRPr="00664739" w:rsidRDefault="00664739" w:rsidP="00EB134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 Light" w:eastAsiaTheme="minorHAnsi" w:hAnsi="Calibri Light" w:cstheme="minorBidi"/>
          <w:noProof/>
          <w:sz w:val="22"/>
          <w:szCs w:val="22"/>
          <w:lang w:val="en-US" w:eastAsia="en-US"/>
        </w:rPr>
      </w:pPr>
      <w:r w:rsidRPr="00664739">
        <w:rPr>
          <w:rFonts w:ascii="Calibri Light" w:eastAsiaTheme="minorHAnsi" w:hAnsi="Calibri Light" w:cstheme="minorBidi"/>
          <w:b/>
          <w:bCs/>
          <w:noProof/>
          <w:sz w:val="22"/>
          <w:szCs w:val="22"/>
          <w:lang w:val="en-US" w:eastAsia="en-US"/>
        </w:rPr>
        <w:t>Full-Text Search</w:t>
      </w:r>
      <w:r w:rsidRPr="00664739">
        <w:rPr>
          <w:rFonts w:ascii="Calibri Light" w:eastAsiaTheme="minorHAnsi" w:hAnsi="Calibri Light" w:cstheme="minorBidi"/>
          <w:noProof/>
          <w:sz w:val="22"/>
          <w:szCs w:val="22"/>
          <w:lang w:val="en-US" w:eastAsia="en-US"/>
        </w:rPr>
        <w:t>: Supports advanced search queries and text analysis.</w:t>
      </w:r>
    </w:p>
    <w:p w14:paraId="70732558" w14:textId="77777777" w:rsidR="00664739" w:rsidRPr="00664739" w:rsidRDefault="00664739" w:rsidP="00EB134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 Light" w:eastAsiaTheme="minorHAnsi" w:hAnsi="Calibri Light" w:cstheme="minorBidi"/>
          <w:noProof/>
          <w:sz w:val="22"/>
          <w:szCs w:val="22"/>
          <w:lang w:val="en-US" w:eastAsia="en-US"/>
        </w:rPr>
      </w:pPr>
      <w:r w:rsidRPr="00664739">
        <w:rPr>
          <w:rFonts w:ascii="Calibri Light" w:eastAsiaTheme="minorHAnsi" w:hAnsi="Calibri Light" w:cstheme="minorBidi"/>
          <w:b/>
          <w:bCs/>
          <w:noProof/>
          <w:sz w:val="22"/>
          <w:szCs w:val="22"/>
          <w:lang w:val="en-US" w:eastAsia="en-US"/>
        </w:rPr>
        <w:t>RESTful API</w:t>
      </w:r>
      <w:r w:rsidRPr="00664739">
        <w:rPr>
          <w:rFonts w:ascii="Calibri Light" w:eastAsiaTheme="minorHAnsi" w:hAnsi="Calibri Light" w:cstheme="minorBidi"/>
          <w:noProof/>
          <w:sz w:val="22"/>
          <w:szCs w:val="22"/>
          <w:lang w:val="en-US" w:eastAsia="en-US"/>
        </w:rPr>
        <w:t>: Easy to integrate with other applications.</w:t>
      </w:r>
    </w:p>
    <w:p w14:paraId="0C6C9EA1" w14:textId="77777777" w:rsidR="00664739" w:rsidRPr="00664739" w:rsidRDefault="00664739" w:rsidP="00EB134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 Light" w:eastAsiaTheme="minorHAnsi" w:hAnsi="Calibri Light" w:cstheme="minorBidi"/>
          <w:noProof/>
          <w:sz w:val="22"/>
          <w:szCs w:val="22"/>
          <w:lang w:val="en-US" w:eastAsia="en-US"/>
        </w:rPr>
      </w:pPr>
      <w:r w:rsidRPr="00664739">
        <w:rPr>
          <w:rFonts w:ascii="Calibri Light" w:eastAsiaTheme="minorHAnsi" w:hAnsi="Calibri Light" w:cstheme="minorBidi"/>
          <w:b/>
          <w:bCs/>
          <w:noProof/>
          <w:sz w:val="22"/>
          <w:szCs w:val="22"/>
          <w:lang w:val="en-US" w:eastAsia="en-US"/>
        </w:rPr>
        <w:t>Customizable</w:t>
      </w:r>
      <w:r w:rsidRPr="00664739">
        <w:rPr>
          <w:rFonts w:ascii="Calibri Light" w:eastAsiaTheme="minorHAnsi" w:hAnsi="Calibri Light" w:cstheme="minorBidi"/>
          <w:noProof/>
          <w:sz w:val="22"/>
          <w:szCs w:val="22"/>
          <w:lang w:val="en-US" w:eastAsia="en-US"/>
        </w:rPr>
        <w:t>: Highly flexible and customizable for specific use cases.</w:t>
      </w:r>
    </w:p>
    <w:p w14:paraId="7505C295" w14:textId="7BA41E39" w:rsidR="00664739" w:rsidRPr="00B14851" w:rsidRDefault="00664739" w:rsidP="00EB134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 Light" w:eastAsiaTheme="minorHAnsi" w:hAnsi="Calibri Light" w:cstheme="minorBidi"/>
          <w:noProof/>
          <w:sz w:val="22"/>
          <w:szCs w:val="22"/>
          <w:lang w:val="en-US" w:eastAsia="en-US"/>
        </w:rPr>
      </w:pPr>
      <w:r w:rsidRPr="00664739">
        <w:rPr>
          <w:rFonts w:ascii="Calibri Light" w:eastAsiaTheme="minorHAnsi" w:hAnsi="Calibri Light" w:cstheme="minorBidi"/>
          <w:b/>
          <w:bCs/>
          <w:noProof/>
          <w:sz w:val="22"/>
          <w:szCs w:val="22"/>
          <w:lang w:val="en-US" w:eastAsia="en-US"/>
        </w:rPr>
        <w:t>Community Support</w:t>
      </w:r>
      <w:r w:rsidRPr="00664739">
        <w:rPr>
          <w:rFonts w:ascii="Calibri Light" w:eastAsiaTheme="minorHAnsi" w:hAnsi="Calibri Light" w:cstheme="minorBidi"/>
          <w:noProof/>
          <w:sz w:val="22"/>
          <w:szCs w:val="22"/>
          <w:lang w:val="en-US" w:eastAsia="en-US"/>
        </w:rPr>
        <w:t>: Strong open-source community and extensive documentation.</w:t>
      </w:r>
    </w:p>
    <w:p w14:paraId="0B4509B7" w14:textId="34A6F362" w:rsidR="00D6531A" w:rsidRDefault="00D6531A" w:rsidP="00D6531A">
      <w:pPr>
        <w:pStyle w:val="Heading3"/>
      </w:pPr>
      <w:bookmarkStart w:id="6" w:name="_Toc193269817"/>
      <w:r>
        <w:t>Pricing</w:t>
      </w:r>
      <w:bookmarkEnd w:id="6"/>
    </w:p>
    <w:p w14:paraId="307D118E" w14:textId="77777777" w:rsidR="00B14851" w:rsidRPr="00B14851" w:rsidRDefault="00B14851" w:rsidP="00EB134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 Light" w:eastAsiaTheme="minorHAnsi" w:hAnsi="Calibri Light" w:cstheme="minorBidi"/>
          <w:b/>
          <w:bCs/>
          <w:noProof/>
          <w:sz w:val="22"/>
          <w:szCs w:val="22"/>
          <w:lang w:val="en-US" w:eastAsia="en-US"/>
        </w:rPr>
      </w:pPr>
      <w:r w:rsidRPr="00B14851">
        <w:rPr>
          <w:rFonts w:ascii="Calibri Light" w:eastAsiaTheme="minorHAnsi" w:hAnsi="Calibri Light" w:cstheme="minorBidi"/>
          <w:b/>
          <w:bCs/>
          <w:noProof/>
          <w:sz w:val="22"/>
          <w:szCs w:val="22"/>
          <w:lang w:val="en-US" w:eastAsia="en-US"/>
        </w:rPr>
        <w:t>Self-Hosted</w:t>
      </w:r>
      <w:r w:rsidRPr="00B14851">
        <w:rPr>
          <w:rFonts w:ascii="Calibri Light" w:eastAsiaTheme="minorHAnsi" w:hAnsi="Calibri Light" w:cstheme="minorBidi"/>
          <w:noProof/>
          <w:sz w:val="22"/>
          <w:szCs w:val="22"/>
          <w:lang w:val="en-US" w:eastAsia="en-US"/>
        </w:rPr>
        <w:t>:</w:t>
      </w:r>
      <w:r w:rsidRPr="00B14851">
        <w:rPr>
          <w:rFonts w:ascii="Calibri Light" w:eastAsiaTheme="minorHAnsi" w:hAnsi="Calibri Light" w:cstheme="minorBidi"/>
          <w:b/>
          <w:bCs/>
          <w:noProof/>
          <w:sz w:val="22"/>
          <w:szCs w:val="22"/>
          <w:lang w:val="en-US" w:eastAsia="en-US"/>
        </w:rPr>
        <w:t xml:space="preserve"> </w:t>
      </w:r>
      <w:r w:rsidRPr="00B14851">
        <w:rPr>
          <w:rFonts w:ascii="Calibri Light" w:eastAsiaTheme="minorHAnsi" w:hAnsi="Calibri Light" w:cstheme="minorBidi"/>
          <w:noProof/>
          <w:sz w:val="22"/>
          <w:szCs w:val="22"/>
          <w:lang w:val="en-US" w:eastAsia="en-US"/>
        </w:rPr>
        <w:t>Free (open-source), but requires infrastructure and maintenance costs.</w:t>
      </w:r>
    </w:p>
    <w:p w14:paraId="49174AD4" w14:textId="77777777" w:rsidR="00B14851" w:rsidRPr="00B14851" w:rsidRDefault="00B14851" w:rsidP="00EB134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 Light" w:eastAsiaTheme="minorHAnsi" w:hAnsi="Calibri Light" w:cstheme="minorBidi"/>
          <w:b/>
          <w:bCs/>
          <w:noProof/>
          <w:sz w:val="22"/>
          <w:szCs w:val="22"/>
          <w:lang w:val="en-US" w:eastAsia="en-US"/>
        </w:rPr>
      </w:pPr>
      <w:r w:rsidRPr="00B14851">
        <w:rPr>
          <w:rFonts w:ascii="Calibri Light" w:eastAsiaTheme="minorHAnsi" w:hAnsi="Calibri Light" w:cstheme="minorBidi"/>
          <w:b/>
          <w:bCs/>
          <w:noProof/>
          <w:sz w:val="22"/>
          <w:szCs w:val="22"/>
          <w:lang w:val="en-US" w:eastAsia="en-US"/>
        </w:rPr>
        <w:t xml:space="preserve">Elastic Cloud: </w:t>
      </w:r>
      <w:r w:rsidRPr="00B14851">
        <w:rPr>
          <w:rFonts w:ascii="Calibri Light" w:eastAsiaTheme="minorHAnsi" w:hAnsi="Calibri Light" w:cstheme="minorBidi"/>
          <w:noProof/>
          <w:sz w:val="22"/>
          <w:szCs w:val="22"/>
          <w:lang w:val="en-US" w:eastAsia="en-US"/>
        </w:rPr>
        <w:t>Managed service starting at $95/month for basic plans</w:t>
      </w:r>
      <w:r w:rsidRPr="00B14851">
        <w:rPr>
          <w:rFonts w:ascii="Calibri Light" w:eastAsiaTheme="minorHAnsi" w:hAnsi="Calibri Light" w:cstheme="minorBidi"/>
          <w:b/>
          <w:bCs/>
          <w:noProof/>
          <w:sz w:val="22"/>
          <w:szCs w:val="22"/>
          <w:lang w:val="en-US" w:eastAsia="en-US"/>
        </w:rPr>
        <w:t>.</w:t>
      </w:r>
    </w:p>
    <w:p w14:paraId="75E2597B" w14:textId="77777777" w:rsidR="00B14851" w:rsidRPr="00B14851" w:rsidRDefault="00B14851" w:rsidP="00B14851"/>
    <w:p w14:paraId="72927690" w14:textId="21369D44" w:rsidR="00D6531A" w:rsidRDefault="00F061FB" w:rsidP="00D6531A">
      <w:pPr>
        <w:pStyle w:val="Heading2"/>
      </w:pPr>
      <w:bookmarkStart w:id="7" w:name="_Toc193269818"/>
      <w:r w:rsidRPr="00F061FB">
        <w:t>Azure Cognitive Search</w:t>
      </w:r>
      <w:bookmarkEnd w:id="7"/>
    </w:p>
    <w:p w14:paraId="4A8F8BA5" w14:textId="72F04604" w:rsidR="0060246C" w:rsidRPr="0060246C" w:rsidRDefault="0060246C" w:rsidP="0060246C">
      <w:r w:rsidRPr="0060246C">
        <w:t>Azure Cognitive Search is a fully managed search-as-a-service solution provided by Microsoft Azure. It offers AI-powered search capabilities, including natural language processing and integration with other Azure services.</w:t>
      </w:r>
    </w:p>
    <w:p w14:paraId="77DB5E48" w14:textId="4ECA51D9" w:rsidR="00D6531A" w:rsidRDefault="00D6531A" w:rsidP="00D6531A">
      <w:pPr>
        <w:pStyle w:val="Heading3"/>
      </w:pPr>
      <w:bookmarkStart w:id="8" w:name="_Toc193269819"/>
      <w:r>
        <w:t>Features</w:t>
      </w:r>
      <w:bookmarkEnd w:id="8"/>
    </w:p>
    <w:p w14:paraId="1C3A6700" w14:textId="77777777" w:rsidR="0060246C" w:rsidRPr="0060246C" w:rsidRDefault="0060246C" w:rsidP="00EB134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 Light" w:eastAsiaTheme="minorHAnsi" w:hAnsi="Calibri Light" w:cstheme="minorBidi"/>
          <w:noProof/>
          <w:sz w:val="22"/>
          <w:szCs w:val="22"/>
          <w:lang w:val="en-US" w:eastAsia="en-US"/>
        </w:rPr>
      </w:pPr>
      <w:r w:rsidRPr="0060246C">
        <w:rPr>
          <w:rFonts w:ascii="Calibri Light" w:eastAsiaTheme="minorHAnsi" w:hAnsi="Calibri Light" w:cstheme="minorBidi"/>
          <w:b/>
          <w:bCs/>
          <w:noProof/>
          <w:sz w:val="22"/>
          <w:szCs w:val="22"/>
          <w:lang w:val="en-US" w:eastAsia="en-US"/>
        </w:rPr>
        <w:t>Fully Managed:</w:t>
      </w:r>
      <w:r w:rsidRPr="0060246C">
        <w:rPr>
          <w:rFonts w:ascii="Calibri Light" w:eastAsiaTheme="minorHAnsi" w:hAnsi="Calibri Light" w:cstheme="minorBidi"/>
          <w:noProof/>
          <w:sz w:val="22"/>
          <w:szCs w:val="22"/>
          <w:lang w:val="en-US" w:eastAsia="en-US"/>
        </w:rPr>
        <w:t xml:space="preserve"> No infrastructure or maintenance required.</w:t>
      </w:r>
    </w:p>
    <w:p w14:paraId="078E3DA6" w14:textId="77777777" w:rsidR="0060246C" w:rsidRPr="0060246C" w:rsidRDefault="0060246C" w:rsidP="00EB134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 Light" w:eastAsiaTheme="minorHAnsi" w:hAnsi="Calibri Light" w:cstheme="minorBidi"/>
          <w:noProof/>
          <w:sz w:val="22"/>
          <w:szCs w:val="22"/>
          <w:lang w:val="en-US" w:eastAsia="en-US"/>
        </w:rPr>
      </w:pPr>
      <w:r w:rsidRPr="0060246C">
        <w:rPr>
          <w:rFonts w:ascii="Calibri Light" w:eastAsiaTheme="minorHAnsi" w:hAnsi="Calibri Light" w:cstheme="minorBidi"/>
          <w:b/>
          <w:bCs/>
          <w:noProof/>
          <w:sz w:val="22"/>
          <w:szCs w:val="22"/>
          <w:lang w:val="en-US" w:eastAsia="en-US"/>
        </w:rPr>
        <w:t>AI-Powered Search:</w:t>
      </w:r>
      <w:r w:rsidRPr="0060246C">
        <w:rPr>
          <w:rFonts w:ascii="Calibri Light" w:eastAsiaTheme="minorHAnsi" w:hAnsi="Calibri Light" w:cstheme="minorBidi"/>
          <w:noProof/>
          <w:sz w:val="22"/>
          <w:szCs w:val="22"/>
          <w:lang w:val="en-US" w:eastAsia="en-US"/>
        </w:rPr>
        <w:t xml:space="preserve"> Supports natural language processing, sentiment analysis, and key phrase extraction.</w:t>
      </w:r>
    </w:p>
    <w:p w14:paraId="76DFCA31" w14:textId="77777777" w:rsidR="0060246C" w:rsidRPr="0060246C" w:rsidRDefault="0060246C" w:rsidP="00EB134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 Light" w:eastAsiaTheme="minorHAnsi" w:hAnsi="Calibri Light" w:cstheme="minorBidi"/>
          <w:noProof/>
          <w:sz w:val="22"/>
          <w:szCs w:val="22"/>
          <w:lang w:val="en-US" w:eastAsia="en-US"/>
        </w:rPr>
      </w:pPr>
      <w:r w:rsidRPr="0060246C">
        <w:rPr>
          <w:rFonts w:ascii="Calibri Light" w:eastAsiaTheme="minorHAnsi" w:hAnsi="Calibri Light" w:cstheme="minorBidi"/>
          <w:b/>
          <w:bCs/>
          <w:noProof/>
          <w:sz w:val="22"/>
          <w:szCs w:val="22"/>
          <w:lang w:val="en-US" w:eastAsia="en-US"/>
        </w:rPr>
        <w:t>Integration with Azure:</w:t>
      </w:r>
      <w:r w:rsidRPr="0060246C">
        <w:rPr>
          <w:rFonts w:ascii="Calibri Light" w:eastAsiaTheme="minorHAnsi" w:hAnsi="Calibri Light" w:cstheme="minorBidi"/>
          <w:noProof/>
          <w:sz w:val="22"/>
          <w:szCs w:val="22"/>
          <w:lang w:val="en-US" w:eastAsia="en-US"/>
        </w:rPr>
        <w:t xml:space="preserve"> Seamlessly integrates with Azure services like Cosmos DB, Blob Storage, and Azure Functions.</w:t>
      </w:r>
    </w:p>
    <w:p w14:paraId="025C9F2F" w14:textId="77777777" w:rsidR="0060246C" w:rsidRPr="0060246C" w:rsidRDefault="0060246C" w:rsidP="00EB134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 Light" w:eastAsiaTheme="minorHAnsi" w:hAnsi="Calibri Light" w:cstheme="minorBidi"/>
          <w:noProof/>
          <w:sz w:val="22"/>
          <w:szCs w:val="22"/>
          <w:lang w:val="en-US" w:eastAsia="en-US"/>
        </w:rPr>
      </w:pPr>
      <w:r w:rsidRPr="0060246C">
        <w:rPr>
          <w:rFonts w:ascii="Calibri Light" w:eastAsiaTheme="minorHAnsi" w:hAnsi="Calibri Light" w:cstheme="minorBidi"/>
          <w:b/>
          <w:bCs/>
          <w:noProof/>
          <w:sz w:val="22"/>
          <w:szCs w:val="22"/>
          <w:lang w:val="en-US" w:eastAsia="en-US"/>
        </w:rPr>
        <w:t>Security:</w:t>
      </w:r>
      <w:r w:rsidRPr="0060246C">
        <w:rPr>
          <w:rFonts w:ascii="Calibri Light" w:eastAsiaTheme="minorHAnsi" w:hAnsi="Calibri Light" w:cstheme="minorBidi"/>
          <w:noProof/>
          <w:sz w:val="22"/>
          <w:szCs w:val="22"/>
          <w:lang w:val="en-US" w:eastAsia="en-US"/>
        </w:rPr>
        <w:t xml:space="preserve"> Built-in Azure security features, including role-based access control (RBAC) and encryption.</w:t>
      </w:r>
    </w:p>
    <w:p w14:paraId="36537869" w14:textId="77777777" w:rsidR="0060246C" w:rsidRPr="0060246C" w:rsidRDefault="0060246C" w:rsidP="00EB134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 Light" w:eastAsiaTheme="minorHAnsi" w:hAnsi="Calibri Light" w:cstheme="minorBidi"/>
          <w:noProof/>
          <w:sz w:val="22"/>
          <w:szCs w:val="22"/>
          <w:lang w:val="en-US" w:eastAsia="en-US"/>
        </w:rPr>
      </w:pPr>
      <w:r w:rsidRPr="0060246C">
        <w:rPr>
          <w:rFonts w:ascii="Calibri Light" w:eastAsiaTheme="minorHAnsi" w:hAnsi="Calibri Light" w:cstheme="minorBidi"/>
          <w:b/>
          <w:bCs/>
          <w:noProof/>
          <w:sz w:val="22"/>
          <w:szCs w:val="22"/>
          <w:lang w:val="en-US" w:eastAsia="en-US"/>
        </w:rPr>
        <w:lastRenderedPageBreak/>
        <w:t>Scalability:</w:t>
      </w:r>
      <w:r w:rsidRPr="0060246C">
        <w:rPr>
          <w:rFonts w:ascii="Calibri Light" w:eastAsiaTheme="minorHAnsi" w:hAnsi="Calibri Light" w:cstheme="minorBidi"/>
          <w:noProof/>
          <w:sz w:val="22"/>
          <w:szCs w:val="22"/>
          <w:lang w:val="en-US" w:eastAsia="en-US"/>
        </w:rPr>
        <w:t xml:space="preserve"> Automatically scales to handle high traffic and large datasets.</w:t>
      </w:r>
    </w:p>
    <w:p w14:paraId="5B1D51F0" w14:textId="77777777" w:rsidR="0060246C" w:rsidRPr="0060246C" w:rsidRDefault="0060246C" w:rsidP="0060246C"/>
    <w:p w14:paraId="48CE740D" w14:textId="77777777" w:rsidR="00E62880" w:rsidRDefault="00D6531A" w:rsidP="00007CEA">
      <w:pPr>
        <w:pStyle w:val="Heading3"/>
      </w:pPr>
      <w:bookmarkStart w:id="9" w:name="_Toc193269820"/>
      <w:r>
        <w:t>Pricing</w:t>
      </w:r>
      <w:bookmarkEnd w:id="9"/>
    </w:p>
    <w:p w14:paraId="37DA4C2E" w14:textId="77777777" w:rsidR="00E62880" w:rsidRPr="00E62880" w:rsidRDefault="00E62880" w:rsidP="00EB134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 Light" w:eastAsiaTheme="minorHAnsi" w:hAnsi="Calibri Light" w:cstheme="minorBidi"/>
          <w:noProof/>
          <w:sz w:val="22"/>
          <w:szCs w:val="22"/>
          <w:lang w:val="en-US" w:eastAsia="en-US"/>
        </w:rPr>
      </w:pPr>
      <w:r w:rsidRPr="00E62880">
        <w:rPr>
          <w:rFonts w:ascii="Calibri Light" w:eastAsiaTheme="minorHAnsi" w:hAnsi="Calibri Light" w:cstheme="minorBidi"/>
          <w:b/>
          <w:bCs/>
          <w:noProof/>
          <w:sz w:val="22"/>
          <w:szCs w:val="22"/>
          <w:lang w:val="en-US" w:eastAsia="en-US"/>
        </w:rPr>
        <w:t>Free Tier:</w:t>
      </w:r>
      <w:r w:rsidRPr="00E62880">
        <w:rPr>
          <w:rFonts w:ascii="Calibri Light" w:eastAsiaTheme="minorHAnsi" w:hAnsi="Calibri Light" w:cstheme="minorBidi"/>
          <w:noProof/>
          <w:sz w:val="22"/>
          <w:szCs w:val="22"/>
          <w:lang w:val="en-US" w:eastAsia="en-US"/>
        </w:rPr>
        <w:t xml:space="preserve"> Limited to 50 MB of storage and 3 indexes.</w:t>
      </w:r>
    </w:p>
    <w:p w14:paraId="4CA95F92" w14:textId="77777777" w:rsidR="00E62880" w:rsidRDefault="00E62880" w:rsidP="00EB134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 Light" w:eastAsiaTheme="minorHAnsi" w:hAnsi="Calibri Light" w:cstheme="minorBidi"/>
          <w:noProof/>
          <w:sz w:val="22"/>
          <w:szCs w:val="22"/>
          <w:lang w:val="en-US" w:eastAsia="en-US"/>
        </w:rPr>
      </w:pPr>
      <w:r w:rsidRPr="00E62880">
        <w:rPr>
          <w:rFonts w:ascii="Calibri Light" w:eastAsiaTheme="minorHAnsi" w:hAnsi="Calibri Light" w:cstheme="minorBidi"/>
          <w:b/>
          <w:bCs/>
          <w:noProof/>
          <w:sz w:val="22"/>
          <w:szCs w:val="22"/>
          <w:lang w:val="en-US" w:eastAsia="en-US"/>
        </w:rPr>
        <w:t>Standard Tier:</w:t>
      </w:r>
      <w:r w:rsidRPr="00E62880">
        <w:rPr>
          <w:rFonts w:ascii="Calibri Light" w:eastAsiaTheme="minorHAnsi" w:hAnsi="Calibri Light" w:cstheme="minorBidi"/>
          <w:noProof/>
          <w:sz w:val="22"/>
          <w:szCs w:val="22"/>
          <w:lang w:val="en-US" w:eastAsia="en-US"/>
        </w:rPr>
        <w:t xml:space="preserve"> Starts at $73.73/month for 1 search unit (up to 25 GB of storage).</w:t>
      </w:r>
    </w:p>
    <w:p w14:paraId="52B16D8D" w14:textId="77777777" w:rsidR="00F23C39" w:rsidRPr="00E62880" w:rsidRDefault="00F23C39" w:rsidP="00F23C39">
      <w:pPr>
        <w:pStyle w:val="NormalWeb"/>
        <w:spacing w:before="0" w:beforeAutospacing="0" w:after="0" w:afterAutospacing="0"/>
        <w:ind w:left="720"/>
        <w:rPr>
          <w:rFonts w:ascii="Calibri Light" w:eastAsiaTheme="minorHAnsi" w:hAnsi="Calibri Light" w:cstheme="minorBidi"/>
          <w:noProof/>
          <w:sz w:val="22"/>
          <w:szCs w:val="22"/>
          <w:lang w:val="en-US" w:eastAsia="en-US"/>
        </w:rPr>
      </w:pPr>
    </w:p>
    <w:p w14:paraId="450F536E" w14:textId="77777777" w:rsidR="00D77EAE" w:rsidRDefault="00D77EAE" w:rsidP="00D77EAE">
      <w:pPr>
        <w:pStyle w:val="Heading2"/>
      </w:pPr>
      <w:bookmarkStart w:id="10" w:name="_Toc193269821"/>
      <w:r>
        <w:t>MS SQL</w:t>
      </w:r>
      <w:bookmarkEnd w:id="10"/>
    </w:p>
    <w:p w14:paraId="06B3D646" w14:textId="77777777" w:rsidR="0060273C" w:rsidRDefault="00D77EAE" w:rsidP="00D77EAE">
      <w:r w:rsidRPr="00D77EAE">
        <w:t>Microsoft SQL Server (MS SQL) is a relational database management system (RDBMS) developed by Microsoft. It is widely used for enterprise applications and offers advanced features like high availability, security, and integration with Azure.</w:t>
      </w:r>
    </w:p>
    <w:p w14:paraId="2CD0E458" w14:textId="000243D3" w:rsidR="00FB053D" w:rsidRPr="00FB053D" w:rsidRDefault="00FB053D" w:rsidP="00FB053D">
      <w:pPr>
        <w:pStyle w:val="Heading3"/>
      </w:pPr>
      <w:bookmarkStart w:id="11" w:name="_Toc193269822"/>
      <w:r>
        <w:t>Features</w:t>
      </w:r>
      <w:bookmarkEnd w:id="11"/>
    </w:p>
    <w:p w14:paraId="64D4D856" w14:textId="726C238E" w:rsidR="00FB053D" w:rsidRPr="00FB053D" w:rsidRDefault="00FB053D" w:rsidP="00EB1342">
      <w:pPr>
        <w:numPr>
          <w:ilvl w:val="0"/>
          <w:numId w:val="6"/>
        </w:numPr>
        <w:rPr>
          <w:lang w:val="en-IN"/>
        </w:rPr>
      </w:pPr>
      <w:r w:rsidRPr="00FB053D">
        <w:rPr>
          <w:b/>
          <w:bCs/>
          <w:lang w:val="en-IN"/>
        </w:rPr>
        <w:t>High Availability</w:t>
      </w:r>
      <w:r w:rsidRPr="00FB053D">
        <w:rPr>
          <w:lang w:val="en-IN"/>
        </w:rPr>
        <w:t xml:space="preserve">: Supports Always </w:t>
      </w:r>
      <w:r w:rsidR="00F23C39" w:rsidRPr="00FB053D">
        <w:rPr>
          <w:lang w:val="en-IN"/>
        </w:rPr>
        <w:t>on</w:t>
      </w:r>
      <w:r w:rsidRPr="00FB053D">
        <w:rPr>
          <w:lang w:val="en-IN"/>
        </w:rPr>
        <w:t xml:space="preserve"> Availability Groups and failover clustering.</w:t>
      </w:r>
    </w:p>
    <w:p w14:paraId="547C4950" w14:textId="77777777" w:rsidR="00FB053D" w:rsidRPr="00FB053D" w:rsidRDefault="00FB053D" w:rsidP="00EB1342">
      <w:pPr>
        <w:numPr>
          <w:ilvl w:val="0"/>
          <w:numId w:val="6"/>
        </w:numPr>
        <w:rPr>
          <w:lang w:val="en-IN"/>
        </w:rPr>
      </w:pPr>
      <w:r w:rsidRPr="00FB053D">
        <w:rPr>
          <w:b/>
          <w:bCs/>
          <w:lang w:val="en-IN"/>
        </w:rPr>
        <w:t>Security</w:t>
      </w:r>
      <w:r w:rsidRPr="00FB053D">
        <w:rPr>
          <w:lang w:val="en-IN"/>
        </w:rPr>
        <w:t>: Advanced security features like Transparent Data Encryption (TDE) and row-level security.</w:t>
      </w:r>
    </w:p>
    <w:p w14:paraId="3F155562" w14:textId="77777777" w:rsidR="00FB053D" w:rsidRPr="00FB053D" w:rsidRDefault="00FB053D" w:rsidP="00EB1342">
      <w:pPr>
        <w:numPr>
          <w:ilvl w:val="0"/>
          <w:numId w:val="6"/>
        </w:numPr>
        <w:rPr>
          <w:lang w:val="en-IN"/>
        </w:rPr>
      </w:pPr>
      <w:r w:rsidRPr="00FB053D">
        <w:rPr>
          <w:b/>
          <w:bCs/>
          <w:lang w:val="en-IN"/>
        </w:rPr>
        <w:t>Integration with Azure</w:t>
      </w:r>
      <w:r w:rsidRPr="00FB053D">
        <w:rPr>
          <w:lang w:val="en-IN"/>
        </w:rPr>
        <w:t>: Seamlessly integrates with Azure services like Azure SQL Database and Azure Synapse Analytics.</w:t>
      </w:r>
    </w:p>
    <w:p w14:paraId="307969D8" w14:textId="23C7FB1B" w:rsidR="00FB053D" w:rsidRPr="00FB053D" w:rsidRDefault="00FB053D" w:rsidP="00EB1342">
      <w:pPr>
        <w:numPr>
          <w:ilvl w:val="0"/>
          <w:numId w:val="6"/>
        </w:numPr>
        <w:rPr>
          <w:lang w:val="en-IN"/>
        </w:rPr>
      </w:pPr>
      <w:r w:rsidRPr="00FB053D">
        <w:rPr>
          <w:b/>
          <w:bCs/>
          <w:lang w:val="en-IN"/>
        </w:rPr>
        <w:t>Performance</w:t>
      </w:r>
      <w:r w:rsidRPr="00FB053D">
        <w:rPr>
          <w:lang w:val="en-IN"/>
        </w:rPr>
        <w:t>: Optimized for high-performance workloads with in-memory OLTP and column</w:t>
      </w:r>
      <w:r w:rsidR="00F23C39">
        <w:rPr>
          <w:lang w:val="en-IN"/>
        </w:rPr>
        <w:t xml:space="preserve"> </w:t>
      </w:r>
      <w:r w:rsidRPr="00FB053D">
        <w:rPr>
          <w:lang w:val="en-IN"/>
        </w:rPr>
        <w:t>store indexes.</w:t>
      </w:r>
    </w:p>
    <w:p w14:paraId="3CDE43C2" w14:textId="77777777" w:rsidR="00FB053D" w:rsidRPr="00FB053D" w:rsidRDefault="00FB053D" w:rsidP="00EB1342">
      <w:pPr>
        <w:numPr>
          <w:ilvl w:val="0"/>
          <w:numId w:val="6"/>
        </w:numPr>
        <w:rPr>
          <w:lang w:val="en-IN"/>
        </w:rPr>
      </w:pPr>
      <w:r w:rsidRPr="00FB053D">
        <w:rPr>
          <w:b/>
          <w:bCs/>
          <w:lang w:val="en-IN"/>
        </w:rPr>
        <w:t>Enterprise-Grade</w:t>
      </w:r>
      <w:r w:rsidRPr="00FB053D">
        <w:rPr>
          <w:lang w:val="en-IN"/>
        </w:rPr>
        <w:t>: Suitable for large-scale, mission-critical applications.</w:t>
      </w:r>
    </w:p>
    <w:p w14:paraId="35DA3D79" w14:textId="68918B56" w:rsidR="00FB053D" w:rsidRPr="00FB053D" w:rsidRDefault="00FB053D" w:rsidP="00FB053D">
      <w:pPr>
        <w:pStyle w:val="Heading3"/>
      </w:pPr>
      <w:bookmarkStart w:id="12" w:name="_Toc193269823"/>
      <w:r w:rsidRPr="00FB053D">
        <w:t>Pricing</w:t>
      </w:r>
      <w:bookmarkEnd w:id="12"/>
    </w:p>
    <w:p w14:paraId="10751630" w14:textId="77777777" w:rsidR="00FB053D" w:rsidRPr="00FB053D" w:rsidRDefault="00FB053D" w:rsidP="00EB1342">
      <w:pPr>
        <w:numPr>
          <w:ilvl w:val="0"/>
          <w:numId w:val="7"/>
        </w:numPr>
        <w:rPr>
          <w:lang w:val="en-IN"/>
        </w:rPr>
      </w:pPr>
      <w:r w:rsidRPr="00FB053D">
        <w:rPr>
          <w:b/>
          <w:bCs/>
          <w:lang w:val="en-IN"/>
        </w:rPr>
        <w:t>Licensing</w:t>
      </w:r>
      <w:r w:rsidRPr="00FB053D">
        <w:rPr>
          <w:lang w:val="en-IN"/>
        </w:rPr>
        <w:t>: Requires a paid license. Standard Edition starts at </w:t>
      </w:r>
      <w:r w:rsidRPr="00FB053D">
        <w:rPr>
          <w:b/>
          <w:bCs/>
          <w:lang w:val="en-IN"/>
        </w:rPr>
        <w:t>$931/year</w:t>
      </w:r>
      <w:r w:rsidRPr="00FB053D">
        <w:rPr>
          <w:lang w:val="en-IN"/>
        </w:rPr>
        <w:t> per core.</w:t>
      </w:r>
    </w:p>
    <w:p w14:paraId="76E0F0FF" w14:textId="77777777" w:rsidR="00FB053D" w:rsidRPr="00FB053D" w:rsidRDefault="00FB053D" w:rsidP="00EB1342">
      <w:pPr>
        <w:numPr>
          <w:ilvl w:val="0"/>
          <w:numId w:val="7"/>
        </w:numPr>
        <w:rPr>
          <w:lang w:val="en-IN"/>
        </w:rPr>
      </w:pPr>
      <w:r w:rsidRPr="00FB053D">
        <w:rPr>
          <w:b/>
          <w:bCs/>
          <w:lang w:val="en-IN"/>
        </w:rPr>
        <w:t>Azure SQL Database</w:t>
      </w:r>
      <w:r w:rsidRPr="00FB053D">
        <w:rPr>
          <w:lang w:val="en-IN"/>
        </w:rPr>
        <w:t>: Managed service starting at </w:t>
      </w:r>
      <w:r w:rsidRPr="00FB053D">
        <w:rPr>
          <w:b/>
          <w:bCs/>
          <w:lang w:val="en-IN"/>
        </w:rPr>
        <w:t>$4.99/month</w:t>
      </w:r>
      <w:r w:rsidRPr="00FB053D">
        <w:rPr>
          <w:lang w:val="en-IN"/>
        </w:rPr>
        <w:t> for basic plans.</w:t>
      </w:r>
    </w:p>
    <w:p w14:paraId="1849179B" w14:textId="2A883EFA" w:rsidR="00FE54C6" w:rsidRPr="00FE54C6" w:rsidRDefault="00FE54C6" w:rsidP="00FE54C6">
      <w:pPr>
        <w:pStyle w:val="Heading2"/>
      </w:pPr>
      <w:bookmarkStart w:id="13" w:name="_Toc193269824"/>
      <w:r w:rsidRPr="00FE54C6">
        <w:t>MySQL</w:t>
      </w:r>
      <w:bookmarkEnd w:id="13"/>
    </w:p>
    <w:p w14:paraId="471B6435" w14:textId="77777777" w:rsidR="00FE54C6" w:rsidRPr="00FE54C6" w:rsidRDefault="00FE54C6" w:rsidP="00FE54C6">
      <w:pPr>
        <w:rPr>
          <w:lang w:val="en-IN"/>
        </w:rPr>
      </w:pPr>
      <w:r w:rsidRPr="00FE54C6">
        <w:rPr>
          <w:b/>
          <w:bCs/>
          <w:lang w:val="en-IN"/>
        </w:rPr>
        <w:t>Tool Description</w:t>
      </w:r>
      <w:r w:rsidRPr="00FE54C6">
        <w:rPr>
          <w:lang w:val="en-IN"/>
        </w:rPr>
        <w:t>:</w:t>
      </w:r>
      <w:r w:rsidRPr="00FE54C6">
        <w:rPr>
          <w:lang w:val="en-IN"/>
        </w:rPr>
        <w:br/>
        <w:t>MySQL is an open-source relational database management system (RDBMS) known for its ease of use, reliability, and performance. It is widely used for web applications and small to medium-sized databases.</w:t>
      </w:r>
    </w:p>
    <w:p w14:paraId="00E0295D" w14:textId="7C94BCFF" w:rsidR="00FE54C6" w:rsidRPr="00FE54C6" w:rsidRDefault="00FE54C6" w:rsidP="00FE54C6">
      <w:pPr>
        <w:pStyle w:val="Heading3"/>
      </w:pPr>
      <w:bookmarkStart w:id="14" w:name="_Toc193269825"/>
      <w:r w:rsidRPr="00FE54C6">
        <w:t>Features</w:t>
      </w:r>
      <w:bookmarkEnd w:id="14"/>
    </w:p>
    <w:p w14:paraId="329F7BAD" w14:textId="77777777" w:rsidR="00FE54C6" w:rsidRPr="00FE54C6" w:rsidRDefault="00FE54C6" w:rsidP="00EB1342">
      <w:pPr>
        <w:numPr>
          <w:ilvl w:val="0"/>
          <w:numId w:val="8"/>
        </w:numPr>
        <w:rPr>
          <w:lang w:val="en-IN"/>
        </w:rPr>
      </w:pPr>
      <w:r w:rsidRPr="00FE54C6">
        <w:rPr>
          <w:b/>
          <w:bCs/>
          <w:lang w:val="en-IN"/>
        </w:rPr>
        <w:t>Open-Source</w:t>
      </w:r>
      <w:r w:rsidRPr="00FE54C6">
        <w:rPr>
          <w:lang w:val="en-IN"/>
        </w:rPr>
        <w:t>: Free to use with a large community and extensive documentation.</w:t>
      </w:r>
    </w:p>
    <w:p w14:paraId="2B5859BE" w14:textId="77777777" w:rsidR="00FE54C6" w:rsidRPr="00FE54C6" w:rsidRDefault="00FE54C6" w:rsidP="00EB1342">
      <w:pPr>
        <w:numPr>
          <w:ilvl w:val="0"/>
          <w:numId w:val="8"/>
        </w:numPr>
        <w:rPr>
          <w:lang w:val="en-IN"/>
        </w:rPr>
      </w:pPr>
      <w:r w:rsidRPr="00FE54C6">
        <w:rPr>
          <w:b/>
          <w:bCs/>
          <w:lang w:val="en-IN"/>
        </w:rPr>
        <w:t>Ease of Use</w:t>
      </w:r>
      <w:r w:rsidRPr="00FE54C6">
        <w:rPr>
          <w:lang w:val="en-IN"/>
        </w:rPr>
        <w:t>: Simple to set up and manage.</w:t>
      </w:r>
    </w:p>
    <w:p w14:paraId="77778E59" w14:textId="77777777" w:rsidR="00FE54C6" w:rsidRPr="00FE54C6" w:rsidRDefault="00FE54C6" w:rsidP="00EB1342">
      <w:pPr>
        <w:numPr>
          <w:ilvl w:val="0"/>
          <w:numId w:val="8"/>
        </w:numPr>
        <w:rPr>
          <w:lang w:val="en-IN"/>
        </w:rPr>
      </w:pPr>
      <w:r w:rsidRPr="00FE54C6">
        <w:rPr>
          <w:b/>
          <w:bCs/>
          <w:lang w:val="en-IN"/>
        </w:rPr>
        <w:t>Scalability</w:t>
      </w:r>
      <w:r w:rsidRPr="00FE54C6">
        <w:rPr>
          <w:lang w:val="en-IN"/>
        </w:rPr>
        <w:t>: Supports replication and clustering for high availability.</w:t>
      </w:r>
    </w:p>
    <w:p w14:paraId="409CD6FE" w14:textId="77777777" w:rsidR="00FE54C6" w:rsidRPr="00FE54C6" w:rsidRDefault="00FE54C6" w:rsidP="00EB1342">
      <w:pPr>
        <w:numPr>
          <w:ilvl w:val="0"/>
          <w:numId w:val="8"/>
        </w:numPr>
        <w:rPr>
          <w:lang w:val="en-IN"/>
        </w:rPr>
      </w:pPr>
      <w:r w:rsidRPr="00FE54C6">
        <w:rPr>
          <w:b/>
          <w:bCs/>
          <w:lang w:val="en-IN"/>
        </w:rPr>
        <w:t>Performance</w:t>
      </w:r>
      <w:r w:rsidRPr="00FE54C6">
        <w:rPr>
          <w:lang w:val="en-IN"/>
        </w:rPr>
        <w:t>: Optimized for read-heavy workloads.</w:t>
      </w:r>
    </w:p>
    <w:p w14:paraId="5BF0AAA9" w14:textId="77777777" w:rsidR="00FE54C6" w:rsidRPr="00FE54C6" w:rsidRDefault="00FE54C6" w:rsidP="00EB1342">
      <w:pPr>
        <w:numPr>
          <w:ilvl w:val="0"/>
          <w:numId w:val="8"/>
        </w:numPr>
        <w:rPr>
          <w:lang w:val="en-IN"/>
        </w:rPr>
      </w:pPr>
      <w:r w:rsidRPr="00FE54C6">
        <w:rPr>
          <w:b/>
          <w:bCs/>
          <w:lang w:val="en-IN"/>
        </w:rPr>
        <w:t>Community Support</w:t>
      </w:r>
      <w:r w:rsidRPr="00FE54C6">
        <w:rPr>
          <w:lang w:val="en-IN"/>
        </w:rPr>
        <w:t>: Strong open-source community and active development.</w:t>
      </w:r>
    </w:p>
    <w:p w14:paraId="3ACFEDD0" w14:textId="47210FCD" w:rsidR="00FE54C6" w:rsidRPr="00FE54C6" w:rsidRDefault="00FE54C6" w:rsidP="00EB1342">
      <w:pPr>
        <w:pStyle w:val="Heading3"/>
      </w:pPr>
      <w:bookmarkStart w:id="15" w:name="_Toc193269826"/>
      <w:r w:rsidRPr="00FE54C6">
        <w:t>Pricing</w:t>
      </w:r>
      <w:bookmarkEnd w:id="15"/>
    </w:p>
    <w:p w14:paraId="55E304ED" w14:textId="77777777" w:rsidR="00FE54C6" w:rsidRPr="00FE54C6" w:rsidRDefault="00FE54C6" w:rsidP="00EB1342">
      <w:pPr>
        <w:numPr>
          <w:ilvl w:val="0"/>
          <w:numId w:val="9"/>
        </w:numPr>
        <w:rPr>
          <w:lang w:val="en-IN"/>
        </w:rPr>
      </w:pPr>
      <w:r w:rsidRPr="00FE54C6">
        <w:rPr>
          <w:b/>
          <w:bCs/>
          <w:lang w:val="en-IN"/>
        </w:rPr>
        <w:t>Self-Hosted</w:t>
      </w:r>
      <w:r w:rsidRPr="00FE54C6">
        <w:rPr>
          <w:lang w:val="en-IN"/>
        </w:rPr>
        <w:t>: Free (</w:t>
      </w:r>
      <w:proofErr w:type="gramStart"/>
      <w:r w:rsidRPr="00FE54C6">
        <w:rPr>
          <w:lang w:val="en-IN"/>
        </w:rPr>
        <w:t>open-source</w:t>
      </w:r>
      <w:proofErr w:type="gramEnd"/>
      <w:r w:rsidRPr="00FE54C6">
        <w:rPr>
          <w:lang w:val="en-IN"/>
        </w:rPr>
        <w:t>), but requires infrastructure and maintenance costs.</w:t>
      </w:r>
    </w:p>
    <w:p w14:paraId="35BCE69E" w14:textId="5221ADF1" w:rsidR="00D6531A" w:rsidRDefault="00FE54C6" w:rsidP="00D77EAE">
      <w:pPr>
        <w:numPr>
          <w:ilvl w:val="0"/>
          <w:numId w:val="9"/>
        </w:numPr>
        <w:rPr>
          <w:lang w:val="en-IN"/>
        </w:rPr>
      </w:pPr>
      <w:r w:rsidRPr="00FE54C6">
        <w:rPr>
          <w:b/>
          <w:bCs/>
          <w:lang w:val="en-IN"/>
        </w:rPr>
        <w:t>Azure Database for MySQL</w:t>
      </w:r>
      <w:r w:rsidRPr="00FE54C6">
        <w:rPr>
          <w:lang w:val="en-IN"/>
        </w:rPr>
        <w:t>: Managed service starting at </w:t>
      </w:r>
      <w:r w:rsidRPr="00FE54C6">
        <w:rPr>
          <w:b/>
          <w:bCs/>
          <w:lang w:val="en-IN"/>
        </w:rPr>
        <w:t>0.017/hour</w:t>
      </w:r>
      <w:r w:rsidRPr="00FE54C6">
        <w:rPr>
          <w:rFonts w:ascii="Cambria Math" w:hAnsi="Cambria Math" w:cs="Cambria Math"/>
          <w:b/>
          <w:bCs/>
          <w:lang w:val="en-IN"/>
        </w:rPr>
        <w:t>∗∗</w:t>
      </w:r>
      <w:r w:rsidRPr="00FE54C6">
        <w:rPr>
          <w:b/>
          <w:bCs/>
          <w:lang w:val="en-IN"/>
        </w:rPr>
        <w:t>(approx.</w:t>
      </w:r>
      <w:r w:rsidRPr="00FE54C6">
        <w:rPr>
          <w:rFonts w:ascii="Cambria Math" w:hAnsi="Cambria Math" w:cs="Cambria Math"/>
          <w:b/>
          <w:bCs/>
          <w:lang w:val="en-IN"/>
        </w:rPr>
        <w:t>∗∗</w:t>
      </w:r>
      <w:r w:rsidRPr="00FE54C6">
        <w:rPr>
          <w:b/>
          <w:bCs/>
          <w:lang w:val="en-IN"/>
        </w:rPr>
        <w:t>0.017/</w:t>
      </w:r>
      <w:r w:rsidRPr="00FE54C6">
        <w:rPr>
          <w:b/>
          <w:bCs/>
          <w:i/>
          <w:iCs/>
          <w:lang w:val="en-IN"/>
        </w:rPr>
        <w:t>hour</w:t>
      </w:r>
      <w:r w:rsidRPr="00FE54C6">
        <w:rPr>
          <w:rFonts w:ascii="Cambria Math" w:hAnsi="Cambria Math" w:cs="Cambria Math"/>
          <w:b/>
          <w:bCs/>
          <w:lang w:val="en-IN"/>
        </w:rPr>
        <w:t>∗∗</w:t>
      </w:r>
      <w:r w:rsidRPr="00FE54C6">
        <w:rPr>
          <w:b/>
          <w:bCs/>
          <w:lang w:val="en-IN"/>
        </w:rPr>
        <w:t>(</w:t>
      </w:r>
      <w:r w:rsidRPr="00FE54C6">
        <w:rPr>
          <w:b/>
          <w:bCs/>
          <w:i/>
          <w:iCs/>
          <w:lang w:val="en-IN"/>
        </w:rPr>
        <w:t>approx</w:t>
      </w:r>
      <w:r w:rsidRPr="00FE54C6">
        <w:rPr>
          <w:b/>
          <w:bCs/>
          <w:lang w:val="en-IN"/>
        </w:rPr>
        <w:t>.</w:t>
      </w:r>
      <w:r w:rsidRPr="00FE54C6">
        <w:rPr>
          <w:rFonts w:ascii="Cambria Math" w:hAnsi="Cambria Math" w:cs="Cambria Math"/>
          <w:b/>
          <w:bCs/>
          <w:lang w:val="en-IN"/>
        </w:rPr>
        <w:t>∗∗</w:t>
      </w:r>
      <w:r w:rsidRPr="00FE54C6">
        <w:rPr>
          <w:b/>
          <w:bCs/>
          <w:lang w:val="en-IN"/>
        </w:rPr>
        <w:t>12.50/month</w:t>
      </w:r>
      <w:r w:rsidRPr="00FE54C6">
        <w:rPr>
          <w:lang w:val="en-IN"/>
        </w:rPr>
        <w:t>) for basic plans.</w:t>
      </w:r>
    </w:p>
    <w:p w14:paraId="6EB4EBBD" w14:textId="77777777" w:rsidR="00DF42A5" w:rsidRPr="00DF42A5" w:rsidRDefault="00DF42A5" w:rsidP="00DF42A5">
      <w:pPr>
        <w:pStyle w:val="Heading2"/>
      </w:pPr>
      <w:bookmarkStart w:id="16" w:name="_Toc193269827"/>
      <w:r w:rsidRPr="00DF42A5">
        <w:lastRenderedPageBreak/>
        <w:t>MongoDB</w:t>
      </w:r>
      <w:bookmarkEnd w:id="16"/>
    </w:p>
    <w:p w14:paraId="2DC49AB6" w14:textId="77777777" w:rsidR="00DF42A5" w:rsidRPr="00DF42A5" w:rsidRDefault="00DF42A5" w:rsidP="00DF42A5">
      <w:pPr>
        <w:rPr>
          <w:lang w:val="en-IN"/>
        </w:rPr>
      </w:pPr>
      <w:r w:rsidRPr="00DF42A5">
        <w:rPr>
          <w:b/>
          <w:bCs/>
          <w:lang w:val="en-IN"/>
        </w:rPr>
        <w:t>Tool Description</w:t>
      </w:r>
      <w:r w:rsidRPr="00DF42A5">
        <w:rPr>
          <w:lang w:val="en-IN"/>
        </w:rPr>
        <w:t>:</w:t>
      </w:r>
      <w:r w:rsidRPr="00DF42A5">
        <w:rPr>
          <w:lang w:val="en-IN"/>
        </w:rPr>
        <w:br/>
        <w:t>MongoDB is a popular NoSQL database known for its flexibility, scalability, and ease of use. It stores data in JSON-like documents and is widely used for modern applications.</w:t>
      </w:r>
    </w:p>
    <w:p w14:paraId="6A700511" w14:textId="227B83D9" w:rsidR="00DF42A5" w:rsidRPr="00DF42A5" w:rsidRDefault="00DF42A5" w:rsidP="00466E9F">
      <w:pPr>
        <w:pStyle w:val="Heading3"/>
      </w:pPr>
      <w:bookmarkStart w:id="17" w:name="_Toc193269828"/>
      <w:r w:rsidRPr="00DF42A5">
        <w:t>Features</w:t>
      </w:r>
      <w:bookmarkEnd w:id="17"/>
    </w:p>
    <w:p w14:paraId="667F4BEB" w14:textId="77777777" w:rsidR="00DF42A5" w:rsidRPr="00DF42A5" w:rsidRDefault="00DF42A5" w:rsidP="00DF42A5">
      <w:pPr>
        <w:numPr>
          <w:ilvl w:val="0"/>
          <w:numId w:val="16"/>
        </w:numPr>
        <w:rPr>
          <w:lang w:val="en-IN"/>
        </w:rPr>
      </w:pPr>
      <w:r w:rsidRPr="00DF42A5">
        <w:rPr>
          <w:b/>
          <w:bCs/>
          <w:lang w:val="en-IN"/>
        </w:rPr>
        <w:t>Document-Oriented</w:t>
      </w:r>
      <w:r w:rsidRPr="00DF42A5">
        <w:rPr>
          <w:lang w:val="en-IN"/>
        </w:rPr>
        <w:t>: Stores data in flexible JSON-like documents.</w:t>
      </w:r>
    </w:p>
    <w:p w14:paraId="3C90620B" w14:textId="77777777" w:rsidR="00DF42A5" w:rsidRPr="00DF42A5" w:rsidRDefault="00DF42A5" w:rsidP="00DF42A5">
      <w:pPr>
        <w:numPr>
          <w:ilvl w:val="0"/>
          <w:numId w:val="16"/>
        </w:numPr>
        <w:rPr>
          <w:lang w:val="en-IN"/>
        </w:rPr>
      </w:pPr>
      <w:r w:rsidRPr="00DF42A5">
        <w:rPr>
          <w:b/>
          <w:bCs/>
          <w:lang w:val="en-IN"/>
        </w:rPr>
        <w:t>Scalability</w:t>
      </w:r>
      <w:r w:rsidRPr="00DF42A5">
        <w:rPr>
          <w:lang w:val="en-IN"/>
        </w:rPr>
        <w:t>: Supports horizontal scaling through sharding.</w:t>
      </w:r>
    </w:p>
    <w:p w14:paraId="0A0E1A83" w14:textId="77777777" w:rsidR="00DF42A5" w:rsidRPr="00DF42A5" w:rsidRDefault="00DF42A5" w:rsidP="00DF42A5">
      <w:pPr>
        <w:numPr>
          <w:ilvl w:val="0"/>
          <w:numId w:val="16"/>
        </w:numPr>
        <w:rPr>
          <w:lang w:val="en-IN"/>
        </w:rPr>
      </w:pPr>
      <w:r w:rsidRPr="00DF42A5">
        <w:rPr>
          <w:b/>
          <w:bCs/>
          <w:lang w:val="en-IN"/>
        </w:rPr>
        <w:t>High Performance</w:t>
      </w:r>
      <w:r w:rsidRPr="00DF42A5">
        <w:rPr>
          <w:lang w:val="en-IN"/>
        </w:rPr>
        <w:t>: Optimized for read/write operations.</w:t>
      </w:r>
    </w:p>
    <w:p w14:paraId="5A1BD740" w14:textId="77777777" w:rsidR="00DF42A5" w:rsidRPr="00DF42A5" w:rsidRDefault="00DF42A5" w:rsidP="00DF42A5">
      <w:pPr>
        <w:numPr>
          <w:ilvl w:val="0"/>
          <w:numId w:val="16"/>
        </w:numPr>
        <w:rPr>
          <w:lang w:val="en-IN"/>
        </w:rPr>
      </w:pPr>
      <w:r w:rsidRPr="00DF42A5">
        <w:rPr>
          <w:b/>
          <w:bCs/>
          <w:lang w:val="en-IN"/>
        </w:rPr>
        <w:t>Flexible Schema</w:t>
      </w:r>
      <w:r w:rsidRPr="00DF42A5">
        <w:rPr>
          <w:lang w:val="en-IN"/>
        </w:rPr>
        <w:t>: No fixed schema, allowing for easy changes.</w:t>
      </w:r>
    </w:p>
    <w:p w14:paraId="791D8CE9" w14:textId="77777777" w:rsidR="00DF42A5" w:rsidRPr="00DF42A5" w:rsidRDefault="00DF42A5" w:rsidP="00DF42A5">
      <w:pPr>
        <w:numPr>
          <w:ilvl w:val="0"/>
          <w:numId w:val="16"/>
        </w:numPr>
        <w:rPr>
          <w:lang w:val="en-IN"/>
        </w:rPr>
      </w:pPr>
      <w:r w:rsidRPr="00DF42A5">
        <w:rPr>
          <w:b/>
          <w:bCs/>
          <w:lang w:val="en-IN"/>
        </w:rPr>
        <w:t>Community Support</w:t>
      </w:r>
      <w:r w:rsidRPr="00DF42A5">
        <w:rPr>
          <w:lang w:val="en-IN"/>
        </w:rPr>
        <w:t>: Strong open-source community and extensive documentation.</w:t>
      </w:r>
    </w:p>
    <w:p w14:paraId="7DB3BE9A" w14:textId="77777777" w:rsidR="00DF42A5" w:rsidRPr="00DF42A5" w:rsidRDefault="00DF42A5" w:rsidP="00DF42A5">
      <w:pPr>
        <w:numPr>
          <w:ilvl w:val="0"/>
          <w:numId w:val="16"/>
        </w:numPr>
        <w:rPr>
          <w:lang w:val="en-IN"/>
        </w:rPr>
      </w:pPr>
      <w:r w:rsidRPr="00DF42A5">
        <w:rPr>
          <w:b/>
          <w:bCs/>
          <w:lang w:val="en-IN"/>
        </w:rPr>
        <w:t>Cloud Offering</w:t>
      </w:r>
      <w:r w:rsidRPr="00DF42A5">
        <w:rPr>
          <w:lang w:val="en-IN"/>
        </w:rPr>
        <w:t>: MongoDB Atlas provides a fully managed cloud service.</w:t>
      </w:r>
    </w:p>
    <w:p w14:paraId="73A412CD" w14:textId="1906591B" w:rsidR="00DF42A5" w:rsidRPr="00DF42A5" w:rsidRDefault="00DF42A5" w:rsidP="00466E9F">
      <w:pPr>
        <w:pStyle w:val="Heading3"/>
      </w:pPr>
      <w:bookmarkStart w:id="18" w:name="_Toc193269829"/>
      <w:r w:rsidRPr="00DF42A5">
        <w:t>Pricing</w:t>
      </w:r>
      <w:bookmarkEnd w:id="18"/>
    </w:p>
    <w:p w14:paraId="78724239" w14:textId="77777777" w:rsidR="00DF42A5" w:rsidRPr="00DF42A5" w:rsidRDefault="00DF42A5" w:rsidP="00DF42A5">
      <w:pPr>
        <w:numPr>
          <w:ilvl w:val="0"/>
          <w:numId w:val="17"/>
        </w:numPr>
        <w:rPr>
          <w:lang w:val="en-IN"/>
        </w:rPr>
      </w:pPr>
      <w:r w:rsidRPr="00DF42A5">
        <w:rPr>
          <w:b/>
          <w:bCs/>
          <w:lang w:val="en-IN"/>
        </w:rPr>
        <w:t>Self-Hosted</w:t>
      </w:r>
      <w:r w:rsidRPr="00DF42A5">
        <w:rPr>
          <w:lang w:val="en-IN"/>
        </w:rPr>
        <w:t>: Free (</w:t>
      </w:r>
      <w:proofErr w:type="gramStart"/>
      <w:r w:rsidRPr="00DF42A5">
        <w:rPr>
          <w:lang w:val="en-IN"/>
        </w:rPr>
        <w:t>open-source</w:t>
      </w:r>
      <w:proofErr w:type="gramEnd"/>
      <w:r w:rsidRPr="00DF42A5">
        <w:rPr>
          <w:lang w:val="en-IN"/>
        </w:rPr>
        <w:t>), but requires infrastructure and maintenance costs.</w:t>
      </w:r>
    </w:p>
    <w:p w14:paraId="5263795F" w14:textId="77777777" w:rsidR="00DF42A5" w:rsidRPr="00DF42A5" w:rsidRDefault="00DF42A5" w:rsidP="00DF42A5">
      <w:pPr>
        <w:numPr>
          <w:ilvl w:val="0"/>
          <w:numId w:val="17"/>
        </w:numPr>
        <w:rPr>
          <w:lang w:val="en-IN"/>
        </w:rPr>
      </w:pPr>
      <w:r w:rsidRPr="00DF42A5">
        <w:rPr>
          <w:b/>
          <w:bCs/>
          <w:lang w:val="en-IN"/>
        </w:rPr>
        <w:t>MongoDB Atlas</w:t>
      </w:r>
      <w:r w:rsidRPr="00DF42A5">
        <w:rPr>
          <w:lang w:val="en-IN"/>
        </w:rPr>
        <w:t>: Managed service starting at </w:t>
      </w:r>
      <w:r w:rsidRPr="00DF42A5">
        <w:rPr>
          <w:b/>
          <w:bCs/>
          <w:lang w:val="en-IN"/>
        </w:rPr>
        <w:t>$57/month</w:t>
      </w:r>
      <w:r w:rsidRPr="00DF42A5">
        <w:rPr>
          <w:lang w:val="en-IN"/>
        </w:rPr>
        <w:t> for basic plans.</w:t>
      </w:r>
    </w:p>
    <w:p w14:paraId="27AD238F" w14:textId="77777777" w:rsidR="0014261F" w:rsidRPr="0014261F" w:rsidRDefault="0014261F" w:rsidP="0014261F">
      <w:pPr>
        <w:pStyle w:val="Heading2"/>
      </w:pPr>
      <w:bookmarkStart w:id="19" w:name="_Toc193269830"/>
      <w:r w:rsidRPr="0014261F">
        <w:t>Azure Cosmos DB</w:t>
      </w:r>
      <w:bookmarkEnd w:id="19"/>
    </w:p>
    <w:p w14:paraId="3839F7D2" w14:textId="77777777" w:rsidR="0014261F" w:rsidRPr="0014261F" w:rsidRDefault="0014261F" w:rsidP="0014261F">
      <w:pPr>
        <w:rPr>
          <w:lang w:val="en-IN"/>
        </w:rPr>
      </w:pPr>
      <w:r w:rsidRPr="0014261F">
        <w:rPr>
          <w:b/>
          <w:bCs/>
          <w:lang w:val="en-IN"/>
        </w:rPr>
        <w:t>Tool Description</w:t>
      </w:r>
      <w:r w:rsidRPr="0014261F">
        <w:rPr>
          <w:lang w:val="en-IN"/>
        </w:rPr>
        <w:t>:</w:t>
      </w:r>
      <w:r w:rsidRPr="0014261F">
        <w:rPr>
          <w:lang w:val="en-IN"/>
        </w:rPr>
        <w:br/>
        <w:t>Azure Cosmos DB is a globally distributed, multi-model database service provided by Microsoft Azure. It offers low-latency, high-availability, and seamless integration with Azure services.</w:t>
      </w:r>
    </w:p>
    <w:p w14:paraId="22E50916" w14:textId="5B1685D0" w:rsidR="0014261F" w:rsidRPr="0014261F" w:rsidRDefault="0014261F" w:rsidP="0014261F">
      <w:pPr>
        <w:pStyle w:val="Heading3"/>
        <w:rPr>
          <w:lang w:val="en-IN"/>
        </w:rPr>
      </w:pPr>
      <w:bookmarkStart w:id="20" w:name="_Toc193269831"/>
      <w:r w:rsidRPr="0014261F">
        <w:rPr>
          <w:lang w:val="en-IN"/>
        </w:rPr>
        <w:t>Features</w:t>
      </w:r>
      <w:bookmarkEnd w:id="20"/>
    </w:p>
    <w:p w14:paraId="479A43A5" w14:textId="77777777" w:rsidR="0014261F" w:rsidRPr="0014261F" w:rsidRDefault="0014261F" w:rsidP="0014261F">
      <w:pPr>
        <w:numPr>
          <w:ilvl w:val="0"/>
          <w:numId w:val="21"/>
        </w:numPr>
        <w:rPr>
          <w:lang w:val="en-IN"/>
        </w:rPr>
      </w:pPr>
      <w:r w:rsidRPr="0014261F">
        <w:rPr>
          <w:b/>
          <w:bCs/>
          <w:lang w:val="en-IN"/>
        </w:rPr>
        <w:t>Globally Distributed</w:t>
      </w:r>
      <w:r w:rsidRPr="0014261F">
        <w:rPr>
          <w:lang w:val="en-IN"/>
        </w:rPr>
        <w:t>: Data is replicated across multiple regions for low latency and high availability.</w:t>
      </w:r>
    </w:p>
    <w:p w14:paraId="0421E2B1" w14:textId="77777777" w:rsidR="0014261F" w:rsidRPr="0014261F" w:rsidRDefault="0014261F" w:rsidP="0014261F">
      <w:pPr>
        <w:numPr>
          <w:ilvl w:val="0"/>
          <w:numId w:val="21"/>
        </w:numPr>
        <w:rPr>
          <w:lang w:val="en-IN"/>
        </w:rPr>
      </w:pPr>
      <w:r w:rsidRPr="0014261F">
        <w:rPr>
          <w:b/>
          <w:bCs/>
          <w:lang w:val="en-IN"/>
        </w:rPr>
        <w:t>Multi-Model Support</w:t>
      </w:r>
      <w:r w:rsidRPr="0014261F">
        <w:rPr>
          <w:lang w:val="en-IN"/>
        </w:rPr>
        <w:t>: Supports document, key-value, graph, and column-family data models.</w:t>
      </w:r>
    </w:p>
    <w:p w14:paraId="23025A4C" w14:textId="77777777" w:rsidR="0014261F" w:rsidRPr="0014261F" w:rsidRDefault="0014261F" w:rsidP="0014261F">
      <w:pPr>
        <w:numPr>
          <w:ilvl w:val="0"/>
          <w:numId w:val="21"/>
        </w:numPr>
        <w:rPr>
          <w:lang w:val="en-IN"/>
        </w:rPr>
      </w:pPr>
      <w:r w:rsidRPr="0014261F">
        <w:rPr>
          <w:b/>
          <w:bCs/>
          <w:lang w:val="en-IN"/>
        </w:rPr>
        <w:t>Automatic Scaling</w:t>
      </w:r>
      <w:r w:rsidRPr="0014261F">
        <w:rPr>
          <w:lang w:val="en-IN"/>
        </w:rPr>
        <w:t>: Scales throughput and storage automatically based on demand.</w:t>
      </w:r>
    </w:p>
    <w:p w14:paraId="2C4EDFB7" w14:textId="77777777" w:rsidR="0014261F" w:rsidRPr="0014261F" w:rsidRDefault="0014261F" w:rsidP="0014261F">
      <w:pPr>
        <w:numPr>
          <w:ilvl w:val="0"/>
          <w:numId w:val="21"/>
        </w:numPr>
        <w:rPr>
          <w:lang w:val="en-IN"/>
        </w:rPr>
      </w:pPr>
      <w:r w:rsidRPr="0014261F">
        <w:rPr>
          <w:b/>
          <w:bCs/>
          <w:lang w:val="en-IN"/>
        </w:rPr>
        <w:t>SLAs</w:t>
      </w:r>
      <w:r w:rsidRPr="0014261F">
        <w:rPr>
          <w:lang w:val="en-IN"/>
        </w:rPr>
        <w:t>: Guarantees high availability, low latency, and consistency.</w:t>
      </w:r>
    </w:p>
    <w:p w14:paraId="68E93B9B" w14:textId="77777777" w:rsidR="0014261F" w:rsidRPr="0014261F" w:rsidRDefault="0014261F" w:rsidP="0014261F">
      <w:pPr>
        <w:numPr>
          <w:ilvl w:val="0"/>
          <w:numId w:val="21"/>
        </w:numPr>
        <w:rPr>
          <w:lang w:val="en-IN"/>
        </w:rPr>
      </w:pPr>
      <w:r w:rsidRPr="0014261F">
        <w:rPr>
          <w:b/>
          <w:bCs/>
          <w:lang w:val="en-IN"/>
        </w:rPr>
        <w:t>Integration with Azure</w:t>
      </w:r>
      <w:r w:rsidRPr="0014261F">
        <w:rPr>
          <w:lang w:val="en-IN"/>
        </w:rPr>
        <w:t>: Seamlessly integrates with Azure services like Functions, Logic Apps, and Power BI.</w:t>
      </w:r>
    </w:p>
    <w:p w14:paraId="56A09820" w14:textId="77777777" w:rsidR="0014261F" w:rsidRPr="0014261F" w:rsidRDefault="0014261F" w:rsidP="0014261F">
      <w:pPr>
        <w:numPr>
          <w:ilvl w:val="0"/>
          <w:numId w:val="21"/>
        </w:numPr>
        <w:rPr>
          <w:lang w:val="en-IN"/>
        </w:rPr>
      </w:pPr>
      <w:r w:rsidRPr="0014261F">
        <w:rPr>
          <w:b/>
          <w:bCs/>
          <w:lang w:val="en-IN"/>
        </w:rPr>
        <w:t>Security</w:t>
      </w:r>
      <w:r w:rsidRPr="0014261F">
        <w:rPr>
          <w:lang w:val="en-IN"/>
        </w:rPr>
        <w:t>: Built-in encryption, role-based access control (RBAC), and compliance certifications.</w:t>
      </w:r>
    </w:p>
    <w:p w14:paraId="69F8F643" w14:textId="0036FEC5" w:rsidR="0014261F" w:rsidRPr="0014261F" w:rsidRDefault="0014261F" w:rsidP="00287403">
      <w:pPr>
        <w:pStyle w:val="Heading3"/>
        <w:rPr>
          <w:lang w:val="en-IN"/>
        </w:rPr>
      </w:pPr>
      <w:bookmarkStart w:id="21" w:name="_Toc193269832"/>
      <w:r w:rsidRPr="0014261F">
        <w:rPr>
          <w:lang w:val="en-IN"/>
        </w:rPr>
        <w:t>Pricing</w:t>
      </w:r>
      <w:bookmarkEnd w:id="21"/>
    </w:p>
    <w:p w14:paraId="0F0C6519" w14:textId="77777777" w:rsidR="0014261F" w:rsidRPr="0014261F" w:rsidRDefault="0014261F" w:rsidP="0014261F">
      <w:pPr>
        <w:numPr>
          <w:ilvl w:val="0"/>
          <w:numId w:val="22"/>
        </w:numPr>
        <w:rPr>
          <w:lang w:val="en-IN"/>
        </w:rPr>
      </w:pPr>
      <w:r w:rsidRPr="0014261F">
        <w:rPr>
          <w:b/>
          <w:bCs/>
          <w:lang w:val="en-IN"/>
        </w:rPr>
        <w:t>Pay-as-you-go</w:t>
      </w:r>
      <w:r w:rsidRPr="0014261F">
        <w:rPr>
          <w:lang w:val="en-IN"/>
        </w:rPr>
        <w:t>: Starts at </w:t>
      </w:r>
      <w:r w:rsidRPr="0014261F">
        <w:rPr>
          <w:b/>
          <w:bCs/>
          <w:lang w:val="en-IN"/>
        </w:rPr>
        <w:t>$24/month</w:t>
      </w:r>
      <w:r w:rsidRPr="0014261F">
        <w:rPr>
          <w:lang w:val="en-IN"/>
        </w:rPr>
        <w:t> for 400 RU/s and 5 GB storage.</w:t>
      </w:r>
    </w:p>
    <w:p w14:paraId="282C16A5" w14:textId="3C6D05C0" w:rsidR="006E4AEB" w:rsidRPr="002B76EC" w:rsidRDefault="0014261F" w:rsidP="006E4AEB">
      <w:pPr>
        <w:numPr>
          <w:ilvl w:val="0"/>
          <w:numId w:val="22"/>
        </w:numPr>
        <w:rPr>
          <w:lang w:val="en-IN"/>
        </w:rPr>
      </w:pPr>
      <w:r w:rsidRPr="0014261F">
        <w:rPr>
          <w:b/>
          <w:bCs/>
          <w:lang w:val="en-IN"/>
        </w:rPr>
        <w:t>Auto</w:t>
      </w:r>
      <w:r w:rsidR="00287403">
        <w:rPr>
          <w:b/>
          <w:bCs/>
          <w:lang w:val="en-IN"/>
        </w:rPr>
        <w:t xml:space="preserve"> </w:t>
      </w:r>
      <w:r w:rsidRPr="0014261F">
        <w:rPr>
          <w:b/>
          <w:bCs/>
          <w:lang w:val="en-IN"/>
        </w:rPr>
        <w:t>scale</w:t>
      </w:r>
      <w:r w:rsidRPr="0014261F">
        <w:rPr>
          <w:lang w:val="en-IN"/>
        </w:rPr>
        <w:t>: Automatically scales based on usage, with a minimum cost of </w:t>
      </w:r>
      <w:r w:rsidRPr="0014261F">
        <w:rPr>
          <w:b/>
          <w:bCs/>
          <w:lang w:val="en-IN"/>
        </w:rPr>
        <w:t>$48/month</w:t>
      </w:r>
      <w:r w:rsidRPr="0014261F">
        <w:rPr>
          <w:lang w:val="en-IN"/>
        </w:rPr>
        <w:t>.</w:t>
      </w:r>
    </w:p>
    <w:p w14:paraId="2AE81BFC" w14:textId="77777777" w:rsidR="00DA4E1F" w:rsidRDefault="00D6531A" w:rsidP="00DA4E1F">
      <w:pPr>
        <w:pStyle w:val="Heading1"/>
      </w:pPr>
      <w:bookmarkStart w:id="22" w:name="_Toc193269833"/>
      <w:r>
        <w:t>Comparison Analysis</w:t>
      </w:r>
      <w:bookmarkEnd w:id="22"/>
    </w:p>
    <w:p w14:paraId="25864B32" w14:textId="440740D2" w:rsidR="00D6531A" w:rsidRDefault="00550350" w:rsidP="00D6531A">
      <w:pPr>
        <w:rPr>
          <w:noProof/>
        </w:rPr>
      </w:pPr>
      <w:r w:rsidRPr="00550350">
        <w:rPr>
          <w:noProof/>
        </w:rPr>
        <w:t>This section compares the tools based on predefined features and assigns scores using a weightage matrix.</w:t>
      </w:r>
    </w:p>
    <w:p w14:paraId="2BFF7CEE" w14:textId="6614DE8D" w:rsidR="00654DD5" w:rsidRDefault="008226DC" w:rsidP="00654DD5">
      <w:pPr>
        <w:pStyle w:val="Heading2"/>
      </w:pPr>
      <w:bookmarkStart w:id="23" w:name="_Toc193269834"/>
      <w:r>
        <w:t>Weightage</w:t>
      </w:r>
      <w:r w:rsidR="00654DD5">
        <w:t xml:space="preserve"> Matrix</w:t>
      </w:r>
      <w:bookmarkEnd w:id="23"/>
    </w:p>
    <w:p w14:paraId="0368800B" w14:textId="09ED5E26" w:rsidR="00654DD5" w:rsidRDefault="003C3FFB" w:rsidP="00654DD5">
      <w:pPr>
        <w:rPr>
          <w:noProof/>
        </w:rPr>
      </w:pPr>
      <w:r w:rsidRPr="003C3FFB">
        <w:rPr>
          <w:noProof/>
        </w:rPr>
        <w:t>The weightage matrix defines the importance of each feature on a scale of 1 to 5, where 5 is the most important.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4DD5" w14:paraId="57BB391A" w14:textId="77777777" w:rsidTr="00654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B04E7B5" w14:textId="77777777" w:rsidR="00654DD5" w:rsidRDefault="00654DD5" w:rsidP="00D6531A">
            <w:r>
              <w:lastRenderedPageBreak/>
              <w:t>Feature</w:t>
            </w:r>
          </w:p>
        </w:tc>
        <w:tc>
          <w:tcPr>
            <w:tcW w:w="4508" w:type="dxa"/>
          </w:tcPr>
          <w:p w14:paraId="6639F00E" w14:textId="77777777" w:rsidR="00654DD5" w:rsidRDefault="00654DD5" w:rsidP="00D65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</w:t>
            </w:r>
          </w:p>
        </w:tc>
      </w:tr>
      <w:tr w:rsidR="00EB1258" w:rsidRPr="00EB1258" w14:paraId="720ED6F5" w14:textId="77777777" w:rsidTr="00EB1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86A910" w14:textId="4FB9AD29" w:rsidR="00EB1258" w:rsidRPr="00EB1258" w:rsidRDefault="00EB1258" w:rsidP="00EB1258">
            <w:pPr>
              <w:rPr>
                <w:rFonts w:ascii="Segoe UI" w:eastAsia="Times New Roman" w:hAnsi="Segoe UI" w:cs="Segoe UI"/>
                <w:b w:val="0"/>
                <w:bCs w:val="0"/>
                <w:color w:val="404040"/>
                <w:sz w:val="24"/>
                <w:szCs w:val="24"/>
                <w:lang w:val="en-IN" w:eastAsia="en-IN"/>
              </w:rPr>
            </w:pPr>
            <w:r w:rsidRPr="00D21DFF">
              <w:rPr>
                <w:rFonts w:ascii="Segoe UI" w:eastAsia="Times New Roman" w:hAnsi="Segoe UI" w:cs="Segoe UI"/>
                <w:b w:val="0"/>
                <w:bCs w:val="0"/>
                <w:color w:val="404040"/>
                <w:sz w:val="24"/>
                <w:szCs w:val="24"/>
                <w:lang w:val="en-IN" w:eastAsia="en-IN"/>
              </w:rPr>
              <w:t>P</w:t>
            </w:r>
            <w:r w:rsidRPr="00EB1258">
              <w:rPr>
                <w:rFonts w:ascii="Segoe UI" w:eastAsia="Times New Roman" w:hAnsi="Segoe UI" w:cs="Segoe UI"/>
                <w:b w:val="0"/>
                <w:bCs w:val="0"/>
                <w:color w:val="404040"/>
                <w:sz w:val="24"/>
                <w:szCs w:val="24"/>
                <w:lang w:val="en-IN" w:eastAsia="en-IN"/>
              </w:rPr>
              <w:t>erformance</w:t>
            </w:r>
          </w:p>
        </w:tc>
        <w:tc>
          <w:tcPr>
            <w:tcW w:w="0" w:type="auto"/>
            <w:hideMark/>
          </w:tcPr>
          <w:p w14:paraId="6B10796A" w14:textId="77777777" w:rsidR="00EB1258" w:rsidRPr="00EB1258" w:rsidRDefault="00EB1258" w:rsidP="00EB1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  <w:lang w:val="en-IN" w:eastAsia="en-IN"/>
              </w:rPr>
            </w:pPr>
            <w:r w:rsidRPr="00EB1258">
              <w:rPr>
                <w:rFonts w:ascii="Segoe UI" w:eastAsia="Times New Roman" w:hAnsi="Segoe UI" w:cs="Segoe UI"/>
                <w:color w:val="404040"/>
                <w:sz w:val="24"/>
                <w:szCs w:val="24"/>
                <w:lang w:val="en-IN" w:eastAsia="en-IN"/>
              </w:rPr>
              <w:t>5</w:t>
            </w:r>
          </w:p>
        </w:tc>
      </w:tr>
      <w:tr w:rsidR="00EB1258" w:rsidRPr="00EB1258" w14:paraId="494DC9E3" w14:textId="77777777" w:rsidTr="00EB1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597428" w14:textId="77777777" w:rsidR="00EB1258" w:rsidRPr="00EB1258" w:rsidRDefault="00EB1258" w:rsidP="00EB1258">
            <w:pPr>
              <w:rPr>
                <w:rFonts w:ascii="Segoe UI" w:eastAsia="Times New Roman" w:hAnsi="Segoe UI" w:cs="Segoe UI"/>
                <w:b w:val="0"/>
                <w:bCs w:val="0"/>
                <w:color w:val="404040"/>
                <w:sz w:val="24"/>
                <w:szCs w:val="24"/>
                <w:lang w:val="en-IN" w:eastAsia="en-IN"/>
              </w:rPr>
            </w:pPr>
            <w:r w:rsidRPr="00EB1258">
              <w:rPr>
                <w:rFonts w:ascii="Segoe UI" w:eastAsia="Times New Roman" w:hAnsi="Segoe UI" w:cs="Segoe UI"/>
                <w:b w:val="0"/>
                <w:bCs w:val="0"/>
                <w:color w:val="404040"/>
                <w:sz w:val="24"/>
                <w:szCs w:val="24"/>
                <w:lang w:val="en-IN" w:eastAsia="en-IN"/>
              </w:rPr>
              <w:t>Scalability</w:t>
            </w:r>
          </w:p>
        </w:tc>
        <w:tc>
          <w:tcPr>
            <w:tcW w:w="0" w:type="auto"/>
            <w:hideMark/>
          </w:tcPr>
          <w:p w14:paraId="08CA05D1" w14:textId="77777777" w:rsidR="00EB1258" w:rsidRPr="00EB1258" w:rsidRDefault="00EB1258" w:rsidP="00EB1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  <w:lang w:val="en-IN" w:eastAsia="en-IN"/>
              </w:rPr>
            </w:pPr>
            <w:r w:rsidRPr="00EB1258">
              <w:rPr>
                <w:rFonts w:ascii="Segoe UI" w:eastAsia="Times New Roman" w:hAnsi="Segoe UI" w:cs="Segoe UI"/>
                <w:color w:val="404040"/>
                <w:sz w:val="24"/>
                <w:szCs w:val="24"/>
                <w:lang w:val="en-IN" w:eastAsia="en-IN"/>
              </w:rPr>
              <w:t>5</w:t>
            </w:r>
          </w:p>
        </w:tc>
      </w:tr>
      <w:tr w:rsidR="00EB1258" w:rsidRPr="00EB1258" w14:paraId="784F91BF" w14:textId="77777777" w:rsidTr="00EB1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46F4B0" w14:textId="77777777" w:rsidR="00EB1258" w:rsidRPr="00EB1258" w:rsidRDefault="00EB1258" w:rsidP="00EB1258">
            <w:pPr>
              <w:rPr>
                <w:rFonts w:ascii="Segoe UI" w:eastAsia="Times New Roman" w:hAnsi="Segoe UI" w:cs="Segoe UI"/>
                <w:b w:val="0"/>
                <w:bCs w:val="0"/>
                <w:color w:val="404040"/>
                <w:sz w:val="24"/>
                <w:szCs w:val="24"/>
                <w:lang w:val="en-IN" w:eastAsia="en-IN"/>
              </w:rPr>
            </w:pPr>
            <w:r w:rsidRPr="00EB1258">
              <w:rPr>
                <w:rFonts w:ascii="Segoe UI" w:eastAsia="Times New Roman" w:hAnsi="Segoe UI" w:cs="Segoe UI"/>
                <w:b w:val="0"/>
                <w:bCs w:val="0"/>
                <w:color w:val="404040"/>
                <w:sz w:val="24"/>
                <w:szCs w:val="24"/>
                <w:lang w:val="en-IN" w:eastAsia="en-IN"/>
              </w:rPr>
              <w:t>Ease of Use</w:t>
            </w:r>
          </w:p>
        </w:tc>
        <w:tc>
          <w:tcPr>
            <w:tcW w:w="0" w:type="auto"/>
            <w:hideMark/>
          </w:tcPr>
          <w:p w14:paraId="6525DB01" w14:textId="77777777" w:rsidR="00EB1258" w:rsidRPr="00EB1258" w:rsidRDefault="00EB1258" w:rsidP="00EB1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  <w:lang w:val="en-IN" w:eastAsia="en-IN"/>
              </w:rPr>
            </w:pPr>
            <w:r w:rsidRPr="00EB1258">
              <w:rPr>
                <w:rFonts w:ascii="Segoe UI" w:eastAsia="Times New Roman" w:hAnsi="Segoe UI" w:cs="Segoe UI"/>
                <w:color w:val="404040"/>
                <w:sz w:val="24"/>
                <w:szCs w:val="24"/>
                <w:lang w:val="en-IN" w:eastAsia="en-IN"/>
              </w:rPr>
              <w:t>4</w:t>
            </w:r>
          </w:p>
        </w:tc>
      </w:tr>
      <w:tr w:rsidR="00EB1258" w:rsidRPr="00EB1258" w14:paraId="3F9A4E83" w14:textId="77777777" w:rsidTr="00EB1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974B2B" w14:textId="77777777" w:rsidR="00EB1258" w:rsidRPr="00EB1258" w:rsidRDefault="00EB1258" w:rsidP="00EB1258">
            <w:pPr>
              <w:rPr>
                <w:rFonts w:ascii="Segoe UI" w:eastAsia="Times New Roman" w:hAnsi="Segoe UI" w:cs="Segoe UI"/>
                <w:b w:val="0"/>
                <w:bCs w:val="0"/>
                <w:color w:val="404040"/>
                <w:sz w:val="24"/>
                <w:szCs w:val="24"/>
                <w:lang w:val="en-IN" w:eastAsia="en-IN"/>
              </w:rPr>
            </w:pPr>
            <w:r w:rsidRPr="00EB1258">
              <w:rPr>
                <w:rFonts w:ascii="Segoe UI" w:eastAsia="Times New Roman" w:hAnsi="Segoe UI" w:cs="Segoe UI"/>
                <w:b w:val="0"/>
                <w:bCs w:val="0"/>
                <w:color w:val="404040"/>
                <w:sz w:val="24"/>
                <w:szCs w:val="24"/>
                <w:lang w:val="en-IN" w:eastAsia="en-IN"/>
              </w:rPr>
              <w:t>Cost</w:t>
            </w:r>
          </w:p>
        </w:tc>
        <w:tc>
          <w:tcPr>
            <w:tcW w:w="0" w:type="auto"/>
            <w:hideMark/>
          </w:tcPr>
          <w:p w14:paraId="0A2B70FD" w14:textId="77777777" w:rsidR="00EB1258" w:rsidRPr="00EB1258" w:rsidRDefault="00EB1258" w:rsidP="00EB1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  <w:lang w:val="en-IN" w:eastAsia="en-IN"/>
              </w:rPr>
            </w:pPr>
            <w:r w:rsidRPr="00EB1258">
              <w:rPr>
                <w:rFonts w:ascii="Segoe UI" w:eastAsia="Times New Roman" w:hAnsi="Segoe UI" w:cs="Segoe UI"/>
                <w:color w:val="404040"/>
                <w:sz w:val="24"/>
                <w:szCs w:val="24"/>
                <w:lang w:val="en-IN" w:eastAsia="en-IN"/>
              </w:rPr>
              <w:t>4</w:t>
            </w:r>
          </w:p>
        </w:tc>
      </w:tr>
      <w:tr w:rsidR="00EB1258" w:rsidRPr="00EB1258" w14:paraId="3EB7C993" w14:textId="77777777" w:rsidTr="00EB1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C2BEB3" w14:textId="77777777" w:rsidR="00EB1258" w:rsidRPr="00EB1258" w:rsidRDefault="00EB1258" w:rsidP="00EB1258">
            <w:pPr>
              <w:rPr>
                <w:rFonts w:ascii="Segoe UI" w:eastAsia="Times New Roman" w:hAnsi="Segoe UI" w:cs="Segoe UI"/>
                <w:b w:val="0"/>
                <w:bCs w:val="0"/>
                <w:color w:val="404040"/>
                <w:sz w:val="24"/>
                <w:szCs w:val="24"/>
                <w:lang w:val="en-IN" w:eastAsia="en-IN"/>
              </w:rPr>
            </w:pPr>
            <w:r w:rsidRPr="00EB1258">
              <w:rPr>
                <w:rFonts w:ascii="Segoe UI" w:eastAsia="Times New Roman" w:hAnsi="Segoe UI" w:cs="Segoe UI"/>
                <w:b w:val="0"/>
                <w:bCs w:val="0"/>
                <w:color w:val="404040"/>
                <w:sz w:val="24"/>
                <w:szCs w:val="24"/>
                <w:lang w:val="en-IN" w:eastAsia="en-IN"/>
              </w:rPr>
              <w:t>Integration with Azure</w:t>
            </w:r>
          </w:p>
        </w:tc>
        <w:tc>
          <w:tcPr>
            <w:tcW w:w="0" w:type="auto"/>
            <w:hideMark/>
          </w:tcPr>
          <w:p w14:paraId="531A9AF7" w14:textId="77777777" w:rsidR="00EB1258" w:rsidRPr="00EB1258" w:rsidRDefault="00EB1258" w:rsidP="00EB1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  <w:lang w:val="en-IN" w:eastAsia="en-IN"/>
              </w:rPr>
            </w:pPr>
            <w:r w:rsidRPr="00EB1258">
              <w:rPr>
                <w:rFonts w:ascii="Segoe UI" w:eastAsia="Times New Roman" w:hAnsi="Segoe UI" w:cs="Segoe UI"/>
                <w:color w:val="404040"/>
                <w:sz w:val="24"/>
                <w:szCs w:val="24"/>
                <w:lang w:val="en-IN" w:eastAsia="en-IN"/>
              </w:rPr>
              <w:t>5</w:t>
            </w:r>
          </w:p>
        </w:tc>
      </w:tr>
      <w:tr w:rsidR="00EB1258" w:rsidRPr="00EB1258" w14:paraId="0F6B493C" w14:textId="77777777" w:rsidTr="00EB1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BCF00F" w14:textId="77777777" w:rsidR="00EB1258" w:rsidRPr="00EB1258" w:rsidRDefault="00EB1258" w:rsidP="00EB1258">
            <w:pPr>
              <w:rPr>
                <w:rFonts w:ascii="Segoe UI" w:eastAsia="Times New Roman" w:hAnsi="Segoe UI" w:cs="Segoe UI"/>
                <w:b w:val="0"/>
                <w:bCs w:val="0"/>
                <w:color w:val="404040"/>
                <w:sz w:val="24"/>
                <w:szCs w:val="24"/>
                <w:lang w:val="en-IN" w:eastAsia="en-IN"/>
              </w:rPr>
            </w:pPr>
            <w:r w:rsidRPr="00EB1258">
              <w:rPr>
                <w:rFonts w:ascii="Segoe UI" w:eastAsia="Times New Roman" w:hAnsi="Segoe UI" w:cs="Segoe UI"/>
                <w:b w:val="0"/>
                <w:bCs w:val="0"/>
                <w:color w:val="404040"/>
                <w:sz w:val="24"/>
                <w:szCs w:val="24"/>
                <w:lang w:val="en-IN" w:eastAsia="en-IN"/>
              </w:rPr>
              <w:t>Community Support</w:t>
            </w:r>
          </w:p>
        </w:tc>
        <w:tc>
          <w:tcPr>
            <w:tcW w:w="0" w:type="auto"/>
            <w:hideMark/>
          </w:tcPr>
          <w:p w14:paraId="0A523942" w14:textId="77777777" w:rsidR="00EB1258" w:rsidRPr="00EB1258" w:rsidRDefault="00EB1258" w:rsidP="00EB1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  <w:lang w:val="en-IN" w:eastAsia="en-IN"/>
              </w:rPr>
            </w:pPr>
            <w:r w:rsidRPr="00EB1258">
              <w:rPr>
                <w:rFonts w:ascii="Segoe UI" w:eastAsia="Times New Roman" w:hAnsi="Segoe UI" w:cs="Segoe UI"/>
                <w:color w:val="404040"/>
                <w:sz w:val="24"/>
                <w:szCs w:val="24"/>
                <w:lang w:val="en-IN" w:eastAsia="en-IN"/>
              </w:rPr>
              <w:t>3</w:t>
            </w:r>
          </w:p>
        </w:tc>
      </w:tr>
      <w:tr w:rsidR="00EB1258" w:rsidRPr="00EB1258" w14:paraId="5CCAE125" w14:textId="77777777" w:rsidTr="00EB1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E53560" w14:textId="77777777" w:rsidR="00EB1258" w:rsidRPr="00EB1258" w:rsidRDefault="00EB1258" w:rsidP="00EB1258">
            <w:pPr>
              <w:rPr>
                <w:rFonts w:ascii="Segoe UI" w:eastAsia="Times New Roman" w:hAnsi="Segoe UI" w:cs="Segoe UI"/>
                <w:b w:val="0"/>
                <w:bCs w:val="0"/>
                <w:color w:val="404040"/>
                <w:sz w:val="24"/>
                <w:szCs w:val="24"/>
                <w:lang w:val="en-IN" w:eastAsia="en-IN"/>
              </w:rPr>
            </w:pPr>
            <w:r w:rsidRPr="00EB1258">
              <w:rPr>
                <w:rFonts w:ascii="Segoe UI" w:eastAsia="Times New Roman" w:hAnsi="Segoe UI" w:cs="Segoe UI"/>
                <w:b w:val="0"/>
                <w:bCs w:val="0"/>
                <w:color w:val="404040"/>
                <w:sz w:val="24"/>
                <w:szCs w:val="24"/>
                <w:lang w:val="en-IN" w:eastAsia="en-IN"/>
              </w:rPr>
              <w:t>Security</w:t>
            </w:r>
          </w:p>
        </w:tc>
        <w:tc>
          <w:tcPr>
            <w:tcW w:w="0" w:type="auto"/>
            <w:hideMark/>
          </w:tcPr>
          <w:p w14:paraId="713D6EA7" w14:textId="77777777" w:rsidR="00EB1258" w:rsidRPr="00EB1258" w:rsidRDefault="00EB1258" w:rsidP="00EB1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  <w:lang w:val="en-IN" w:eastAsia="en-IN"/>
              </w:rPr>
            </w:pPr>
            <w:r w:rsidRPr="00EB1258">
              <w:rPr>
                <w:rFonts w:ascii="Segoe UI" w:eastAsia="Times New Roman" w:hAnsi="Segoe UI" w:cs="Segoe UI"/>
                <w:color w:val="404040"/>
                <w:sz w:val="24"/>
                <w:szCs w:val="24"/>
                <w:lang w:val="en-IN" w:eastAsia="en-IN"/>
              </w:rPr>
              <w:t>5</w:t>
            </w:r>
          </w:p>
        </w:tc>
      </w:tr>
      <w:tr w:rsidR="00EB1258" w:rsidRPr="00EB1258" w14:paraId="4579E2D3" w14:textId="77777777" w:rsidTr="00EB1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2C389B" w14:textId="77777777" w:rsidR="00EB1258" w:rsidRPr="00EB1258" w:rsidRDefault="00EB1258" w:rsidP="00EB1258">
            <w:pPr>
              <w:rPr>
                <w:rFonts w:ascii="Segoe UI" w:eastAsia="Times New Roman" w:hAnsi="Segoe UI" w:cs="Segoe UI"/>
                <w:b w:val="0"/>
                <w:bCs w:val="0"/>
                <w:color w:val="404040"/>
                <w:sz w:val="24"/>
                <w:szCs w:val="24"/>
                <w:lang w:val="en-IN" w:eastAsia="en-IN"/>
              </w:rPr>
            </w:pPr>
            <w:r w:rsidRPr="00EB1258">
              <w:rPr>
                <w:rFonts w:ascii="Segoe UI" w:eastAsia="Times New Roman" w:hAnsi="Segoe UI" w:cs="Segoe UI"/>
                <w:b w:val="0"/>
                <w:bCs w:val="0"/>
                <w:color w:val="404040"/>
                <w:sz w:val="24"/>
                <w:szCs w:val="24"/>
                <w:lang w:val="en-IN" w:eastAsia="en-IN"/>
              </w:rPr>
              <w:t>Learning Curve</w:t>
            </w:r>
          </w:p>
        </w:tc>
        <w:tc>
          <w:tcPr>
            <w:tcW w:w="0" w:type="auto"/>
            <w:hideMark/>
          </w:tcPr>
          <w:p w14:paraId="31848F4A" w14:textId="77777777" w:rsidR="00EB1258" w:rsidRPr="00EB1258" w:rsidRDefault="00EB1258" w:rsidP="00EB1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  <w:lang w:val="en-IN" w:eastAsia="en-IN"/>
              </w:rPr>
            </w:pPr>
            <w:r w:rsidRPr="00EB1258">
              <w:rPr>
                <w:rFonts w:ascii="Segoe UI" w:eastAsia="Times New Roman" w:hAnsi="Segoe UI" w:cs="Segoe UI"/>
                <w:color w:val="404040"/>
                <w:sz w:val="24"/>
                <w:szCs w:val="24"/>
                <w:lang w:val="en-IN" w:eastAsia="en-IN"/>
              </w:rPr>
              <w:t>3</w:t>
            </w:r>
          </w:p>
        </w:tc>
      </w:tr>
      <w:tr w:rsidR="00EB1258" w:rsidRPr="00EB1258" w14:paraId="215E73DB" w14:textId="77777777" w:rsidTr="00EB1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FF836E" w14:textId="77777777" w:rsidR="00EB1258" w:rsidRPr="00EB1258" w:rsidRDefault="00EB1258" w:rsidP="00EB1258">
            <w:pPr>
              <w:rPr>
                <w:rFonts w:ascii="Segoe UI" w:eastAsia="Times New Roman" w:hAnsi="Segoe UI" w:cs="Segoe UI"/>
                <w:b w:val="0"/>
                <w:bCs w:val="0"/>
                <w:color w:val="404040"/>
                <w:sz w:val="24"/>
                <w:szCs w:val="24"/>
                <w:lang w:val="en-IN" w:eastAsia="en-IN"/>
              </w:rPr>
            </w:pPr>
            <w:r w:rsidRPr="00EB1258">
              <w:rPr>
                <w:rFonts w:ascii="Segoe UI" w:eastAsia="Times New Roman" w:hAnsi="Segoe UI" w:cs="Segoe UI"/>
                <w:b w:val="0"/>
                <w:bCs w:val="0"/>
                <w:color w:val="404040"/>
                <w:sz w:val="24"/>
                <w:szCs w:val="24"/>
                <w:lang w:val="en-IN" w:eastAsia="en-IN"/>
              </w:rPr>
              <w:t>Managed Service</w:t>
            </w:r>
          </w:p>
        </w:tc>
        <w:tc>
          <w:tcPr>
            <w:tcW w:w="0" w:type="auto"/>
            <w:hideMark/>
          </w:tcPr>
          <w:p w14:paraId="3861F771" w14:textId="77777777" w:rsidR="00EB1258" w:rsidRPr="00EB1258" w:rsidRDefault="00EB1258" w:rsidP="00EB1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  <w:lang w:val="en-IN" w:eastAsia="en-IN"/>
              </w:rPr>
            </w:pPr>
            <w:r w:rsidRPr="00EB1258">
              <w:rPr>
                <w:rFonts w:ascii="Segoe UI" w:eastAsia="Times New Roman" w:hAnsi="Segoe UI" w:cs="Segoe UI"/>
                <w:color w:val="404040"/>
                <w:sz w:val="24"/>
                <w:szCs w:val="24"/>
                <w:lang w:val="en-IN" w:eastAsia="en-IN"/>
              </w:rPr>
              <w:t>5</w:t>
            </w:r>
          </w:p>
        </w:tc>
      </w:tr>
      <w:tr w:rsidR="00EB1258" w:rsidRPr="00EB1258" w14:paraId="7730E3A9" w14:textId="77777777" w:rsidTr="00EB1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8F6F2D" w14:textId="77777777" w:rsidR="00EB1258" w:rsidRPr="00EB1258" w:rsidRDefault="00EB1258" w:rsidP="00EB1258">
            <w:pPr>
              <w:rPr>
                <w:rFonts w:ascii="Segoe UI" w:eastAsia="Times New Roman" w:hAnsi="Segoe UI" w:cs="Segoe UI"/>
                <w:b w:val="0"/>
                <w:bCs w:val="0"/>
                <w:color w:val="404040"/>
                <w:sz w:val="24"/>
                <w:szCs w:val="24"/>
                <w:lang w:val="en-IN" w:eastAsia="en-IN"/>
              </w:rPr>
            </w:pPr>
            <w:r w:rsidRPr="00EB1258">
              <w:rPr>
                <w:rFonts w:ascii="Segoe UI" w:eastAsia="Times New Roman" w:hAnsi="Segoe UI" w:cs="Segoe UI"/>
                <w:b w:val="0"/>
                <w:bCs w:val="0"/>
                <w:color w:val="404040"/>
                <w:sz w:val="24"/>
                <w:szCs w:val="24"/>
                <w:lang w:val="en-IN" w:eastAsia="en-IN"/>
              </w:rPr>
              <w:t>Customization</w:t>
            </w:r>
          </w:p>
        </w:tc>
        <w:tc>
          <w:tcPr>
            <w:tcW w:w="0" w:type="auto"/>
            <w:hideMark/>
          </w:tcPr>
          <w:p w14:paraId="7CA8EA49" w14:textId="77777777" w:rsidR="00EB1258" w:rsidRPr="00EB1258" w:rsidRDefault="00EB1258" w:rsidP="00EB1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  <w:lang w:val="en-IN" w:eastAsia="en-IN"/>
              </w:rPr>
            </w:pPr>
            <w:r w:rsidRPr="00EB1258">
              <w:rPr>
                <w:rFonts w:ascii="Segoe UI" w:eastAsia="Times New Roman" w:hAnsi="Segoe UI" w:cs="Segoe UI"/>
                <w:color w:val="404040"/>
                <w:sz w:val="24"/>
                <w:szCs w:val="24"/>
                <w:lang w:val="en-IN" w:eastAsia="en-IN"/>
              </w:rPr>
              <w:t>4</w:t>
            </w:r>
          </w:p>
        </w:tc>
      </w:tr>
    </w:tbl>
    <w:p w14:paraId="5352257D" w14:textId="77777777" w:rsidR="00654DD5" w:rsidRPr="00D6531A" w:rsidRDefault="00654DD5" w:rsidP="00D6531A"/>
    <w:p w14:paraId="5537EBFC" w14:textId="467315D5" w:rsidR="00D6531A" w:rsidRDefault="00D87CFB" w:rsidP="00D6531A">
      <w:pPr>
        <w:pStyle w:val="Heading2"/>
      </w:pPr>
      <w:bookmarkStart w:id="24" w:name="_Toc193269835"/>
      <w:r>
        <w:t>Elastic Search vs</w:t>
      </w:r>
      <w:r w:rsidR="00CA7F9B">
        <w:t xml:space="preserve"> </w:t>
      </w:r>
      <w:r w:rsidR="00CA7F9B" w:rsidRPr="00CA7F9B">
        <w:t>Azure AI Search</w:t>
      </w:r>
      <w:bookmarkEnd w:id="24"/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323D5" w14:paraId="5B688331" w14:textId="77777777" w:rsidTr="004F4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5D6508D3" w14:textId="6FFE15E3" w:rsidR="000323D5" w:rsidRDefault="000323D5" w:rsidP="000323D5">
            <w:pPr>
              <w:rPr>
                <w:noProof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</w:rPr>
              <w:t>Feature</w:t>
            </w:r>
          </w:p>
        </w:tc>
        <w:tc>
          <w:tcPr>
            <w:tcW w:w="3005" w:type="dxa"/>
            <w:vAlign w:val="center"/>
          </w:tcPr>
          <w:p w14:paraId="08105E2C" w14:textId="25BE1844" w:rsidR="000323D5" w:rsidRDefault="000323D5" w:rsidP="000323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</w:rPr>
              <w:t>Elasticsearch</w:t>
            </w:r>
          </w:p>
        </w:tc>
        <w:tc>
          <w:tcPr>
            <w:tcW w:w="3006" w:type="dxa"/>
            <w:vAlign w:val="center"/>
          </w:tcPr>
          <w:p w14:paraId="76F97774" w14:textId="7D7592BC" w:rsidR="000323D5" w:rsidRDefault="00CA7F9B" w:rsidP="000323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A7F9B">
              <w:rPr>
                <w:rFonts w:ascii="Segoe UI" w:hAnsi="Segoe UI" w:cs="Segoe UI"/>
                <w:b w:val="0"/>
                <w:bCs w:val="0"/>
                <w:color w:val="404040"/>
              </w:rPr>
              <w:t>Azure AI Search</w:t>
            </w:r>
          </w:p>
        </w:tc>
      </w:tr>
      <w:tr w:rsidR="00D21DFF" w14:paraId="6C5E302A" w14:textId="77777777" w:rsidTr="00734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7DD7ED" w14:textId="4B4BFF60" w:rsidR="00D21DFF" w:rsidRDefault="00D21DFF" w:rsidP="00D21DFF">
            <w:pPr>
              <w:rPr>
                <w:noProof/>
              </w:rPr>
            </w:pPr>
            <w:r w:rsidRPr="00F37320">
              <w:t>Performance</w:t>
            </w:r>
          </w:p>
        </w:tc>
        <w:tc>
          <w:tcPr>
            <w:tcW w:w="3005" w:type="dxa"/>
          </w:tcPr>
          <w:p w14:paraId="1DD172DF" w14:textId="7C55FBF5" w:rsidR="00D21DFF" w:rsidRDefault="00D21DFF" w:rsidP="00D2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F37320">
              <w:t>5</w:t>
            </w:r>
          </w:p>
        </w:tc>
        <w:tc>
          <w:tcPr>
            <w:tcW w:w="3006" w:type="dxa"/>
          </w:tcPr>
          <w:p w14:paraId="07308B57" w14:textId="3E0ADAF6" w:rsidR="00D21DFF" w:rsidRDefault="00D21DFF" w:rsidP="00D2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F37320">
              <w:t>3.5</w:t>
            </w:r>
          </w:p>
        </w:tc>
      </w:tr>
      <w:tr w:rsidR="00D21DFF" w14:paraId="58F354EF" w14:textId="77777777" w:rsidTr="00734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6AB7DC" w14:textId="3CAB8917" w:rsidR="00D21DFF" w:rsidRDefault="00D21DFF" w:rsidP="00D21DFF">
            <w:pPr>
              <w:rPr>
                <w:noProof/>
              </w:rPr>
            </w:pPr>
            <w:r w:rsidRPr="00F37320">
              <w:t>Scalability</w:t>
            </w:r>
          </w:p>
        </w:tc>
        <w:tc>
          <w:tcPr>
            <w:tcW w:w="3005" w:type="dxa"/>
          </w:tcPr>
          <w:p w14:paraId="3D1C75D2" w14:textId="58D95FCF" w:rsidR="00D21DFF" w:rsidRDefault="00D21DFF" w:rsidP="00D21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F37320">
              <w:t>5</w:t>
            </w:r>
          </w:p>
        </w:tc>
        <w:tc>
          <w:tcPr>
            <w:tcW w:w="3006" w:type="dxa"/>
          </w:tcPr>
          <w:p w14:paraId="07E0DFB8" w14:textId="1E8A6CEA" w:rsidR="00D21DFF" w:rsidRDefault="00D21DFF" w:rsidP="00D21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F37320">
              <w:t>4</w:t>
            </w:r>
          </w:p>
        </w:tc>
      </w:tr>
      <w:tr w:rsidR="00D21DFF" w14:paraId="28158ED7" w14:textId="77777777" w:rsidTr="00734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A0E2C6B" w14:textId="57439572" w:rsidR="00D21DFF" w:rsidRDefault="00D21DFF" w:rsidP="00D21DFF">
            <w:pPr>
              <w:rPr>
                <w:noProof/>
              </w:rPr>
            </w:pPr>
            <w:r w:rsidRPr="00F37320">
              <w:t>Ease of Use</w:t>
            </w:r>
          </w:p>
        </w:tc>
        <w:tc>
          <w:tcPr>
            <w:tcW w:w="3005" w:type="dxa"/>
          </w:tcPr>
          <w:p w14:paraId="5CCAC54F" w14:textId="7ADA7B46" w:rsidR="00D21DFF" w:rsidRDefault="00D21DFF" w:rsidP="00D2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F37320">
              <w:t>4</w:t>
            </w:r>
          </w:p>
        </w:tc>
        <w:tc>
          <w:tcPr>
            <w:tcW w:w="3006" w:type="dxa"/>
          </w:tcPr>
          <w:p w14:paraId="6A0049A1" w14:textId="749E0B27" w:rsidR="00D21DFF" w:rsidRDefault="00D21DFF" w:rsidP="00D2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F37320">
              <w:t>5</w:t>
            </w:r>
          </w:p>
        </w:tc>
      </w:tr>
      <w:tr w:rsidR="00D21DFF" w14:paraId="03416FE9" w14:textId="77777777" w:rsidTr="00734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D9CD9BD" w14:textId="2EFFD76E" w:rsidR="00D21DFF" w:rsidRDefault="00D21DFF" w:rsidP="00D21DFF">
            <w:pPr>
              <w:rPr>
                <w:noProof/>
              </w:rPr>
            </w:pPr>
            <w:r w:rsidRPr="00F37320">
              <w:t>Cost</w:t>
            </w:r>
          </w:p>
        </w:tc>
        <w:tc>
          <w:tcPr>
            <w:tcW w:w="3005" w:type="dxa"/>
          </w:tcPr>
          <w:p w14:paraId="755A0072" w14:textId="01683603" w:rsidR="00D21DFF" w:rsidRDefault="00D21DFF" w:rsidP="00D21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F37320">
              <w:t>4</w:t>
            </w:r>
          </w:p>
        </w:tc>
        <w:tc>
          <w:tcPr>
            <w:tcW w:w="3006" w:type="dxa"/>
          </w:tcPr>
          <w:p w14:paraId="18D01EFC" w14:textId="34A89E18" w:rsidR="00D21DFF" w:rsidRDefault="00D21DFF" w:rsidP="00D21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F37320">
              <w:t>3</w:t>
            </w:r>
          </w:p>
        </w:tc>
      </w:tr>
      <w:tr w:rsidR="00D21DFF" w14:paraId="52A4EA69" w14:textId="77777777" w:rsidTr="00734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06EE044" w14:textId="180A87F2" w:rsidR="00D21DFF" w:rsidRDefault="00D21DFF" w:rsidP="00D21DFF">
            <w:pPr>
              <w:rPr>
                <w:noProof/>
              </w:rPr>
            </w:pPr>
            <w:r w:rsidRPr="00F37320">
              <w:t>Integration with Azure</w:t>
            </w:r>
          </w:p>
        </w:tc>
        <w:tc>
          <w:tcPr>
            <w:tcW w:w="3005" w:type="dxa"/>
          </w:tcPr>
          <w:p w14:paraId="389E4109" w14:textId="23D6F5F4" w:rsidR="00D21DFF" w:rsidRDefault="00D21DFF" w:rsidP="00D2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F37320">
              <w:t>3</w:t>
            </w:r>
          </w:p>
        </w:tc>
        <w:tc>
          <w:tcPr>
            <w:tcW w:w="3006" w:type="dxa"/>
          </w:tcPr>
          <w:p w14:paraId="2A31C6D0" w14:textId="701AA605" w:rsidR="00D21DFF" w:rsidRDefault="00D21DFF" w:rsidP="00D2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</w:rPr>
            </w:pPr>
            <w:r w:rsidRPr="00F37320">
              <w:t>5</w:t>
            </w:r>
          </w:p>
        </w:tc>
      </w:tr>
      <w:tr w:rsidR="00D21DFF" w14:paraId="23E88283" w14:textId="77777777" w:rsidTr="00734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C1979D" w14:textId="05A4C087" w:rsidR="00D21DFF" w:rsidRDefault="00D21DFF" w:rsidP="00D21DFF">
            <w:pPr>
              <w:rPr>
                <w:noProof/>
              </w:rPr>
            </w:pPr>
            <w:r w:rsidRPr="00F37320">
              <w:t>Community Support</w:t>
            </w:r>
          </w:p>
        </w:tc>
        <w:tc>
          <w:tcPr>
            <w:tcW w:w="3005" w:type="dxa"/>
          </w:tcPr>
          <w:p w14:paraId="6CE210DD" w14:textId="2C1278A2" w:rsidR="00D21DFF" w:rsidRDefault="00D21DFF" w:rsidP="00D21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F37320">
              <w:t>5</w:t>
            </w:r>
          </w:p>
        </w:tc>
        <w:tc>
          <w:tcPr>
            <w:tcW w:w="3006" w:type="dxa"/>
          </w:tcPr>
          <w:p w14:paraId="37ADDC48" w14:textId="3D34AA3A" w:rsidR="00D21DFF" w:rsidRDefault="00D21DFF" w:rsidP="00D21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F37320">
              <w:t>3</w:t>
            </w:r>
          </w:p>
        </w:tc>
      </w:tr>
      <w:tr w:rsidR="00D21DFF" w14:paraId="1FEE182B" w14:textId="77777777" w:rsidTr="00734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16A0876" w14:textId="692C85E5" w:rsidR="00D21DFF" w:rsidRDefault="00D21DFF" w:rsidP="00D21DFF">
            <w:pPr>
              <w:rPr>
                <w:noProof/>
              </w:rPr>
            </w:pPr>
            <w:r w:rsidRPr="00F37320">
              <w:t>Security</w:t>
            </w:r>
          </w:p>
        </w:tc>
        <w:tc>
          <w:tcPr>
            <w:tcW w:w="3005" w:type="dxa"/>
          </w:tcPr>
          <w:p w14:paraId="1BD37CEC" w14:textId="2A41DEDD" w:rsidR="00D21DFF" w:rsidRDefault="00D21DFF" w:rsidP="00D2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F37320">
              <w:t>5</w:t>
            </w:r>
          </w:p>
        </w:tc>
        <w:tc>
          <w:tcPr>
            <w:tcW w:w="3006" w:type="dxa"/>
          </w:tcPr>
          <w:p w14:paraId="1B6C2C59" w14:textId="3A04B368" w:rsidR="00D21DFF" w:rsidRDefault="00D21DFF" w:rsidP="00D2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</w:rPr>
            </w:pPr>
            <w:r w:rsidRPr="00F37320">
              <w:t>5</w:t>
            </w:r>
          </w:p>
        </w:tc>
      </w:tr>
      <w:tr w:rsidR="00D21DFF" w14:paraId="574B7319" w14:textId="77777777" w:rsidTr="00734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C21E831" w14:textId="3F7FC6CC" w:rsidR="00D21DFF" w:rsidRDefault="00D21DFF" w:rsidP="00D21DFF">
            <w:pPr>
              <w:rPr>
                <w:noProof/>
              </w:rPr>
            </w:pPr>
            <w:r w:rsidRPr="00F37320">
              <w:t>Learning Curve</w:t>
            </w:r>
          </w:p>
        </w:tc>
        <w:tc>
          <w:tcPr>
            <w:tcW w:w="3005" w:type="dxa"/>
          </w:tcPr>
          <w:p w14:paraId="0BD5469E" w14:textId="55179F6F" w:rsidR="00D21DFF" w:rsidRDefault="00D21DFF" w:rsidP="00D21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F37320">
              <w:t>3.5</w:t>
            </w:r>
          </w:p>
        </w:tc>
        <w:tc>
          <w:tcPr>
            <w:tcW w:w="3006" w:type="dxa"/>
          </w:tcPr>
          <w:p w14:paraId="1002D253" w14:textId="363CBEA3" w:rsidR="00D21DFF" w:rsidRDefault="00D21DFF" w:rsidP="00D21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F37320">
              <w:t>4</w:t>
            </w:r>
          </w:p>
        </w:tc>
      </w:tr>
      <w:tr w:rsidR="00D21DFF" w14:paraId="3E820027" w14:textId="77777777" w:rsidTr="00734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48B61B9" w14:textId="2F9C6973" w:rsidR="00D21DFF" w:rsidRDefault="00D21DFF" w:rsidP="00D21DFF">
            <w:pPr>
              <w:rPr>
                <w:noProof/>
              </w:rPr>
            </w:pPr>
            <w:r w:rsidRPr="00F37320">
              <w:t>Managed Service</w:t>
            </w:r>
          </w:p>
        </w:tc>
        <w:tc>
          <w:tcPr>
            <w:tcW w:w="3005" w:type="dxa"/>
          </w:tcPr>
          <w:p w14:paraId="7230AF4D" w14:textId="1CDFE3F4" w:rsidR="00D21DFF" w:rsidRDefault="00D21DFF" w:rsidP="00D2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F37320">
              <w:t>3</w:t>
            </w:r>
          </w:p>
        </w:tc>
        <w:tc>
          <w:tcPr>
            <w:tcW w:w="3006" w:type="dxa"/>
          </w:tcPr>
          <w:p w14:paraId="50C2068C" w14:textId="234C1316" w:rsidR="00D21DFF" w:rsidRDefault="00D21DFF" w:rsidP="00D2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</w:rPr>
            </w:pPr>
            <w:r w:rsidRPr="00F37320">
              <w:t>5</w:t>
            </w:r>
          </w:p>
        </w:tc>
      </w:tr>
      <w:tr w:rsidR="00D21DFF" w:rsidRPr="00D87CFB" w14:paraId="2BAFE4B4" w14:textId="77777777" w:rsidTr="00D87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B4D362" w14:textId="5DBE18F0" w:rsidR="00D21DFF" w:rsidRPr="00D87CFB" w:rsidRDefault="00D21DFF" w:rsidP="00D21DFF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val="en-IN" w:eastAsia="en-IN"/>
              </w:rPr>
            </w:pPr>
            <w:r w:rsidRPr="00F37320">
              <w:t>Customization</w:t>
            </w:r>
          </w:p>
        </w:tc>
        <w:tc>
          <w:tcPr>
            <w:tcW w:w="0" w:type="auto"/>
            <w:hideMark/>
          </w:tcPr>
          <w:p w14:paraId="1E1E4D11" w14:textId="15191F99" w:rsidR="00D21DFF" w:rsidRPr="00D87CFB" w:rsidRDefault="00D21DFF" w:rsidP="00D21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  <w:lang w:val="en-IN" w:eastAsia="en-IN"/>
              </w:rPr>
            </w:pPr>
            <w:r w:rsidRPr="00F37320">
              <w:t>5</w:t>
            </w:r>
          </w:p>
        </w:tc>
        <w:tc>
          <w:tcPr>
            <w:tcW w:w="0" w:type="auto"/>
            <w:hideMark/>
          </w:tcPr>
          <w:p w14:paraId="0B7F3F66" w14:textId="7E662669" w:rsidR="00D21DFF" w:rsidRPr="00D87CFB" w:rsidRDefault="00D21DFF" w:rsidP="00D21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404040"/>
                <w:sz w:val="24"/>
                <w:szCs w:val="24"/>
                <w:lang w:val="en-IN" w:eastAsia="en-IN"/>
              </w:rPr>
            </w:pPr>
            <w:r w:rsidRPr="00F37320">
              <w:t>3</w:t>
            </w:r>
          </w:p>
        </w:tc>
      </w:tr>
      <w:tr w:rsidR="002E5F60" w:rsidRPr="00D87CFB" w14:paraId="54A96B71" w14:textId="77777777" w:rsidTr="00D87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E459EB" w14:textId="4B2AE5A5" w:rsidR="002E5F60" w:rsidRPr="00F37320" w:rsidRDefault="002E5F60" w:rsidP="00D21DFF">
            <w:r>
              <w:t>Total</w:t>
            </w:r>
          </w:p>
        </w:tc>
        <w:tc>
          <w:tcPr>
            <w:tcW w:w="0" w:type="auto"/>
          </w:tcPr>
          <w:p w14:paraId="725A495C" w14:textId="168DA85C" w:rsidR="002E5F60" w:rsidRPr="00F37320" w:rsidRDefault="003E46EB" w:rsidP="00D2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182.5</w:t>
            </w:r>
          </w:p>
        </w:tc>
        <w:tc>
          <w:tcPr>
            <w:tcW w:w="0" w:type="auto"/>
          </w:tcPr>
          <w:p w14:paraId="0CBD4915" w14:textId="187BA6BC" w:rsidR="002E5F60" w:rsidRPr="00F37320" w:rsidRDefault="003E46EB" w:rsidP="00D2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177.5</w:t>
            </w:r>
          </w:p>
        </w:tc>
      </w:tr>
    </w:tbl>
    <w:p w14:paraId="5E15906A" w14:textId="77777777" w:rsidR="00D6531A" w:rsidRDefault="00D6531A" w:rsidP="00D6531A">
      <w:pPr>
        <w:rPr>
          <w:noProof/>
        </w:rPr>
      </w:pPr>
    </w:p>
    <w:p w14:paraId="77033236" w14:textId="598F5219" w:rsidR="00007CEA" w:rsidRDefault="00800BC7" w:rsidP="00007CEA">
      <w:pPr>
        <w:pStyle w:val="Heading2"/>
      </w:pPr>
      <w:bookmarkStart w:id="25" w:name="_Toc193269836"/>
      <w:r>
        <w:t>MS SQL Server vs MySQL</w:t>
      </w:r>
      <w:bookmarkEnd w:id="25"/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226DC" w14:paraId="4A929417" w14:textId="77777777" w:rsidTr="00532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3673E7B" w14:textId="77777777" w:rsidR="008226DC" w:rsidRDefault="008226DC" w:rsidP="00532643">
            <w:pPr>
              <w:rPr>
                <w:noProof/>
              </w:rPr>
            </w:pPr>
            <w:r>
              <w:rPr>
                <w:noProof/>
              </w:rPr>
              <w:t>Feature</w:t>
            </w:r>
          </w:p>
        </w:tc>
        <w:tc>
          <w:tcPr>
            <w:tcW w:w="3005" w:type="dxa"/>
          </w:tcPr>
          <w:p w14:paraId="0AD4D81E" w14:textId="673B3309" w:rsidR="008226DC" w:rsidRDefault="00240D5E" w:rsidP="0053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240D5E">
              <w:rPr>
                <w:noProof/>
              </w:rPr>
              <w:t>MS SQL Server</w:t>
            </w:r>
          </w:p>
        </w:tc>
        <w:tc>
          <w:tcPr>
            <w:tcW w:w="3006" w:type="dxa"/>
          </w:tcPr>
          <w:p w14:paraId="2273ABCD" w14:textId="69203712" w:rsidR="008226DC" w:rsidRDefault="00240D5E" w:rsidP="0053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240D5E">
              <w:rPr>
                <w:noProof/>
              </w:rPr>
              <w:t>MySQL</w:t>
            </w:r>
          </w:p>
        </w:tc>
      </w:tr>
      <w:tr w:rsidR="00881A1C" w14:paraId="406906F9" w14:textId="77777777" w:rsidTr="0053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480E2B" w14:textId="2C5A7604" w:rsidR="00881A1C" w:rsidRDefault="00881A1C" w:rsidP="00881A1C">
            <w:pPr>
              <w:rPr>
                <w:noProof/>
              </w:rPr>
            </w:pPr>
            <w:r w:rsidRPr="00E076A0">
              <w:t>Performance</w:t>
            </w:r>
          </w:p>
        </w:tc>
        <w:tc>
          <w:tcPr>
            <w:tcW w:w="3005" w:type="dxa"/>
          </w:tcPr>
          <w:p w14:paraId="0B548355" w14:textId="256E4C20" w:rsidR="00881A1C" w:rsidRDefault="00881A1C" w:rsidP="00881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E076A0">
              <w:t>5</w:t>
            </w:r>
          </w:p>
        </w:tc>
        <w:tc>
          <w:tcPr>
            <w:tcW w:w="3006" w:type="dxa"/>
          </w:tcPr>
          <w:p w14:paraId="443F0329" w14:textId="136B24D8" w:rsidR="00881A1C" w:rsidRDefault="00881A1C" w:rsidP="00881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E076A0">
              <w:t>4</w:t>
            </w:r>
          </w:p>
        </w:tc>
      </w:tr>
      <w:tr w:rsidR="00881A1C" w14:paraId="1997F57E" w14:textId="77777777" w:rsidTr="00532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3D5873" w14:textId="1071354F" w:rsidR="00881A1C" w:rsidRDefault="00881A1C" w:rsidP="00881A1C">
            <w:pPr>
              <w:rPr>
                <w:noProof/>
              </w:rPr>
            </w:pPr>
            <w:r w:rsidRPr="00E076A0">
              <w:t>Scalability</w:t>
            </w:r>
          </w:p>
        </w:tc>
        <w:tc>
          <w:tcPr>
            <w:tcW w:w="3005" w:type="dxa"/>
          </w:tcPr>
          <w:p w14:paraId="0476ED07" w14:textId="6216CC13" w:rsidR="00881A1C" w:rsidRDefault="00881A1C" w:rsidP="00881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E076A0">
              <w:t>5</w:t>
            </w:r>
          </w:p>
        </w:tc>
        <w:tc>
          <w:tcPr>
            <w:tcW w:w="3006" w:type="dxa"/>
          </w:tcPr>
          <w:p w14:paraId="616FD053" w14:textId="1F9FCD78" w:rsidR="00881A1C" w:rsidRDefault="00881A1C" w:rsidP="00881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E076A0">
              <w:t>4</w:t>
            </w:r>
          </w:p>
        </w:tc>
      </w:tr>
      <w:tr w:rsidR="00881A1C" w14:paraId="2D57397D" w14:textId="77777777" w:rsidTr="0053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5B1A77B" w14:textId="509A42E5" w:rsidR="00881A1C" w:rsidRDefault="00881A1C" w:rsidP="00881A1C">
            <w:pPr>
              <w:rPr>
                <w:noProof/>
              </w:rPr>
            </w:pPr>
            <w:r w:rsidRPr="00E076A0">
              <w:t>Ease of Use</w:t>
            </w:r>
          </w:p>
        </w:tc>
        <w:tc>
          <w:tcPr>
            <w:tcW w:w="3005" w:type="dxa"/>
          </w:tcPr>
          <w:p w14:paraId="3B73092D" w14:textId="49051DE9" w:rsidR="00881A1C" w:rsidRDefault="00881A1C" w:rsidP="00881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E076A0">
              <w:t>5</w:t>
            </w:r>
          </w:p>
        </w:tc>
        <w:tc>
          <w:tcPr>
            <w:tcW w:w="3006" w:type="dxa"/>
          </w:tcPr>
          <w:p w14:paraId="4733E7FA" w14:textId="645961DD" w:rsidR="00881A1C" w:rsidRDefault="00881A1C" w:rsidP="00881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E076A0">
              <w:t>4</w:t>
            </w:r>
          </w:p>
        </w:tc>
      </w:tr>
      <w:tr w:rsidR="00881A1C" w14:paraId="65DF4859" w14:textId="77777777" w:rsidTr="00532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0D84E0" w14:textId="540C3C8B" w:rsidR="00881A1C" w:rsidRDefault="00881A1C" w:rsidP="00881A1C">
            <w:pPr>
              <w:rPr>
                <w:noProof/>
              </w:rPr>
            </w:pPr>
            <w:r w:rsidRPr="00E076A0">
              <w:t>Cost</w:t>
            </w:r>
          </w:p>
        </w:tc>
        <w:tc>
          <w:tcPr>
            <w:tcW w:w="3005" w:type="dxa"/>
          </w:tcPr>
          <w:p w14:paraId="27AF540D" w14:textId="747B717E" w:rsidR="00881A1C" w:rsidRDefault="00881A1C" w:rsidP="00881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E076A0">
              <w:t>3</w:t>
            </w:r>
          </w:p>
        </w:tc>
        <w:tc>
          <w:tcPr>
            <w:tcW w:w="3006" w:type="dxa"/>
          </w:tcPr>
          <w:p w14:paraId="0C3845ED" w14:textId="3EBDD62D" w:rsidR="00881A1C" w:rsidRDefault="00881A1C" w:rsidP="00881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E076A0">
              <w:t>5</w:t>
            </w:r>
          </w:p>
        </w:tc>
      </w:tr>
      <w:tr w:rsidR="00881A1C" w14:paraId="31CF2D9B" w14:textId="77777777" w:rsidTr="0053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1E76176" w14:textId="13CE494D" w:rsidR="00881A1C" w:rsidRDefault="00881A1C" w:rsidP="00881A1C">
            <w:pPr>
              <w:rPr>
                <w:noProof/>
              </w:rPr>
            </w:pPr>
            <w:r w:rsidRPr="00E076A0">
              <w:t>Integration with .NET</w:t>
            </w:r>
          </w:p>
        </w:tc>
        <w:tc>
          <w:tcPr>
            <w:tcW w:w="3005" w:type="dxa"/>
          </w:tcPr>
          <w:p w14:paraId="6492D19E" w14:textId="6BDED75A" w:rsidR="00881A1C" w:rsidRDefault="00881A1C" w:rsidP="00881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E076A0">
              <w:t>5</w:t>
            </w:r>
          </w:p>
        </w:tc>
        <w:tc>
          <w:tcPr>
            <w:tcW w:w="3006" w:type="dxa"/>
          </w:tcPr>
          <w:p w14:paraId="6F808DDC" w14:textId="5EF8835E" w:rsidR="00881A1C" w:rsidRDefault="00881A1C" w:rsidP="00881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</w:rPr>
            </w:pPr>
            <w:r w:rsidRPr="00E076A0">
              <w:t>3</w:t>
            </w:r>
          </w:p>
        </w:tc>
      </w:tr>
      <w:tr w:rsidR="00881A1C" w14:paraId="23BD7F4C" w14:textId="77777777" w:rsidTr="00532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15505F" w14:textId="7ED487BC" w:rsidR="00881A1C" w:rsidRDefault="00881A1C" w:rsidP="00881A1C">
            <w:pPr>
              <w:rPr>
                <w:noProof/>
              </w:rPr>
            </w:pPr>
            <w:r w:rsidRPr="00E076A0">
              <w:t>Community Support</w:t>
            </w:r>
          </w:p>
        </w:tc>
        <w:tc>
          <w:tcPr>
            <w:tcW w:w="3005" w:type="dxa"/>
          </w:tcPr>
          <w:p w14:paraId="70B94E23" w14:textId="3A68284A" w:rsidR="00881A1C" w:rsidRDefault="00881A1C" w:rsidP="00881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E076A0">
              <w:t>4</w:t>
            </w:r>
          </w:p>
        </w:tc>
        <w:tc>
          <w:tcPr>
            <w:tcW w:w="3006" w:type="dxa"/>
          </w:tcPr>
          <w:p w14:paraId="0FF777D9" w14:textId="48DE756D" w:rsidR="00881A1C" w:rsidRDefault="00881A1C" w:rsidP="00881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E076A0">
              <w:t>5</w:t>
            </w:r>
          </w:p>
        </w:tc>
      </w:tr>
      <w:tr w:rsidR="00881A1C" w14:paraId="775C1794" w14:textId="77777777" w:rsidTr="0053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54AD63C" w14:textId="194BA892" w:rsidR="00881A1C" w:rsidRDefault="00881A1C" w:rsidP="00881A1C">
            <w:pPr>
              <w:rPr>
                <w:noProof/>
              </w:rPr>
            </w:pPr>
            <w:r w:rsidRPr="00E076A0">
              <w:t>Security</w:t>
            </w:r>
          </w:p>
        </w:tc>
        <w:tc>
          <w:tcPr>
            <w:tcW w:w="3005" w:type="dxa"/>
          </w:tcPr>
          <w:p w14:paraId="43098A2C" w14:textId="068EB7F1" w:rsidR="00881A1C" w:rsidRDefault="00881A1C" w:rsidP="00881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E076A0">
              <w:t>5</w:t>
            </w:r>
          </w:p>
        </w:tc>
        <w:tc>
          <w:tcPr>
            <w:tcW w:w="3006" w:type="dxa"/>
          </w:tcPr>
          <w:p w14:paraId="600693AC" w14:textId="2C33564B" w:rsidR="00881A1C" w:rsidRDefault="00881A1C" w:rsidP="00881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</w:rPr>
            </w:pPr>
            <w:r w:rsidRPr="00E076A0">
              <w:t>4</w:t>
            </w:r>
          </w:p>
        </w:tc>
      </w:tr>
      <w:tr w:rsidR="00881A1C" w14:paraId="01E5A76D" w14:textId="77777777" w:rsidTr="00532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0190C3" w14:textId="4882487F" w:rsidR="00881A1C" w:rsidRDefault="00881A1C" w:rsidP="00881A1C">
            <w:pPr>
              <w:rPr>
                <w:noProof/>
              </w:rPr>
            </w:pPr>
            <w:r w:rsidRPr="00E076A0">
              <w:t>Learning Curve</w:t>
            </w:r>
          </w:p>
        </w:tc>
        <w:tc>
          <w:tcPr>
            <w:tcW w:w="3005" w:type="dxa"/>
          </w:tcPr>
          <w:p w14:paraId="0E1B5665" w14:textId="49241464" w:rsidR="00881A1C" w:rsidRDefault="00881A1C" w:rsidP="00881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E076A0">
              <w:t>4</w:t>
            </w:r>
          </w:p>
        </w:tc>
        <w:tc>
          <w:tcPr>
            <w:tcW w:w="3006" w:type="dxa"/>
          </w:tcPr>
          <w:p w14:paraId="49CE1418" w14:textId="082F1B85" w:rsidR="00881A1C" w:rsidRDefault="00881A1C" w:rsidP="00881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E076A0">
              <w:t>3.5</w:t>
            </w:r>
          </w:p>
        </w:tc>
      </w:tr>
      <w:tr w:rsidR="00881A1C" w14:paraId="633A6A34" w14:textId="77777777" w:rsidTr="0053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254B7BE" w14:textId="123F72F8" w:rsidR="00881A1C" w:rsidRDefault="00881A1C" w:rsidP="00881A1C">
            <w:pPr>
              <w:rPr>
                <w:noProof/>
              </w:rPr>
            </w:pPr>
            <w:r w:rsidRPr="00E076A0">
              <w:t>Managed Service</w:t>
            </w:r>
          </w:p>
        </w:tc>
        <w:tc>
          <w:tcPr>
            <w:tcW w:w="3005" w:type="dxa"/>
          </w:tcPr>
          <w:p w14:paraId="6719E83D" w14:textId="272A49AB" w:rsidR="00881A1C" w:rsidRDefault="00881A1C" w:rsidP="00881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E076A0">
              <w:t>5</w:t>
            </w:r>
          </w:p>
        </w:tc>
        <w:tc>
          <w:tcPr>
            <w:tcW w:w="3006" w:type="dxa"/>
          </w:tcPr>
          <w:p w14:paraId="67EF526F" w14:textId="1C58FA18" w:rsidR="00881A1C" w:rsidRDefault="00881A1C" w:rsidP="00881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</w:rPr>
            </w:pPr>
            <w:r w:rsidRPr="00E076A0">
              <w:t>4</w:t>
            </w:r>
          </w:p>
        </w:tc>
      </w:tr>
      <w:tr w:rsidR="00881A1C" w14:paraId="71F1F4C3" w14:textId="77777777" w:rsidTr="00532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3E78B7" w14:textId="1C7F1D73" w:rsidR="00881A1C" w:rsidRDefault="00881A1C" w:rsidP="00881A1C">
            <w:pPr>
              <w:rPr>
                <w:noProof/>
              </w:rPr>
            </w:pPr>
            <w:r w:rsidRPr="00E076A0">
              <w:t>Customization</w:t>
            </w:r>
          </w:p>
        </w:tc>
        <w:tc>
          <w:tcPr>
            <w:tcW w:w="3005" w:type="dxa"/>
          </w:tcPr>
          <w:p w14:paraId="1BA9F480" w14:textId="53997721" w:rsidR="00881A1C" w:rsidRDefault="00881A1C" w:rsidP="00881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E076A0">
              <w:t>4</w:t>
            </w:r>
          </w:p>
        </w:tc>
        <w:tc>
          <w:tcPr>
            <w:tcW w:w="3006" w:type="dxa"/>
          </w:tcPr>
          <w:p w14:paraId="62159B41" w14:textId="417C093A" w:rsidR="00881A1C" w:rsidRDefault="00881A1C" w:rsidP="00881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E076A0">
              <w:t>5</w:t>
            </w:r>
          </w:p>
        </w:tc>
      </w:tr>
      <w:tr w:rsidR="00881A1C" w14:paraId="435138C5" w14:textId="77777777" w:rsidTr="0053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47C91C" w14:textId="4E7AC08C" w:rsidR="00881A1C" w:rsidRDefault="00881A1C" w:rsidP="00881A1C">
            <w:pPr>
              <w:rPr>
                <w:noProof/>
              </w:rPr>
            </w:pPr>
            <w:r w:rsidRPr="00E076A0">
              <w:t>Performance</w:t>
            </w:r>
          </w:p>
        </w:tc>
        <w:tc>
          <w:tcPr>
            <w:tcW w:w="3005" w:type="dxa"/>
          </w:tcPr>
          <w:p w14:paraId="5EFB2324" w14:textId="5639A9D4" w:rsidR="00881A1C" w:rsidRDefault="00881A1C" w:rsidP="00881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E076A0">
              <w:t>5</w:t>
            </w:r>
          </w:p>
        </w:tc>
        <w:tc>
          <w:tcPr>
            <w:tcW w:w="3006" w:type="dxa"/>
          </w:tcPr>
          <w:p w14:paraId="63801277" w14:textId="7D35043A" w:rsidR="00881A1C" w:rsidRDefault="00881A1C" w:rsidP="00881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</w:rPr>
            </w:pPr>
            <w:r w:rsidRPr="00E076A0">
              <w:t>4</w:t>
            </w:r>
          </w:p>
        </w:tc>
      </w:tr>
      <w:tr w:rsidR="00881A1C" w14:paraId="0456C6EC" w14:textId="77777777" w:rsidTr="00532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DFBB9BB" w14:textId="75F01995" w:rsidR="00881A1C" w:rsidRDefault="00881A1C" w:rsidP="00881A1C">
            <w:pPr>
              <w:rPr>
                <w:noProof/>
              </w:rPr>
            </w:pPr>
            <w:r w:rsidRPr="00E076A0">
              <w:t>Scalability</w:t>
            </w:r>
          </w:p>
        </w:tc>
        <w:tc>
          <w:tcPr>
            <w:tcW w:w="3005" w:type="dxa"/>
          </w:tcPr>
          <w:p w14:paraId="5D10FE71" w14:textId="1712545B" w:rsidR="00881A1C" w:rsidRDefault="00881A1C" w:rsidP="00881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E076A0">
              <w:t>5</w:t>
            </w:r>
          </w:p>
        </w:tc>
        <w:tc>
          <w:tcPr>
            <w:tcW w:w="3006" w:type="dxa"/>
          </w:tcPr>
          <w:p w14:paraId="6FFE2823" w14:textId="353AD7D7" w:rsidR="00881A1C" w:rsidRDefault="00881A1C" w:rsidP="00881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E076A0">
              <w:t>4</w:t>
            </w:r>
          </w:p>
        </w:tc>
      </w:tr>
      <w:tr w:rsidR="003E46EB" w14:paraId="335A6CF0" w14:textId="77777777" w:rsidTr="0053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993E0B1" w14:textId="018C2C6E" w:rsidR="003E46EB" w:rsidRPr="00E076A0" w:rsidRDefault="003E46EB" w:rsidP="00881A1C">
            <w:r>
              <w:t>Total</w:t>
            </w:r>
          </w:p>
        </w:tc>
        <w:tc>
          <w:tcPr>
            <w:tcW w:w="3005" w:type="dxa"/>
          </w:tcPr>
          <w:p w14:paraId="091FA4DF" w14:textId="4F36D723" w:rsidR="003E46EB" w:rsidRPr="00E076A0" w:rsidRDefault="006B1AD3" w:rsidP="00881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197</w:t>
            </w:r>
          </w:p>
        </w:tc>
        <w:tc>
          <w:tcPr>
            <w:tcW w:w="3006" w:type="dxa"/>
          </w:tcPr>
          <w:p w14:paraId="1E04A5D4" w14:textId="41FF41F3" w:rsidR="003E46EB" w:rsidRPr="00E076A0" w:rsidRDefault="006B1AD3" w:rsidP="00881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176.5</w:t>
            </w:r>
          </w:p>
        </w:tc>
      </w:tr>
    </w:tbl>
    <w:p w14:paraId="5074AFDD" w14:textId="77777777" w:rsidR="00BF37CB" w:rsidRPr="00BF37CB" w:rsidRDefault="00BF37CB" w:rsidP="00BF37CB">
      <w:pPr>
        <w:pStyle w:val="Heading2"/>
        <w:rPr>
          <w:lang w:val="en-IN"/>
        </w:rPr>
      </w:pPr>
      <w:bookmarkStart w:id="26" w:name="_Toc193269837"/>
      <w:r w:rsidRPr="00BF37CB">
        <w:rPr>
          <w:lang w:val="en-IN"/>
        </w:rPr>
        <w:t>MongoDB vs. Cosmos DB</w:t>
      </w:r>
      <w:bookmarkEnd w:id="26"/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46054" w14:paraId="08B7083F" w14:textId="77777777" w:rsidTr="00B32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FD1E3B" w14:textId="77777777" w:rsidR="00A46054" w:rsidRDefault="00A46054" w:rsidP="00B32A89">
            <w:pPr>
              <w:rPr>
                <w:noProof/>
              </w:rPr>
            </w:pPr>
            <w:r>
              <w:rPr>
                <w:noProof/>
              </w:rPr>
              <w:t>Feature</w:t>
            </w:r>
          </w:p>
        </w:tc>
        <w:tc>
          <w:tcPr>
            <w:tcW w:w="3005" w:type="dxa"/>
          </w:tcPr>
          <w:p w14:paraId="397D9FD1" w14:textId="711DA338" w:rsidR="00A46054" w:rsidRDefault="009D6AC6" w:rsidP="00B32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Mongo</w:t>
            </w:r>
            <w:r w:rsidR="0013444D">
              <w:rPr>
                <w:noProof/>
              </w:rPr>
              <w:t xml:space="preserve"> </w:t>
            </w:r>
            <w:r>
              <w:rPr>
                <w:noProof/>
              </w:rPr>
              <w:t>Db</w:t>
            </w:r>
          </w:p>
        </w:tc>
        <w:tc>
          <w:tcPr>
            <w:tcW w:w="3006" w:type="dxa"/>
          </w:tcPr>
          <w:p w14:paraId="2368DB6F" w14:textId="55E6EBF5" w:rsidR="00A46054" w:rsidRDefault="009D6AC6" w:rsidP="00B32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Cosmos Db</w:t>
            </w:r>
          </w:p>
        </w:tc>
      </w:tr>
      <w:tr w:rsidR="00A46054" w14:paraId="4B074256" w14:textId="77777777" w:rsidTr="00B32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C400F9" w14:textId="77777777" w:rsidR="00A46054" w:rsidRDefault="00A46054" w:rsidP="00B32A89">
            <w:pPr>
              <w:rPr>
                <w:noProof/>
              </w:rPr>
            </w:pPr>
            <w:r w:rsidRPr="00E076A0">
              <w:t>Performance</w:t>
            </w:r>
          </w:p>
        </w:tc>
        <w:tc>
          <w:tcPr>
            <w:tcW w:w="3005" w:type="dxa"/>
          </w:tcPr>
          <w:p w14:paraId="2A66311E" w14:textId="77777777" w:rsidR="00A46054" w:rsidRDefault="00A46054" w:rsidP="00B32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E076A0">
              <w:t>5</w:t>
            </w:r>
          </w:p>
        </w:tc>
        <w:tc>
          <w:tcPr>
            <w:tcW w:w="3006" w:type="dxa"/>
          </w:tcPr>
          <w:p w14:paraId="2D770BAA" w14:textId="17AF2DAA" w:rsidR="00A46054" w:rsidRDefault="00CB0C53" w:rsidP="00B32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A46054" w14:paraId="2CD3BD8A" w14:textId="77777777" w:rsidTr="00B32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88C551" w14:textId="77777777" w:rsidR="00A46054" w:rsidRDefault="00A46054" w:rsidP="00B32A89">
            <w:pPr>
              <w:rPr>
                <w:noProof/>
              </w:rPr>
            </w:pPr>
            <w:r w:rsidRPr="00E076A0">
              <w:t>Scalability</w:t>
            </w:r>
          </w:p>
        </w:tc>
        <w:tc>
          <w:tcPr>
            <w:tcW w:w="3005" w:type="dxa"/>
          </w:tcPr>
          <w:p w14:paraId="4A0699BB" w14:textId="77777777" w:rsidR="00A46054" w:rsidRDefault="00A46054" w:rsidP="00B32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E076A0">
              <w:t>5</w:t>
            </w:r>
          </w:p>
        </w:tc>
        <w:tc>
          <w:tcPr>
            <w:tcW w:w="3006" w:type="dxa"/>
          </w:tcPr>
          <w:p w14:paraId="7A446496" w14:textId="4EBF6F92" w:rsidR="00A46054" w:rsidRDefault="00CB0C53" w:rsidP="00B32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A46054" w14:paraId="6961A4FF" w14:textId="77777777" w:rsidTr="00B32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21B121A" w14:textId="77777777" w:rsidR="00A46054" w:rsidRDefault="00A46054" w:rsidP="00B32A89">
            <w:pPr>
              <w:rPr>
                <w:noProof/>
              </w:rPr>
            </w:pPr>
            <w:r w:rsidRPr="00E076A0">
              <w:t>Ease of Use</w:t>
            </w:r>
          </w:p>
        </w:tc>
        <w:tc>
          <w:tcPr>
            <w:tcW w:w="3005" w:type="dxa"/>
          </w:tcPr>
          <w:p w14:paraId="73924769" w14:textId="77777777" w:rsidR="00A46054" w:rsidRDefault="00A46054" w:rsidP="00B32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E076A0">
              <w:t>5</w:t>
            </w:r>
          </w:p>
        </w:tc>
        <w:tc>
          <w:tcPr>
            <w:tcW w:w="3006" w:type="dxa"/>
          </w:tcPr>
          <w:p w14:paraId="4DCA6A6D" w14:textId="77777777" w:rsidR="00A46054" w:rsidRDefault="00A46054" w:rsidP="00B32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E076A0">
              <w:t>4</w:t>
            </w:r>
          </w:p>
        </w:tc>
      </w:tr>
      <w:tr w:rsidR="00A46054" w14:paraId="112E93E3" w14:textId="77777777" w:rsidTr="00B32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203BCD3" w14:textId="77777777" w:rsidR="00A46054" w:rsidRDefault="00A46054" w:rsidP="00B32A89">
            <w:pPr>
              <w:rPr>
                <w:noProof/>
              </w:rPr>
            </w:pPr>
            <w:r w:rsidRPr="00E076A0">
              <w:lastRenderedPageBreak/>
              <w:t>Cost</w:t>
            </w:r>
          </w:p>
        </w:tc>
        <w:tc>
          <w:tcPr>
            <w:tcW w:w="3005" w:type="dxa"/>
          </w:tcPr>
          <w:p w14:paraId="446FE3F6" w14:textId="1C1C97EC" w:rsidR="00A46054" w:rsidRDefault="00CE151E" w:rsidP="00B32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3006" w:type="dxa"/>
          </w:tcPr>
          <w:p w14:paraId="13893122" w14:textId="6B5CE09A" w:rsidR="00A46054" w:rsidRPr="00CB0C53" w:rsidRDefault="00CB0C53" w:rsidP="00B32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noProof/>
              </w:rPr>
            </w:pPr>
            <w:r w:rsidRPr="00CB0C53">
              <w:rPr>
                <w:bCs/>
                <w:noProof/>
              </w:rPr>
              <w:t>3</w:t>
            </w:r>
          </w:p>
        </w:tc>
      </w:tr>
      <w:tr w:rsidR="00A46054" w14:paraId="15E4D993" w14:textId="77777777" w:rsidTr="00B32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EC1739" w14:textId="77777777" w:rsidR="00A46054" w:rsidRDefault="00A46054" w:rsidP="00B32A89">
            <w:pPr>
              <w:rPr>
                <w:noProof/>
              </w:rPr>
            </w:pPr>
            <w:r w:rsidRPr="00E076A0">
              <w:t>Integration with .NET</w:t>
            </w:r>
          </w:p>
        </w:tc>
        <w:tc>
          <w:tcPr>
            <w:tcW w:w="3005" w:type="dxa"/>
          </w:tcPr>
          <w:p w14:paraId="7643C28A" w14:textId="78881C8C" w:rsidR="00A46054" w:rsidRDefault="00CE151E" w:rsidP="00B32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3006" w:type="dxa"/>
          </w:tcPr>
          <w:p w14:paraId="208B2A5C" w14:textId="797723A5" w:rsidR="00A46054" w:rsidRPr="00CB0C53" w:rsidRDefault="00CB0C53" w:rsidP="00B32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noProof/>
              </w:rPr>
            </w:pPr>
            <w:r w:rsidRPr="00CB0C53">
              <w:rPr>
                <w:bCs/>
                <w:noProof/>
              </w:rPr>
              <w:t>5</w:t>
            </w:r>
          </w:p>
        </w:tc>
      </w:tr>
      <w:tr w:rsidR="00A46054" w14:paraId="204E31D6" w14:textId="77777777" w:rsidTr="00B32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7BA131" w14:textId="77777777" w:rsidR="00A46054" w:rsidRDefault="00A46054" w:rsidP="00B32A89">
            <w:pPr>
              <w:rPr>
                <w:noProof/>
              </w:rPr>
            </w:pPr>
            <w:r w:rsidRPr="00E076A0">
              <w:t>Community Support</w:t>
            </w:r>
          </w:p>
        </w:tc>
        <w:tc>
          <w:tcPr>
            <w:tcW w:w="3005" w:type="dxa"/>
          </w:tcPr>
          <w:p w14:paraId="2CE37E8A" w14:textId="0610B888" w:rsidR="00A46054" w:rsidRDefault="00CE151E" w:rsidP="00B32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3006" w:type="dxa"/>
          </w:tcPr>
          <w:p w14:paraId="2E7A2E47" w14:textId="6FD8AF29" w:rsidR="00A46054" w:rsidRPr="00CB0C53" w:rsidRDefault="00CB0C53" w:rsidP="00B32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noProof/>
              </w:rPr>
            </w:pPr>
            <w:r w:rsidRPr="00CB0C53">
              <w:rPr>
                <w:bCs/>
                <w:noProof/>
              </w:rPr>
              <w:t>3</w:t>
            </w:r>
          </w:p>
        </w:tc>
      </w:tr>
      <w:tr w:rsidR="00A46054" w14:paraId="4D2152F8" w14:textId="77777777" w:rsidTr="00B32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DAA2A0" w14:textId="77777777" w:rsidR="00A46054" w:rsidRDefault="00A46054" w:rsidP="00B32A89">
            <w:pPr>
              <w:rPr>
                <w:noProof/>
              </w:rPr>
            </w:pPr>
            <w:r w:rsidRPr="00E076A0">
              <w:t>Security</w:t>
            </w:r>
          </w:p>
        </w:tc>
        <w:tc>
          <w:tcPr>
            <w:tcW w:w="3005" w:type="dxa"/>
          </w:tcPr>
          <w:p w14:paraId="489DC3B1" w14:textId="40829E87" w:rsidR="00A46054" w:rsidRDefault="00CE151E" w:rsidP="00B32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3006" w:type="dxa"/>
          </w:tcPr>
          <w:p w14:paraId="676948F8" w14:textId="72B20475" w:rsidR="00A46054" w:rsidRPr="00CB0C53" w:rsidRDefault="00CB0C53" w:rsidP="00B32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noProof/>
              </w:rPr>
            </w:pPr>
            <w:r w:rsidRPr="00CB0C53">
              <w:rPr>
                <w:bCs/>
                <w:noProof/>
              </w:rPr>
              <w:t>5</w:t>
            </w:r>
          </w:p>
        </w:tc>
      </w:tr>
      <w:tr w:rsidR="00A46054" w14:paraId="4BCCA511" w14:textId="77777777" w:rsidTr="00B32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78DE1F" w14:textId="77777777" w:rsidR="00A46054" w:rsidRDefault="00A46054" w:rsidP="00B32A89">
            <w:pPr>
              <w:rPr>
                <w:noProof/>
              </w:rPr>
            </w:pPr>
            <w:r w:rsidRPr="00E076A0">
              <w:t>Learning Curve</w:t>
            </w:r>
          </w:p>
        </w:tc>
        <w:tc>
          <w:tcPr>
            <w:tcW w:w="3005" w:type="dxa"/>
          </w:tcPr>
          <w:p w14:paraId="41EDFF90" w14:textId="53DDFE9D" w:rsidR="00A46054" w:rsidRDefault="00CE151E" w:rsidP="00B32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3006" w:type="dxa"/>
          </w:tcPr>
          <w:p w14:paraId="627208E8" w14:textId="2B7A6493" w:rsidR="00A46054" w:rsidRPr="00C97AF2" w:rsidRDefault="00C97AF2" w:rsidP="00B32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noProof/>
              </w:rPr>
            </w:pPr>
            <w:r>
              <w:rPr>
                <w:bCs/>
                <w:noProof/>
              </w:rPr>
              <w:t>3</w:t>
            </w:r>
          </w:p>
        </w:tc>
      </w:tr>
      <w:tr w:rsidR="00A46054" w14:paraId="391FBA7A" w14:textId="77777777" w:rsidTr="00B32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4E54F87" w14:textId="77777777" w:rsidR="00A46054" w:rsidRDefault="00A46054" w:rsidP="00B32A89">
            <w:pPr>
              <w:rPr>
                <w:noProof/>
              </w:rPr>
            </w:pPr>
            <w:r w:rsidRPr="00E076A0">
              <w:t>Managed Service</w:t>
            </w:r>
          </w:p>
        </w:tc>
        <w:tc>
          <w:tcPr>
            <w:tcW w:w="3005" w:type="dxa"/>
          </w:tcPr>
          <w:p w14:paraId="6C28930E" w14:textId="1D2734AC" w:rsidR="00A46054" w:rsidRDefault="00CE151E" w:rsidP="00B32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3006" w:type="dxa"/>
          </w:tcPr>
          <w:p w14:paraId="6B9E75F2" w14:textId="7C92CC02" w:rsidR="00A46054" w:rsidRPr="00C97AF2" w:rsidRDefault="00C97AF2" w:rsidP="00B32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noProof/>
              </w:rPr>
            </w:pPr>
            <w:r w:rsidRPr="00C97AF2">
              <w:rPr>
                <w:bCs/>
                <w:noProof/>
              </w:rPr>
              <w:t>5</w:t>
            </w:r>
          </w:p>
        </w:tc>
      </w:tr>
      <w:tr w:rsidR="00A46054" w14:paraId="646827FE" w14:textId="77777777" w:rsidTr="00B32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41B403" w14:textId="77777777" w:rsidR="00A46054" w:rsidRDefault="00A46054" w:rsidP="00B32A89">
            <w:pPr>
              <w:rPr>
                <w:noProof/>
              </w:rPr>
            </w:pPr>
            <w:r w:rsidRPr="00E076A0">
              <w:t>Customization</w:t>
            </w:r>
          </w:p>
        </w:tc>
        <w:tc>
          <w:tcPr>
            <w:tcW w:w="3005" w:type="dxa"/>
          </w:tcPr>
          <w:p w14:paraId="20A39AD4" w14:textId="4F47B84C" w:rsidR="00A46054" w:rsidRDefault="00CE151E" w:rsidP="00B32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3006" w:type="dxa"/>
          </w:tcPr>
          <w:p w14:paraId="3F777249" w14:textId="399F63AC" w:rsidR="00A46054" w:rsidRPr="00C97AF2" w:rsidRDefault="00C97AF2" w:rsidP="00B32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noProof/>
              </w:rPr>
            </w:pPr>
            <w:r w:rsidRPr="00C97AF2">
              <w:rPr>
                <w:bCs/>
                <w:noProof/>
              </w:rPr>
              <w:t>4</w:t>
            </w:r>
          </w:p>
        </w:tc>
      </w:tr>
      <w:tr w:rsidR="00A46054" w14:paraId="1A4D41ED" w14:textId="77777777" w:rsidTr="00B32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AD33470" w14:textId="77777777" w:rsidR="00A46054" w:rsidRDefault="00A46054" w:rsidP="00B32A89">
            <w:pPr>
              <w:rPr>
                <w:noProof/>
              </w:rPr>
            </w:pPr>
            <w:r w:rsidRPr="00E076A0">
              <w:t>Performance</w:t>
            </w:r>
          </w:p>
        </w:tc>
        <w:tc>
          <w:tcPr>
            <w:tcW w:w="3005" w:type="dxa"/>
          </w:tcPr>
          <w:p w14:paraId="638F5526" w14:textId="77777777" w:rsidR="00A46054" w:rsidRDefault="00A46054" w:rsidP="00B32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E076A0">
              <w:t>5</w:t>
            </w:r>
          </w:p>
        </w:tc>
        <w:tc>
          <w:tcPr>
            <w:tcW w:w="3006" w:type="dxa"/>
          </w:tcPr>
          <w:p w14:paraId="0CC26FF2" w14:textId="530C571C" w:rsidR="00A46054" w:rsidRPr="00C97AF2" w:rsidRDefault="00C97AF2" w:rsidP="00B32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noProof/>
              </w:rPr>
            </w:pPr>
            <w:r w:rsidRPr="00C97AF2">
              <w:rPr>
                <w:bCs/>
                <w:noProof/>
              </w:rPr>
              <w:t>5</w:t>
            </w:r>
          </w:p>
        </w:tc>
      </w:tr>
      <w:tr w:rsidR="00A46054" w14:paraId="23DD35A5" w14:textId="77777777" w:rsidTr="00B32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E6DE9E" w14:textId="77777777" w:rsidR="00A46054" w:rsidRDefault="00A46054" w:rsidP="00B32A89">
            <w:pPr>
              <w:rPr>
                <w:noProof/>
              </w:rPr>
            </w:pPr>
            <w:r w:rsidRPr="00E076A0">
              <w:t>Scalability</w:t>
            </w:r>
          </w:p>
        </w:tc>
        <w:tc>
          <w:tcPr>
            <w:tcW w:w="3005" w:type="dxa"/>
          </w:tcPr>
          <w:p w14:paraId="53F70BBE" w14:textId="77777777" w:rsidR="00A46054" w:rsidRDefault="00A46054" w:rsidP="00B32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E076A0">
              <w:t>5</w:t>
            </w:r>
          </w:p>
        </w:tc>
        <w:tc>
          <w:tcPr>
            <w:tcW w:w="3006" w:type="dxa"/>
          </w:tcPr>
          <w:p w14:paraId="478A68A4" w14:textId="3470130D" w:rsidR="00A46054" w:rsidRPr="00C97AF2" w:rsidRDefault="00C97AF2" w:rsidP="00B32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noProof/>
              </w:rPr>
            </w:pPr>
            <w:r w:rsidRPr="00C97AF2">
              <w:rPr>
                <w:bCs/>
                <w:noProof/>
              </w:rPr>
              <w:t>5</w:t>
            </w:r>
          </w:p>
        </w:tc>
      </w:tr>
      <w:tr w:rsidR="00A46054" w14:paraId="672D7E29" w14:textId="77777777" w:rsidTr="00B32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85FBB27" w14:textId="77777777" w:rsidR="00A46054" w:rsidRPr="00E076A0" w:rsidRDefault="00A46054" w:rsidP="00B32A89">
            <w:r>
              <w:t>Total</w:t>
            </w:r>
          </w:p>
        </w:tc>
        <w:tc>
          <w:tcPr>
            <w:tcW w:w="3005" w:type="dxa"/>
          </w:tcPr>
          <w:p w14:paraId="0B9BBA90" w14:textId="4EE27CEE" w:rsidR="00A46054" w:rsidRPr="00E076A0" w:rsidRDefault="00A46054" w:rsidP="00B32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B3A7C">
              <w:t>68</w:t>
            </w:r>
          </w:p>
        </w:tc>
        <w:tc>
          <w:tcPr>
            <w:tcW w:w="3006" w:type="dxa"/>
          </w:tcPr>
          <w:p w14:paraId="7050CF4C" w14:textId="3A36982D" w:rsidR="00A46054" w:rsidRPr="00E076A0" w:rsidRDefault="00A46054" w:rsidP="00B32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B3A7C">
              <w:t>67</w:t>
            </w:r>
          </w:p>
        </w:tc>
      </w:tr>
    </w:tbl>
    <w:p w14:paraId="0A7B226B" w14:textId="77777777" w:rsidR="00A46054" w:rsidRPr="00A46054" w:rsidRDefault="00A46054" w:rsidP="00A46054"/>
    <w:p w14:paraId="3C4C41E0" w14:textId="0F8BE936" w:rsidR="00DA4E1F" w:rsidRDefault="00D6531A" w:rsidP="00DA4E1F">
      <w:pPr>
        <w:pStyle w:val="Heading1"/>
      </w:pPr>
      <w:bookmarkStart w:id="27" w:name="_Toc193269838"/>
      <w:r>
        <w:t>Recommendation</w:t>
      </w:r>
      <w:bookmarkEnd w:id="27"/>
    </w:p>
    <w:p w14:paraId="1F9671ED" w14:textId="77777777" w:rsidR="008857F5" w:rsidRDefault="008857F5" w:rsidP="008857F5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Based on the weighted scores and analysis:</w:t>
      </w:r>
    </w:p>
    <w:p w14:paraId="699D63BE" w14:textId="0902A74E" w:rsidR="008857F5" w:rsidRPr="004633BC" w:rsidRDefault="008857F5" w:rsidP="008F5CBD">
      <w:pPr>
        <w:pStyle w:val="Heading2"/>
      </w:pPr>
      <w:bookmarkStart w:id="28" w:name="_Toc193269839"/>
      <w:r w:rsidRPr="004633BC">
        <w:t xml:space="preserve">Elasticsearch vs. Azure </w:t>
      </w:r>
      <w:r w:rsidR="005F5EBF" w:rsidRPr="004633BC">
        <w:t>AI</w:t>
      </w:r>
      <w:r w:rsidRPr="004633BC">
        <w:t xml:space="preserve"> Search</w:t>
      </w:r>
      <w:bookmarkEnd w:id="28"/>
    </w:p>
    <w:p w14:paraId="7DAACE4D" w14:textId="52BC29D3" w:rsidR="007C3777" w:rsidRPr="007C3777" w:rsidRDefault="007C3777" w:rsidP="007C3777">
      <w:pPr>
        <w:pStyle w:val="NormalWeb"/>
        <w:spacing w:before="0" w:beforeAutospacing="0" w:after="60" w:afterAutospacing="0"/>
        <w:ind w:left="720"/>
        <w:rPr>
          <w:rFonts w:ascii="Calibri Light" w:eastAsiaTheme="minorHAnsi" w:hAnsi="Calibri Light" w:cstheme="minorBidi"/>
          <w:noProof/>
          <w:sz w:val="22"/>
          <w:szCs w:val="22"/>
          <w:lang w:val="en-US" w:eastAsia="en-US"/>
        </w:rPr>
      </w:pPr>
      <w:r w:rsidRPr="007C3777">
        <w:rPr>
          <w:rFonts w:ascii="Calibri Light" w:eastAsiaTheme="minorHAnsi" w:hAnsi="Calibri Light" w:cstheme="minorBidi"/>
          <w:b/>
          <w:bCs/>
          <w:noProof/>
          <w:sz w:val="22"/>
          <w:szCs w:val="22"/>
          <w:lang w:val="en-US" w:eastAsia="en-US"/>
        </w:rPr>
        <w:t>Elasticsearch</w:t>
      </w:r>
      <w:r w:rsidRPr="007C3777">
        <w:rPr>
          <w:rFonts w:ascii="Calibri Light" w:eastAsiaTheme="minorHAnsi" w:hAnsi="Calibri Light" w:cstheme="minorBidi"/>
          <w:noProof/>
          <w:sz w:val="22"/>
          <w:szCs w:val="22"/>
          <w:lang w:val="en-US" w:eastAsia="en-US"/>
        </w:rPr>
        <w:t xml:space="preserve"> is the preferred choice for applications requiring high customization, scalability, and extensive community support. It provides greater flexibility in fine-tuning search relevance and managing large-scale data but requires more effort in setup and maintenance. </w:t>
      </w:r>
      <w:r w:rsidRPr="007C3777">
        <w:rPr>
          <w:rFonts w:ascii="Calibri Light" w:eastAsiaTheme="minorHAnsi" w:hAnsi="Calibri Light" w:cstheme="minorBidi"/>
          <w:b/>
          <w:bCs/>
          <w:noProof/>
          <w:sz w:val="22"/>
          <w:szCs w:val="22"/>
          <w:lang w:val="en-US" w:eastAsia="en-US"/>
        </w:rPr>
        <w:t>Azure Cognitive Search</w:t>
      </w:r>
      <w:r>
        <w:rPr>
          <w:rFonts w:ascii="Calibri Light" w:eastAsiaTheme="minorHAnsi" w:hAnsi="Calibri Light" w:cstheme="minorBidi"/>
          <w:noProof/>
          <w:sz w:val="22"/>
          <w:szCs w:val="22"/>
          <w:lang w:val="en-US" w:eastAsia="en-US"/>
        </w:rPr>
        <w:t>(Azure AI Search)</w:t>
      </w:r>
      <w:r w:rsidRPr="007C3777">
        <w:rPr>
          <w:rFonts w:ascii="Calibri Light" w:eastAsiaTheme="minorHAnsi" w:hAnsi="Calibri Light" w:cstheme="minorBidi"/>
          <w:noProof/>
          <w:sz w:val="22"/>
          <w:szCs w:val="22"/>
          <w:lang w:val="en-US" w:eastAsia="en-US"/>
        </w:rPr>
        <w:t xml:space="preserve">, on the other hand, offers a fully managed service with seamless Azure integration, making it a suitable option for cloud-native applications. Given its higher performance and scalability, </w:t>
      </w:r>
      <w:r w:rsidRPr="007C3777">
        <w:rPr>
          <w:rFonts w:ascii="Calibri Light" w:eastAsiaTheme="minorHAnsi" w:hAnsi="Calibri Light" w:cstheme="minorBidi"/>
          <w:b/>
          <w:bCs/>
          <w:noProof/>
          <w:sz w:val="22"/>
          <w:szCs w:val="22"/>
          <w:lang w:val="en-US" w:eastAsia="en-US"/>
        </w:rPr>
        <w:t>Elasticsearch</w:t>
      </w:r>
      <w:r w:rsidRPr="007C3777">
        <w:rPr>
          <w:rFonts w:ascii="Calibri Light" w:eastAsiaTheme="minorHAnsi" w:hAnsi="Calibri Light" w:cstheme="minorBidi"/>
          <w:noProof/>
          <w:sz w:val="22"/>
          <w:szCs w:val="22"/>
          <w:lang w:val="en-US" w:eastAsia="en-US"/>
        </w:rPr>
        <w:t xml:space="preserve"> stands out as the better option when customization and control are key priorities.</w:t>
      </w:r>
    </w:p>
    <w:p w14:paraId="0440386F" w14:textId="45D90658" w:rsidR="00127C91" w:rsidRPr="008F5CBD" w:rsidRDefault="008857F5" w:rsidP="008F5CBD">
      <w:pPr>
        <w:pStyle w:val="Heading2"/>
        <w:rPr>
          <w:b/>
          <w:bCs/>
        </w:rPr>
      </w:pPr>
      <w:bookmarkStart w:id="29" w:name="_Toc193269840"/>
      <w:r w:rsidRPr="008F5CBD">
        <w:t>MS SQL vs. MySQL</w:t>
      </w:r>
      <w:bookmarkEnd w:id="29"/>
    </w:p>
    <w:p w14:paraId="7F8DD038" w14:textId="59F260DB" w:rsidR="00D6531A" w:rsidRDefault="00127C91" w:rsidP="00127C91">
      <w:pPr>
        <w:pStyle w:val="NormalWeb"/>
        <w:spacing w:before="0" w:beforeAutospacing="0" w:after="60" w:afterAutospacing="0"/>
        <w:ind w:left="720"/>
        <w:rPr>
          <w:rFonts w:ascii="Calibri Light" w:eastAsiaTheme="minorHAnsi" w:hAnsi="Calibri Light" w:cstheme="minorBidi"/>
          <w:noProof/>
          <w:sz w:val="22"/>
          <w:szCs w:val="22"/>
          <w:lang w:val="en-US" w:eastAsia="en-US"/>
        </w:rPr>
      </w:pPr>
      <w:r w:rsidRPr="00127C91">
        <w:rPr>
          <w:rFonts w:ascii="Calibri Light" w:eastAsiaTheme="minorHAnsi" w:hAnsi="Calibri Light" w:cstheme="minorBidi"/>
          <w:b/>
          <w:bCs/>
          <w:noProof/>
          <w:sz w:val="22"/>
          <w:szCs w:val="22"/>
          <w:lang w:val="en-US" w:eastAsia="en-US"/>
        </w:rPr>
        <w:t>MS SQL Server</w:t>
      </w:r>
      <w:r w:rsidRPr="00127C91">
        <w:rPr>
          <w:rFonts w:ascii="Calibri Light" w:eastAsiaTheme="minorHAnsi" w:hAnsi="Calibri Light" w:cstheme="minorBidi"/>
          <w:noProof/>
          <w:sz w:val="22"/>
          <w:szCs w:val="22"/>
          <w:lang w:val="en-US" w:eastAsia="en-US"/>
        </w:rPr>
        <w:t xml:space="preserve"> is the optimal choice for enterprise-grade applications, offering better security, transaction handling, and deep integration with Azure services. It excels in complex queries, analytics, and large-scale data management. </w:t>
      </w:r>
      <w:r w:rsidRPr="00127C91">
        <w:rPr>
          <w:rFonts w:ascii="Calibri Light" w:eastAsiaTheme="minorHAnsi" w:hAnsi="Calibri Light" w:cstheme="minorBidi"/>
          <w:b/>
          <w:bCs/>
          <w:noProof/>
          <w:sz w:val="22"/>
          <w:szCs w:val="22"/>
          <w:lang w:val="en-US" w:eastAsia="en-US"/>
        </w:rPr>
        <w:t>MySQL</w:t>
      </w:r>
      <w:r w:rsidRPr="00127C91">
        <w:rPr>
          <w:rFonts w:ascii="Calibri Light" w:eastAsiaTheme="minorHAnsi" w:hAnsi="Calibri Light" w:cstheme="minorBidi"/>
          <w:noProof/>
          <w:sz w:val="22"/>
          <w:szCs w:val="22"/>
          <w:lang w:val="en-US" w:eastAsia="en-US"/>
        </w:rPr>
        <w:t xml:space="preserve">, being an open-source solution, provides cost-effectiveness and strong community support, making it suitable for smaller projects and applications with budget constraints. However, with superior support for enterprise workloads and .NET applications, </w:t>
      </w:r>
      <w:r w:rsidRPr="00127C91">
        <w:rPr>
          <w:rFonts w:ascii="Calibri Light" w:eastAsiaTheme="minorHAnsi" w:hAnsi="Calibri Light" w:cstheme="minorBidi"/>
          <w:b/>
          <w:bCs/>
          <w:noProof/>
          <w:sz w:val="22"/>
          <w:szCs w:val="22"/>
          <w:lang w:val="en-US" w:eastAsia="en-US"/>
        </w:rPr>
        <w:t>MS SQL Server</w:t>
      </w:r>
      <w:r w:rsidRPr="00127C91">
        <w:rPr>
          <w:rFonts w:ascii="Calibri Light" w:eastAsiaTheme="minorHAnsi" w:hAnsi="Calibri Light" w:cstheme="minorBidi"/>
          <w:noProof/>
          <w:sz w:val="22"/>
          <w:szCs w:val="22"/>
          <w:lang w:val="en-US" w:eastAsia="en-US"/>
        </w:rPr>
        <w:t xml:space="preserve"> is the recommended option for robust and scalable database solutions.</w:t>
      </w:r>
    </w:p>
    <w:p w14:paraId="47E50F63" w14:textId="346AF8FB" w:rsidR="002F1763" w:rsidRPr="00CC4890" w:rsidRDefault="002F1763" w:rsidP="002F1763">
      <w:pPr>
        <w:pStyle w:val="Heading2"/>
      </w:pPr>
      <w:bookmarkStart w:id="30" w:name="_Toc193269841"/>
      <w:r>
        <w:t>Mongo Db vs. Cosmos Db</w:t>
      </w:r>
      <w:bookmarkEnd w:id="30"/>
    </w:p>
    <w:p w14:paraId="6EE1F54E" w14:textId="77777777" w:rsidR="0013444D" w:rsidRDefault="005F2253" w:rsidP="0013444D">
      <w:pPr>
        <w:pStyle w:val="NoSpacing"/>
        <w:ind w:left="720"/>
        <w:rPr>
          <w:rFonts w:asciiTheme="majorHAnsi" w:eastAsiaTheme="minorHAnsi" w:hAnsiTheme="majorHAnsi" w:cstheme="majorHAnsi"/>
          <w:noProof/>
        </w:rPr>
      </w:pPr>
      <w:r w:rsidRPr="00DB0726">
        <w:rPr>
          <w:rFonts w:asciiTheme="majorHAnsi" w:eastAsiaTheme="minorHAnsi" w:hAnsiTheme="majorHAnsi" w:cstheme="majorHAnsi"/>
          <w:b/>
          <w:bCs/>
          <w:noProof/>
        </w:rPr>
        <w:t>Cosmos DB</w:t>
      </w:r>
      <w:r w:rsidRPr="00DB0726">
        <w:rPr>
          <w:rFonts w:asciiTheme="majorHAnsi" w:eastAsiaTheme="minorHAnsi" w:hAnsiTheme="majorHAnsi" w:cstheme="majorHAnsi"/>
          <w:noProof/>
        </w:rPr>
        <w:t xml:space="preserve"> is better suited for scenarios requiring </w:t>
      </w:r>
      <w:r w:rsidRPr="00DB0726">
        <w:rPr>
          <w:rFonts w:asciiTheme="majorHAnsi" w:eastAsiaTheme="minorHAnsi" w:hAnsiTheme="majorHAnsi" w:cstheme="majorHAnsi"/>
          <w:b/>
          <w:bCs/>
          <w:noProof/>
        </w:rPr>
        <w:t>seamless integration with Azure services, global distribution</w:t>
      </w:r>
      <w:r w:rsidRPr="00DB0726">
        <w:rPr>
          <w:rFonts w:asciiTheme="majorHAnsi" w:eastAsiaTheme="minorHAnsi" w:hAnsiTheme="majorHAnsi" w:cstheme="majorHAnsi"/>
          <w:noProof/>
        </w:rPr>
        <w:t xml:space="preserve">, and </w:t>
      </w:r>
      <w:r w:rsidRPr="00DB0726">
        <w:rPr>
          <w:rFonts w:asciiTheme="majorHAnsi" w:eastAsiaTheme="minorHAnsi" w:hAnsiTheme="majorHAnsi" w:cstheme="majorHAnsi"/>
          <w:b/>
          <w:bCs/>
          <w:noProof/>
        </w:rPr>
        <w:t>enterprise-grade security</w:t>
      </w:r>
      <w:r w:rsidRPr="00DB0726">
        <w:rPr>
          <w:rFonts w:asciiTheme="majorHAnsi" w:eastAsiaTheme="minorHAnsi" w:hAnsiTheme="majorHAnsi" w:cstheme="majorHAnsi"/>
          <w:noProof/>
        </w:rPr>
        <w:t>. Its fully managed nature and automatic scaling capabilities make it ideal for applications that demand high availability, low latency, and compliance with industry standards.</w:t>
      </w:r>
    </w:p>
    <w:p w14:paraId="15F5078F" w14:textId="18FE4D23" w:rsidR="005F2253" w:rsidRPr="00DB0726" w:rsidRDefault="005F2253" w:rsidP="0013444D">
      <w:pPr>
        <w:pStyle w:val="NoSpacing"/>
        <w:ind w:left="720"/>
        <w:rPr>
          <w:rFonts w:asciiTheme="majorHAnsi" w:eastAsiaTheme="minorHAnsi" w:hAnsiTheme="majorHAnsi" w:cstheme="majorHAnsi"/>
          <w:noProof/>
        </w:rPr>
      </w:pPr>
      <w:r w:rsidRPr="00DB0726">
        <w:rPr>
          <w:rFonts w:asciiTheme="majorHAnsi" w:eastAsiaTheme="minorHAnsi" w:hAnsiTheme="majorHAnsi" w:cstheme="majorHAnsi"/>
          <w:b/>
          <w:bCs/>
          <w:noProof/>
        </w:rPr>
        <w:t>MongoDB</w:t>
      </w:r>
      <w:r w:rsidRPr="00DB0726">
        <w:rPr>
          <w:rFonts w:asciiTheme="majorHAnsi" w:eastAsiaTheme="minorHAnsi" w:hAnsiTheme="majorHAnsi" w:cstheme="majorHAnsi"/>
          <w:noProof/>
        </w:rPr>
        <w:t xml:space="preserve">, on the other hand, is a strong choice for applications that prioritize </w:t>
      </w:r>
      <w:r w:rsidRPr="00DB0726">
        <w:rPr>
          <w:rFonts w:asciiTheme="majorHAnsi" w:eastAsiaTheme="minorHAnsi" w:hAnsiTheme="majorHAnsi" w:cstheme="majorHAnsi"/>
          <w:b/>
          <w:bCs/>
          <w:noProof/>
        </w:rPr>
        <w:t>flexibility, open-source customization, and strong community support</w:t>
      </w:r>
      <w:r w:rsidRPr="00DB0726">
        <w:rPr>
          <w:rFonts w:asciiTheme="majorHAnsi" w:eastAsiaTheme="minorHAnsi" w:hAnsiTheme="majorHAnsi" w:cstheme="majorHAnsi"/>
          <w:noProof/>
        </w:rPr>
        <w:t>. It is particularly well-suited for projects where cost-effectiveness and self-managed infrastructure are key considerations.</w:t>
      </w:r>
    </w:p>
    <w:p w14:paraId="458A3AA9" w14:textId="77777777" w:rsidR="0013444D" w:rsidRDefault="0013444D" w:rsidP="006077ED">
      <w:pPr>
        <w:pStyle w:val="NormalWeb"/>
        <w:spacing w:before="0" w:beforeAutospacing="0" w:after="60" w:afterAutospacing="0"/>
        <w:ind w:left="720"/>
        <w:rPr>
          <w:rFonts w:asciiTheme="majorHAnsi" w:eastAsiaTheme="minorHAnsi" w:hAnsiTheme="majorHAnsi" w:cstheme="majorHAnsi"/>
          <w:noProof/>
          <w:sz w:val="22"/>
          <w:szCs w:val="22"/>
          <w:lang w:val="en-US" w:eastAsia="en-US"/>
        </w:rPr>
      </w:pPr>
    </w:p>
    <w:p w14:paraId="4E810D38" w14:textId="6D8C9703" w:rsidR="002F1763" w:rsidRPr="00DB0726" w:rsidRDefault="005F2253" w:rsidP="006077ED">
      <w:pPr>
        <w:pStyle w:val="NormalWeb"/>
        <w:spacing w:before="0" w:beforeAutospacing="0" w:after="60" w:afterAutospacing="0"/>
        <w:ind w:left="720"/>
        <w:rPr>
          <w:rFonts w:asciiTheme="majorHAnsi" w:eastAsiaTheme="minorHAnsi" w:hAnsiTheme="majorHAnsi" w:cstheme="majorHAnsi"/>
          <w:noProof/>
          <w:sz w:val="22"/>
          <w:szCs w:val="22"/>
          <w:lang w:val="en-US" w:eastAsia="en-US"/>
        </w:rPr>
      </w:pPr>
      <w:r w:rsidRPr="00DB0726">
        <w:rPr>
          <w:rFonts w:asciiTheme="majorHAnsi" w:eastAsiaTheme="minorHAnsi" w:hAnsiTheme="majorHAnsi" w:cstheme="majorHAnsi"/>
          <w:noProof/>
          <w:sz w:val="22"/>
          <w:szCs w:val="22"/>
          <w:lang w:val="en-US" w:eastAsia="en-US"/>
        </w:rPr>
        <w:t xml:space="preserve">In environments heavily reliant on Azure, </w:t>
      </w:r>
      <w:r w:rsidRPr="00DB0726">
        <w:rPr>
          <w:rFonts w:asciiTheme="majorHAnsi" w:eastAsiaTheme="minorHAnsi" w:hAnsiTheme="majorHAnsi" w:cstheme="majorHAnsi"/>
          <w:b/>
          <w:bCs/>
          <w:noProof/>
          <w:sz w:val="22"/>
          <w:szCs w:val="22"/>
          <w:lang w:val="en-US" w:eastAsia="en-US"/>
        </w:rPr>
        <w:t>Cosmos DB</w:t>
      </w:r>
      <w:r w:rsidRPr="00DB0726">
        <w:rPr>
          <w:rFonts w:asciiTheme="majorHAnsi" w:eastAsiaTheme="minorHAnsi" w:hAnsiTheme="majorHAnsi" w:cstheme="majorHAnsi"/>
          <w:noProof/>
          <w:sz w:val="22"/>
          <w:szCs w:val="22"/>
          <w:lang w:val="en-US" w:eastAsia="en-US"/>
        </w:rPr>
        <w:t xml:space="preserve"> provides a more integrated and streamlined experience, making it the preferred option for modern, cloud-native applications.</w:t>
      </w:r>
    </w:p>
    <w:p w14:paraId="7E7A03D4" w14:textId="77777777" w:rsidR="00DA4E1F" w:rsidRDefault="00DA4E1F" w:rsidP="00DA4E1F">
      <w:pPr>
        <w:pStyle w:val="Heading1"/>
      </w:pPr>
      <w:bookmarkStart w:id="31" w:name="_Toc193269842"/>
      <w:r>
        <w:t>Assumptions</w:t>
      </w:r>
      <w:bookmarkEnd w:id="31"/>
    </w:p>
    <w:p w14:paraId="633804B8" w14:textId="77777777" w:rsidR="000D4EA5" w:rsidRPr="000D4EA5" w:rsidRDefault="000D4EA5" w:rsidP="000D4EA5">
      <w:pPr>
        <w:pStyle w:val="ListParagraph"/>
        <w:rPr>
          <w:lang w:val="en-IN"/>
        </w:rPr>
      </w:pPr>
      <w:r w:rsidRPr="000D4EA5">
        <w:rPr>
          <w:lang w:val="en-IN"/>
        </w:rPr>
        <w:t>This section outlines the assumptions made during the analysis.</w:t>
      </w:r>
    </w:p>
    <w:p w14:paraId="7719ED0B" w14:textId="77777777" w:rsidR="000D4EA5" w:rsidRPr="000D4EA5" w:rsidRDefault="000D4EA5" w:rsidP="000D4EA5">
      <w:pPr>
        <w:pStyle w:val="ListParagraph"/>
        <w:numPr>
          <w:ilvl w:val="0"/>
          <w:numId w:val="13"/>
        </w:numPr>
        <w:rPr>
          <w:lang w:val="en-IN"/>
        </w:rPr>
      </w:pPr>
      <w:r w:rsidRPr="000D4EA5">
        <w:rPr>
          <w:b/>
          <w:bCs/>
          <w:lang w:val="en-IN"/>
        </w:rPr>
        <w:t>Integration with Azure</w:t>
      </w:r>
      <w:r w:rsidRPr="000D4EA5">
        <w:rPr>
          <w:lang w:val="en-IN"/>
        </w:rPr>
        <w:t>:</w:t>
      </w:r>
    </w:p>
    <w:p w14:paraId="38A7B5E8" w14:textId="77777777" w:rsidR="000D4EA5" w:rsidRPr="000D4EA5" w:rsidRDefault="000D4EA5" w:rsidP="000D4EA5">
      <w:pPr>
        <w:pStyle w:val="ListParagraph"/>
        <w:numPr>
          <w:ilvl w:val="1"/>
          <w:numId w:val="13"/>
        </w:numPr>
        <w:rPr>
          <w:lang w:val="en-IN"/>
        </w:rPr>
      </w:pPr>
      <w:r w:rsidRPr="000D4EA5">
        <w:rPr>
          <w:lang w:val="en-IN"/>
        </w:rPr>
        <w:lastRenderedPageBreak/>
        <w:t>The analysis assumes that the tools will be used in an Azure environment, and integration with Azure services is a key requirement.</w:t>
      </w:r>
    </w:p>
    <w:p w14:paraId="14FA6950" w14:textId="77777777" w:rsidR="000D4EA5" w:rsidRPr="000D4EA5" w:rsidRDefault="000D4EA5" w:rsidP="000D4EA5">
      <w:pPr>
        <w:pStyle w:val="ListParagraph"/>
        <w:numPr>
          <w:ilvl w:val="0"/>
          <w:numId w:val="13"/>
        </w:numPr>
        <w:rPr>
          <w:lang w:val="en-IN"/>
        </w:rPr>
      </w:pPr>
      <w:r w:rsidRPr="000D4EA5">
        <w:rPr>
          <w:b/>
          <w:bCs/>
          <w:lang w:val="en-IN"/>
        </w:rPr>
        <w:t>Managed Service Preference</w:t>
      </w:r>
      <w:r w:rsidRPr="000D4EA5">
        <w:rPr>
          <w:lang w:val="en-IN"/>
        </w:rPr>
        <w:t>:</w:t>
      </w:r>
    </w:p>
    <w:p w14:paraId="65A6E858" w14:textId="77777777" w:rsidR="000D4EA5" w:rsidRPr="000D4EA5" w:rsidRDefault="000D4EA5" w:rsidP="000D4EA5">
      <w:pPr>
        <w:pStyle w:val="ListParagraph"/>
        <w:numPr>
          <w:ilvl w:val="1"/>
          <w:numId w:val="13"/>
        </w:numPr>
        <w:rPr>
          <w:lang w:val="en-IN"/>
        </w:rPr>
      </w:pPr>
      <w:r w:rsidRPr="000D4EA5">
        <w:rPr>
          <w:lang w:val="en-IN"/>
        </w:rPr>
        <w:t>The analysis assumes that a fully managed service is preferred over self-hosted solutions for ease of use and reduced operational overhead.</w:t>
      </w:r>
    </w:p>
    <w:p w14:paraId="4F2C6058" w14:textId="77777777" w:rsidR="000D4EA5" w:rsidRPr="000D4EA5" w:rsidRDefault="000D4EA5" w:rsidP="000D4EA5">
      <w:pPr>
        <w:pStyle w:val="ListParagraph"/>
        <w:numPr>
          <w:ilvl w:val="0"/>
          <w:numId w:val="13"/>
        </w:numPr>
        <w:rPr>
          <w:lang w:val="en-IN"/>
        </w:rPr>
      </w:pPr>
      <w:r w:rsidRPr="000D4EA5">
        <w:rPr>
          <w:b/>
          <w:bCs/>
          <w:lang w:val="en-IN"/>
        </w:rPr>
        <w:t>Performance and Scalability</w:t>
      </w:r>
      <w:r w:rsidRPr="000D4EA5">
        <w:rPr>
          <w:lang w:val="en-IN"/>
        </w:rPr>
        <w:t>:</w:t>
      </w:r>
    </w:p>
    <w:p w14:paraId="7478EAC7" w14:textId="77777777" w:rsidR="000D4EA5" w:rsidRPr="000D4EA5" w:rsidRDefault="000D4EA5" w:rsidP="000D4EA5">
      <w:pPr>
        <w:pStyle w:val="ListParagraph"/>
        <w:numPr>
          <w:ilvl w:val="1"/>
          <w:numId w:val="13"/>
        </w:numPr>
        <w:rPr>
          <w:lang w:val="en-IN"/>
        </w:rPr>
      </w:pPr>
      <w:r w:rsidRPr="000D4EA5">
        <w:rPr>
          <w:lang w:val="en-IN"/>
        </w:rPr>
        <w:t>The analysis assumes that high performance and scalability are critical requirements for the application.</w:t>
      </w:r>
    </w:p>
    <w:p w14:paraId="5DD3DA30" w14:textId="77777777" w:rsidR="000D4EA5" w:rsidRPr="000D4EA5" w:rsidRDefault="000D4EA5" w:rsidP="000D4EA5">
      <w:pPr>
        <w:pStyle w:val="ListParagraph"/>
        <w:numPr>
          <w:ilvl w:val="0"/>
          <w:numId w:val="13"/>
        </w:numPr>
        <w:rPr>
          <w:lang w:val="en-IN"/>
        </w:rPr>
      </w:pPr>
      <w:r w:rsidRPr="000D4EA5">
        <w:rPr>
          <w:b/>
          <w:bCs/>
          <w:lang w:val="en-IN"/>
        </w:rPr>
        <w:t>Cost Sensitivity</w:t>
      </w:r>
      <w:r w:rsidRPr="000D4EA5">
        <w:rPr>
          <w:lang w:val="en-IN"/>
        </w:rPr>
        <w:t>:</w:t>
      </w:r>
    </w:p>
    <w:p w14:paraId="2366540F" w14:textId="77777777" w:rsidR="000D4EA5" w:rsidRPr="000D4EA5" w:rsidRDefault="000D4EA5" w:rsidP="000D4EA5">
      <w:pPr>
        <w:pStyle w:val="ListParagraph"/>
        <w:numPr>
          <w:ilvl w:val="1"/>
          <w:numId w:val="13"/>
        </w:numPr>
        <w:rPr>
          <w:lang w:val="en-IN"/>
        </w:rPr>
      </w:pPr>
      <w:r w:rsidRPr="000D4EA5">
        <w:rPr>
          <w:lang w:val="en-IN"/>
        </w:rPr>
        <w:t>The analysis assumes that cost is an important factor, but not the sole deciding factor, in tool selection.</w:t>
      </w:r>
    </w:p>
    <w:p w14:paraId="27B37727" w14:textId="77777777" w:rsidR="000D4EA5" w:rsidRPr="000D4EA5" w:rsidRDefault="000D4EA5" w:rsidP="000D4EA5">
      <w:pPr>
        <w:pStyle w:val="ListParagraph"/>
        <w:numPr>
          <w:ilvl w:val="0"/>
          <w:numId w:val="13"/>
        </w:numPr>
        <w:rPr>
          <w:lang w:val="en-IN"/>
        </w:rPr>
      </w:pPr>
      <w:r w:rsidRPr="000D4EA5">
        <w:rPr>
          <w:b/>
          <w:bCs/>
          <w:lang w:val="en-IN"/>
        </w:rPr>
        <w:t>Community and Documentation</w:t>
      </w:r>
      <w:r w:rsidRPr="000D4EA5">
        <w:rPr>
          <w:lang w:val="en-IN"/>
        </w:rPr>
        <w:t>:</w:t>
      </w:r>
    </w:p>
    <w:p w14:paraId="22614045" w14:textId="784161FB" w:rsidR="00D6531A" w:rsidRPr="00A310B7" w:rsidRDefault="000D4EA5" w:rsidP="00A310B7">
      <w:pPr>
        <w:pStyle w:val="ListParagraph"/>
        <w:numPr>
          <w:ilvl w:val="1"/>
          <w:numId w:val="13"/>
        </w:numPr>
        <w:rPr>
          <w:lang w:val="en-IN"/>
        </w:rPr>
      </w:pPr>
      <w:r w:rsidRPr="000D4EA5">
        <w:rPr>
          <w:lang w:val="en-IN"/>
        </w:rPr>
        <w:t>The analysis assumes that strong community support and extensive documentation are important for troubleshooting and development.</w:t>
      </w:r>
    </w:p>
    <w:p w14:paraId="07EB5350" w14:textId="77777777" w:rsidR="00DA4E1F" w:rsidRDefault="00D6531A" w:rsidP="00D6531A">
      <w:pPr>
        <w:pStyle w:val="Heading1"/>
      </w:pPr>
      <w:bookmarkStart w:id="32" w:name="_Toc193269843"/>
      <w:r>
        <w:t>Risks</w:t>
      </w:r>
      <w:bookmarkEnd w:id="32"/>
    </w:p>
    <w:p w14:paraId="7379FE06" w14:textId="77777777" w:rsidR="005F75C0" w:rsidRPr="009669D4" w:rsidRDefault="005F75C0" w:rsidP="005F75C0">
      <w:pPr>
        <w:pStyle w:val="NormalWeb"/>
        <w:rPr>
          <w:rFonts w:ascii="Calibri Light" w:eastAsiaTheme="minorHAnsi" w:hAnsi="Calibri Light" w:cstheme="minorBidi"/>
          <w:noProof/>
          <w:sz w:val="22"/>
          <w:szCs w:val="22"/>
          <w:lang w:val="en-US" w:eastAsia="en-US"/>
        </w:rPr>
      </w:pPr>
      <w:r w:rsidRPr="009669D4">
        <w:rPr>
          <w:rFonts w:ascii="Calibri Light" w:eastAsiaTheme="minorHAnsi" w:hAnsi="Calibri Light" w:cstheme="minorBidi"/>
          <w:noProof/>
          <w:sz w:val="22"/>
          <w:szCs w:val="22"/>
          <w:lang w:val="en-US" w:eastAsia="en-US"/>
        </w:rPr>
        <w:t>This section identifies potential risks associated with the chosen tools.</w:t>
      </w:r>
    </w:p>
    <w:p w14:paraId="2A132424" w14:textId="19E2612C" w:rsidR="005F75C0" w:rsidRPr="00E44BEB" w:rsidRDefault="005F75C0" w:rsidP="005F75C0">
      <w:pPr>
        <w:pStyle w:val="NormalWeb"/>
        <w:numPr>
          <w:ilvl w:val="0"/>
          <w:numId w:val="14"/>
        </w:numPr>
        <w:spacing w:before="0" w:beforeAutospacing="0" w:after="60" w:afterAutospacing="0"/>
        <w:rPr>
          <w:rFonts w:ascii="Segoe UI" w:hAnsi="Segoe UI" w:cs="Segoe UI"/>
          <w:b/>
          <w:bCs/>
          <w:color w:val="404040"/>
        </w:rPr>
      </w:pPr>
      <w:r w:rsidRPr="00E44BEB">
        <w:rPr>
          <w:rFonts w:ascii="Calibri Light" w:eastAsiaTheme="minorEastAsia" w:hAnsi="Calibri Light" w:cstheme="minorBidi"/>
          <w:b/>
          <w:bCs/>
          <w:sz w:val="22"/>
          <w:szCs w:val="22"/>
          <w:lang w:eastAsia="en-US"/>
        </w:rPr>
        <w:t>Elasticsearch</w:t>
      </w:r>
    </w:p>
    <w:p w14:paraId="3B5E4B93" w14:textId="77777777" w:rsidR="005F75C0" w:rsidRPr="00E44BEB" w:rsidRDefault="005F75C0" w:rsidP="00E44BEB">
      <w:pPr>
        <w:pStyle w:val="ListParagraph"/>
        <w:numPr>
          <w:ilvl w:val="1"/>
          <w:numId w:val="13"/>
        </w:numPr>
        <w:rPr>
          <w:lang w:val="en-IN"/>
        </w:rPr>
      </w:pPr>
      <w:r w:rsidRPr="00E44BEB">
        <w:rPr>
          <w:b/>
          <w:bCs/>
          <w:lang w:val="en-IN"/>
        </w:rPr>
        <w:t>Operational Overhead</w:t>
      </w:r>
      <w:r w:rsidRPr="00E44BEB">
        <w:rPr>
          <w:lang w:val="en-IN"/>
        </w:rPr>
        <w:t>: Self-hosted Elasticsearch requires significant operational effort for setup, maintenance, and scaling.</w:t>
      </w:r>
    </w:p>
    <w:p w14:paraId="2B861FB8" w14:textId="77777777" w:rsidR="005F75C0" w:rsidRPr="00E44BEB" w:rsidRDefault="005F75C0" w:rsidP="00E44BEB">
      <w:pPr>
        <w:pStyle w:val="ListParagraph"/>
        <w:numPr>
          <w:ilvl w:val="1"/>
          <w:numId w:val="13"/>
        </w:numPr>
        <w:rPr>
          <w:lang w:val="en-IN"/>
        </w:rPr>
      </w:pPr>
      <w:r w:rsidRPr="00E44BEB">
        <w:rPr>
          <w:b/>
          <w:bCs/>
          <w:lang w:val="en-IN"/>
        </w:rPr>
        <w:t>Cost</w:t>
      </w:r>
      <w:r w:rsidRPr="00E44BEB">
        <w:rPr>
          <w:lang w:val="en-IN"/>
        </w:rPr>
        <w:t>: While the software is free, infrastructure and maintenance costs can be high.</w:t>
      </w:r>
    </w:p>
    <w:p w14:paraId="537B9D1A" w14:textId="77777777" w:rsidR="005F75C0" w:rsidRPr="00E44BEB" w:rsidRDefault="005F75C0" w:rsidP="00E44BEB">
      <w:pPr>
        <w:pStyle w:val="ListParagraph"/>
        <w:numPr>
          <w:ilvl w:val="1"/>
          <w:numId w:val="13"/>
        </w:numPr>
        <w:rPr>
          <w:lang w:val="en-IN"/>
        </w:rPr>
      </w:pPr>
      <w:r w:rsidRPr="00E44BEB">
        <w:rPr>
          <w:b/>
          <w:bCs/>
          <w:lang w:val="en-IN"/>
        </w:rPr>
        <w:t>Learning Curve</w:t>
      </w:r>
      <w:r w:rsidRPr="00E44BEB">
        <w:rPr>
          <w:lang w:val="en-IN"/>
        </w:rPr>
        <w:t>: Elasticsearch has a steeper learning curve compared to managed solutions.</w:t>
      </w:r>
    </w:p>
    <w:p w14:paraId="4846BE52" w14:textId="1CB68A09" w:rsidR="005F75C0" w:rsidRPr="0018338C" w:rsidRDefault="005F75C0" w:rsidP="005F75C0">
      <w:pPr>
        <w:pStyle w:val="NormalWeb"/>
        <w:numPr>
          <w:ilvl w:val="0"/>
          <w:numId w:val="14"/>
        </w:numPr>
        <w:spacing w:before="0" w:beforeAutospacing="0" w:after="60" w:afterAutospacing="0"/>
        <w:rPr>
          <w:rFonts w:ascii="Calibri Light" w:eastAsiaTheme="minorEastAsia" w:hAnsi="Calibri Light" w:cstheme="minorBidi"/>
          <w:b/>
          <w:bCs/>
          <w:sz w:val="22"/>
          <w:szCs w:val="22"/>
          <w:lang w:eastAsia="en-US"/>
        </w:rPr>
      </w:pPr>
      <w:r w:rsidRPr="0018338C">
        <w:rPr>
          <w:rFonts w:ascii="Calibri Light" w:eastAsiaTheme="minorEastAsia" w:hAnsi="Calibri Light" w:cstheme="minorBidi"/>
          <w:b/>
          <w:bCs/>
          <w:sz w:val="22"/>
          <w:szCs w:val="22"/>
          <w:lang w:eastAsia="en-US"/>
        </w:rPr>
        <w:t>Azure Cognitive Search</w:t>
      </w:r>
    </w:p>
    <w:p w14:paraId="5D001B64" w14:textId="77777777" w:rsidR="005F75C0" w:rsidRPr="00E44BEB" w:rsidRDefault="005F75C0" w:rsidP="00E44BEB">
      <w:pPr>
        <w:pStyle w:val="ListParagraph"/>
        <w:numPr>
          <w:ilvl w:val="1"/>
          <w:numId w:val="13"/>
        </w:numPr>
        <w:rPr>
          <w:lang w:val="en-IN"/>
        </w:rPr>
      </w:pPr>
      <w:r w:rsidRPr="00E44BEB">
        <w:rPr>
          <w:b/>
          <w:bCs/>
          <w:lang w:val="en-IN"/>
        </w:rPr>
        <w:t>Vendor Lock-In:</w:t>
      </w:r>
      <w:r w:rsidRPr="00E44BEB">
        <w:rPr>
          <w:lang w:val="en-IN"/>
        </w:rPr>
        <w:t xml:space="preserve"> Heavy reliance on Azure services may lead to vendor lock-in.</w:t>
      </w:r>
    </w:p>
    <w:p w14:paraId="6827AFBB" w14:textId="77777777" w:rsidR="005F75C0" w:rsidRPr="00E44BEB" w:rsidRDefault="005F75C0" w:rsidP="00E44BEB">
      <w:pPr>
        <w:pStyle w:val="ListParagraph"/>
        <w:numPr>
          <w:ilvl w:val="1"/>
          <w:numId w:val="13"/>
        </w:numPr>
        <w:rPr>
          <w:lang w:val="en-IN"/>
        </w:rPr>
      </w:pPr>
      <w:r w:rsidRPr="00E44BEB">
        <w:rPr>
          <w:b/>
          <w:bCs/>
          <w:lang w:val="en-IN"/>
        </w:rPr>
        <w:t>Cost:</w:t>
      </w:r>
      <w:r w:rsidRPr="00E44BEB">
        <w:rPr>
          <w:lang w:val="en-IN"/>
        </w:rPr>
        <w:t xml:space="preserve"> Managed services can become expensive as usage scales.</w:t>
      </w:r>
    </w:p>
    <w:p w14:paraId="558D820F" w14:textId="77777777" w:rsidR="005F75C0" w:rsidRPr="00E44BEB" w:rsidRDefault="005F75C0" w:rsidP="00E44BEB">
      <w:pPr>
        <w:pStyle w:val="ListParagraph"/>
        <w:numPr>
          <w:ilvl w:val="1"/>
          <w:numId w:val="13"/>
        </w:numPr>
        <w:rPr>
          <w:lang w:val="en-IN"/>
        </w:rPr>
      </w:pPr>
      <w:r w:rsidRPr="00E44BEB">
        <w:rPr>
          <w:b/>
          <w:bCs/>
          <w:lang w:val="en-IN"/>
        </w:rPr>
        <w:t>Customization Limitations:</w:t>
      </w:r>
      <w:r w:rsidRPr="00E44BEB">
        <w:rPr>
          <w:lang w:val="en-IN"/>
        </w:rPr>
        <w:t xml:space="preserve"> Limited customization compared to self-hosted solutions like Elasticsearch.</w:t>
      </w:r>
    </w:p>
    <w:p w14:paraId="30C34D38" w14:textId="21DA45D3" w:rsidR="005F75C0" w:rsidRPr="00E44BEB" w:rsidRDefault="005F75C0" w:rsidP="005F75C0">
      <w:pPr>
        <w:pStyle w:val="NormalWeb"/>
        <w:numPr>
          <w:ilvl w:val="0"/>
          <w:numId w:val="14"/>
        </w:numPr>
        <w:spacing w:before="0" w:beforeAutospacing="0" w:after="60" w:afterAutospacing="0"/>
        <w:rPr>
          <w:rFonts w:ascii="Calibri Light" w:eastAsiaTheme="minorEastAsia" w:hAnsi="Calibri Light" w:cstheme="minorBidi"/>
          <w:sz w:val="22"/>
          <w:szCs w:val="22"/>
          <w:lang w:eastAsia="en-US"/>
        </w:rPr>
      </w:pPr>
      <w:r w:rsidRPr="00E44BEB">
        <w:rPr>
          <w:rFonts w:ascii="Calibri Light" w:eastAsiaTheme="minorEastAsia" w:hAnsi="Calibri Light" w:cstheme="minorBidi"/>
          <w:b/>
          <w:bCs/>
          <w:sz w:val="22"/>
          <w:szCs w:val="22"/>
          <w:lang w:eastAsia="en-US"/>
        </w:rPr>
        <w:t>MS SQL</w:t>
      </w:r>
    </w:p>
    <w:p w14:paraId="4F763A08" w14:textId="77777777" w:rsidR="005F75C0" w:rsidRPr="00E44BEB" w:rsidRDefault="005F75C0" w:rsidP="00E44BEB">
      <w:pPr>
        <w:pStyle w:val="ListParagraph"/>
        <w:numPr>
          <w:ilvl w:val="1"/>
          <w:numId w:val="13"/>
        </w:numPr>
        <w:rPr>
          <w:lang w:val="en-IN"/>
        </w:rPr>
      </w:pPr>
      <w:r w:rsidRPr="00E44BEB">
        <w:rPr>
          <w:b/>
          <w:bCs/>
          <w:lang w:val="en-IN"/>
        </w:rPr>
        <w:t>Cost:</w:t>
      </w:r>
      <w:r w:rsidRPr="00E44BEB">
        <w:rPr>
          <w:lang w:val="en-IN"/>
        </w:rPr>
        <w:t xml:space="preserve"> Licensing costs for MS SQL can be high, especially for enterprise-grade features.</w:t>
      </w:r>
    </w:p>
    <w:p w14:paraId="059D12D6" w14:textId="77777777" w:rsidR="005F75C0" w:rsidRPr="00E44BEB" w:rsidRDefault="005F75C0" w:rsidP="00E44BEB">
      <w:pPr>
        <w:pStyle w:val="ListParagraph"/>
        <w:numPr>
          <w:ilvl w:val="1"/>
          <w:numId w:val="13"/>
        </w:numPr>
        <w:rPr>
          <w:lang w:val="en-IN"/>
        </w:rPr>
      </w:pPr>
      <w:r w:rsidRPr="00E44BEB">
        <w:rPr>
          <w:b/>
          <w:bCs/>
          <w:lang w:val="en-IN"/>
        </w:rPr>
        <w:t>Complexity:</w:t>
      </w:r>
      <w:r w:rsidRPr="00E44BEB">
        <w:rPr>
          <w:lang w:val="en-IN"/>
        </w:rPr>
        <w:t xml:space="preserve"> Advanced features like high availability and security may require additional configuration and expertise.</w:t>
      </w:r>
    </w:p>
    <w:p w14:paraId="75E84B9E" w14:textId="77777777" w:rsidR="005F75C0" w:rsidRPr="00E44BEB" w:rsidRDefault="005F75C0" w:rsidP="00E44BEB">
      <w:pPr>
        <w:pStyle w:val="ListParagraph"/>
        <w:numPr>
          <w:ilvl w:val="1"/>
          <w:numId w:val="13"/>
        </w:numPr>
        <w:rPr>
          <w:lang w:val="en-IN"/>
        </w:rPr>
      </w:pPr>
      <w:r w:rsidRPr="00E44BEB">
        <w:rPr>
          <w:b/>
          <w:bCs/>
          <w:lang w:val="en-IN"/>
        </w:rPr>
        <w:t>Vendor Lock-In:</w:t>
      </w:r>
      <w:r w:rsidRPr="00E44BEB">
        <w:rPr>
          <w:lang w:val="en-IN"/>
        </w:rPr>
        <w:t xml:space="preserve"> Heavy reliance on Microsoft technologies may lead to vendor lock-in.</w:t>
      </w:r>
    </w:p>
    <w:p w14:paraId="6BA9EF39" w14:textId="4DB57F3A" w:rsidR="005F75C0" w:rsidRPr="0018338C" w:rsidRDefault="005F75C0" w:rsidP="005F75C0">
      <w:pPr>
        <w:pStyle w:val="NormalWeb"/>
        <w:numPr>
          <w:ilvl w:val="0"/>
          <w:numId w:val="14"/>
        </w:numPr>
        <w:spacing w:before="0" w:beforeAutospacing="0" w:after="60" w:afterAutospacing="0"/>
        <w:rPr>
          <w:rFonts w:ascii="Calibri Light" w:eastAsiaTheme="minorEastAsia" w:hAnsi="Calibri Light" w:cstheme="minorBidi"/>
          <w:b/>
          <w:bCs/>
          <w:sz w:val="22"/>
          <w:szCs w:val="22"/>
          <w:lang w:eastAsia="en-US"/>
        </w:rPr>
      </w:pPr>
      <w:r w:rsidRPr="0018338C">
        <w:rPr>
          <w:rFonts w:ascii="Calibri Light" w:eastAsiaTheme="minorEastAsia" w:hAnsi="Calibri Light" w:cstheme="minorBidi"/>
          <w:b/>
          <w:bCs/>
          <w:sz w:val="22"/>
          <w:szCs w:val="22"/>
          <w:lang w:eastAsia="en-US"/>
        </w:rPr>
        <w:t>MySQL</w:t>
      </w:r>
    </w:p>
    <w:p w14:paraId="714B3D3D" w14:textId="77777777" w:rsidR="005F75C0" w:rsidRPr="006F0ECE" w:rsidRDefault="005F75C0" w:rsidP="006F0ECE">
      <w:pPr>
        <w:pStyle w:val="ListParagraph"/>
        <w:numPr>
          <w:ilvl w:val="1"/>
          <w:numId w:val="13"/>
        </w:numPr>
        <w:rPr>
          <w:lang w:val="en-IN"/>
        </w:rPr>
      </w:pPr>
      <w:r w:rsidRPr="006F0ECE">
        <w:rPr>
          <w:b/>
          <w:bCs/>
          <w:lang w:val="en-IN"/>
        </w:rPr>
        <w:t>Performance:</w:t>
      </w:r>
      <w:r w:rsidRPr="006F0ECE">
        <w:rPr>
          <w:lang w:val="en-IN"/>
        </w:rPr>
        <w:t xml:space="preserve"> MySQL may not perform as well as MS SQL for complex, high-performance workloads.</w:t>
      </w:r>
    </w:p>
    <w:p w14:paraId="6E793DC6" w14:textId="77777777" w:rsidR="005F75C0" w:rsidRPr="006F0ECE" w:rsidRDefault="005F75C0" w:rsidP="006F0ECE">
      <w:pPr>
        <w:pStyle w:val="ListParagraph"/>
        <w:numPr>
          <w:ilvl w:val="1"/>
          <w:numId w:val="13"/>
        </w:numPr>
        <w:rPr>
          <w:lang w:val="en-IN"/>
        </w:rPr>
      </w:pPr>
      <w:r w:rsidRPr="006F0ECE">
        <w:rPr>
          <w:b/>
          <w:bCs/>
          <w:lang w:val="en-IN"/>
        </w:rPr>
        <w:t>Security:</w:t>
      </w:r>
      <w:r w:rsidRPr="006F0ECE">
        <w:rPr>
          <w:lang w:val="en-IN"/>
        </w:rPr>
        <w:t xml:space="preserve"> While MySQL is secure, it may lack some advanced security features available in MS SQL.</w:t>
      </w:r>
    </w:p>
    <w:p w14:paraId="7E7E1837" w14:textId="53FE6EF7" w:rsidR="00D6531A" w:rsidRDefault="005F75C0" w:rsidP="008E05F8">
      <w:pPr>
        <w:pStyle w:val="ListParagraph"/>
        <w:numPr>
          <w:ilvl w:val="1"/>
          <w:numId w:val="13"/>
        </w:numPr>
        <w:rPr>
          <w:lang w:val="en-IN"/>
        </w:rPr>
      </w:pPr>
      <w:r w:rsidRPr="006F0ECE">
        <w:rPr>
          <w:b/>
          <w:bCs/>
          <w:lang w:val="en-IN"/>
        </w:rPr>
        <w:t>Managed Service Costs:</w:t>
      </w:r>
      <w:r w:rsidRPr="006F0ECE">
        <w:rPr>
          <w:lang w:val="en-IN"/>
        </w:rPr>
        <w:t xml:space="preserve"> While the software is free, managed services like Azure Database for MySQL can incur costs.</w:t>
      </w:r>
    </w:p>
    <w:p w14:paraId="3B7E22BE" w14:textId="46DEAA2A" w:rsidR="00152826" w:rsidRPr="00171452" w:rsidRDefault="00152826" w:rsidP="00171452">
      <w:pPr>
        <w:pStyle w:val="NormalWeb"/>
        <w:numPr>
          <w:ilvl w:val="0"/>
          <w:numId w:val="14"/>
        </w:numPr>
        <w:spacing w:before="0" w:beforeAutospacing="0" w:after="60" w:afterAutospacing="0"/>
        <w:rPr>
          <w:rFonts w:ascii="Calibri Light" w:eastAsiaTheme="minorEastAsia" w:hAnsi="Calibri Light" w:cstheme="minorBidi"/>
          <w:b/>
          <w:bCs/>
          <w:sz w:val="22"/>
          <w:szCs w:val="22"/>
          <w:lang w:eastAsia="en-US"/>
        </w:rPr>
      </w:pPr>
      <w:r w:rsidRPr="00171452">
        <w:rPr>
          <w:rFonts w:ascii="Calibri Light" w:eastAsiaTheme="minorEastAsia" w:hAnsi="Calibri Light" w:cstheme="minorBidi"/>
          <w:b/>
          <w:bCs/>
          <w:sz w:val="22"/>
          <w:szCs w:val="22"/>
          <w:lang w:eastAsia="en-US"/>
        </w:rPr>
        <w:lastRenderedPageBreak/>
        <w:t>MongoDB</w:t>
      </w:r>
    </w:p>
    <w:p w14:paraId="71079BA0" w14:textId="77777777" w:rsidR="00152826" w:rsidRPr="001D599E" w:rsidRDefault="00152826" w:rsidP="00152826">
      <w:pPr>
        <w:pStyle w:val="ListParagraph"/>
        <w:numPr>
          <w:ilvl w:val="1"/>
          <w:numId w:val="13"/>
        </w:numPr>
        <w:rPr>
          <w:lang w:val="en-IN"/>
        </w:rPr>
      </w:pPr>
      <w:r w:rsidRPr="001D599E">
        <w:rPr>
          <w:b/>
          <w:bCs/>
          <w:lang w:val="en-IN"/>
        </w:rPr>
        <w:t>Operational Overhead:</w:t>
      </w:r>
      <w:r w:rsidRPr="001D599E">
        <w:rPr>
          <w:lang w:val="en-IN"/>
        </w:rPr>
        <w:t xml:space="preserve"> Self-hosted MongoDB requires significant operational effort for setup, maintenance, and scaling.</w:t>
      </w:r>
    </w:p>
    <w:p w14:paraId="4BEA49B4" w14:textId="77777777" w:rsidR="00152826" w:rsidRPr="001D599E" w:rsidRDefault="00152826" w:rsidP="00152826">
      <w:pPr>
        <w:pStyle w:val="ListParagraph"/>
        <w:numPr>
          <w:ilvl w:val="1"/>
          <w:numId w:val="13"/>
        </w:numPr>
        <w:rPr>
          <w:lang w:val="en-IN"/>
        </w:rPr>
      </w:pPr>
      <w:r w:rsidRPr="001D599E">
        <w:rPr>
          <w:b/>
          <w:bCs/>
          <w:lang w:val="en-IN"/>
        </w:rPr>
        <w:t>Cost:</w:t>
      </w:r>
      <w:r w:rsidRPr="001D599E">
        <w:rPr>
          <w:lang w:val="en-IN"/>
        </w:rPr>
        <w:t xml:space="preserve"> While the software is free, infrastructure and maintenance costs can be high.</w:t>
      </w:r>
    </w:p>
    <w:p w14:paraId="761A4C8A" w14:textId="77777777" w:rsidR="00152826" w:rsidRPr="001D599E" w:rsidRDefault="00152826" w:rsidP="00152826">
      <w:pPr>
        <w:pStyle w:val="ListParagraph"/>
        <w:numPr>
          <w:ilvl w:val="1"/>
          <w:numId w:val="13"/>
        </w:numPr>
        <w:rPr>
          <w:lang w:val="en-IN"/>
        </w:rPr>
      </w:pPr>
      <w:r w:rsidRPr="001D599E">
        <w:rPr>
          <w:b/>
          <w:bCs/>
          <w:lang w:val="en-IN"/>
        </w:rPr>
        <w:t>Learning Curve:</w:t>
      </w:r>
      <w:r w:rsidRPr="001D599E">
        <w:rPr>
          <w:lang w:val="en-IN"/>
        </w:rPr>
        <w:t xml:space="preserve"> MongoDB has a steeper learning curve compared to managed solutions.</w:t>
      </w:r>
    </w:p>
    <w:p w14:paraId="69F73547" w14:textId="6732DBC8" w:rsidR="00152826" w:rsidRPr="00171452" w:rsidRDefault="00152826" w:rsidP="00171452">
      <w:pPr>
        <w:pStyle w:val="NormalWeb"/>
        <w:numPr>
          <w:ilvl w:val="0"/>
          <w:numId w:val="14"/>
        </w:numPr>
        <w:spacing w:before="0" w:beforeAutospacing="0" w:after="60" w:afterAutospacing="0"/>
        <w:rPr>
          <w:rFonts w:ascii="Calibri Light" w:eastAsiaTheme="minorEastAsia" w:hAnsi="Calibri Light" w:cstheme="minorBidi"/>
          <w:b/>
          <w:bCs/>
          <w:sz w:val="22"/>
          <w:szCs w:val="22"/>
          <w:lang w:eastAsia="en-US"/>
        </w:rPr>
      </w:pPr>
      <w:r w:rsidRPr="00171452">
        <w:rPr>
          <w:rFonts w:ascii="Calibri Light" w:eastAsiaTheme="minorEastAsia" w:hAnsi="Calibri Light" w:cstheme="minorBidi"/>
          <w:b/>
          <w:bCs/>
          <w:sz w:val="22"/>
          <w:szCs w:val="22"/>
          <w:lang w:eastAsia="en-US"/>
        </w:rPr>
        <w:t>Cosmos DB</w:t>
      </w:r>
    </w:p>
    <w:p w14:paraId="4BC3DB67" w14:textId="77777777" w:rsidR="00152826" w:rsidRPr="00D53CE0" w:rsidRDefault="00152826" w:rsidP="00D53CE0">
      <w:pPr>
        <w:pStyle w:val="ListParagraph"/>
        <w:numPr>
          <w:ilvl w:val="1"/>
          <w:numId w:val="13"/>
        </w:numPr>
        <w:rPr>
          <w:lang w:val="en-IN"/>
        </w:rPr>
      </w:pPr>
      <w:r w:rsidRPr="00D53CE0">
        <w:rPr>
          <w:b/>
          <w:bCs/>
          <w:lang w:val="en-IN"/>
        </w:rPr>
        <w:t>Vendor Lock-In</w:t>
      </w:r>
      <w:r w:rsidRPr="00D53CE0">
        <w:rPr>
          <w:lang w:val="en-IN"/>
        </w:rPr>
        <w:t>: Heavy reliance on Azure services may lead to vendor lock-in.</w:t>
      </w:r>
    </w:p>
    <w:p w14:paraId="33C4ECDD" w14:textId="77777777" w:rsidR="00152826" w:rsidRPr="00D53CE0" w:rsidRDefault="00152826" w:rsidP="00D53CE0">
      <w:pPr>
        <w:pStyle w:val="ListParagraph"/>
        <w:numPr>
          <w:ilvl w:val="1"/>
          <w:numId w:val="13"/>
        </w:numPr>
        <w:rPr>
          <w:lang w:val="en-IN"/>
        </w:rPr>
      </w:pPr>
      <w:r w:rsidRPr="00D53CE0">
        <w:rPr>
          <w:b/>
          <w:bCs/>
          <w:lang w:val="en-IN"/>
        </w:rPr>
        <w:t>Cost</w:t>
      </w:r>
      <w:r w:rsidRPr="00D53CE0">
        <w:rPr>
          <w:lang w:val="en-IN"/>
        </w:rPr>
        <w:t>: Managed services can become expensive as usage scales.</w:t>
      </w:r>
    </w:p>
    <w:p w14:paraId="24BFAA16" w14:textId="77777777" w:rsidR="00152826" w:rsidRPr="00D53CE0" w:rsidRDefault="00152826" w:rsidP="00D53CE0">
      <w:pPr>
        <w:pStyle w:val="ListParagraph"/>
        <w:numPr>
          <w:ilvl w:val="1"/>
          <w:numId w:val="13"/>
        </w:numPr>
        <w:rPr>
          <w:lang w:val="en-IN"/>
        </w:rPr>
      </w:pPr>
      <w:r w:rsidRPr="00D53CE0">
        <w:rPr>
          <w:b/>
          <w:bCs/>
          <w:lang w:val="en-IN"/>
        </w:rPr>
        <w:t>Customization Limitations</w:t>
      </w:r>
      <w:r w:rsidRPr="00D53CE0">
        <w:rPr>
          <w:lang w:val="en-IN"/>
        </w:rPr>
        <w:t>: Limited customization compared to self-hosted solutions like MongoDB.</w:t>
      </w:r>
    </w:p>
    <w:p w14:paraId="5013CB51" w14:textId="77777777" w:rsidR="00152826" w:rsidRPr="00152826" w:rsidRDefault="00152826" w:rsidP="00152826">
      <w:pPr>
        <w:rPr>
          <w:lang w:val="en-IN"/>
        </w:rPr>
      </w:pPr>
    </w:p>
    <w:p w14:paraId="4673F00A" w14:textId="77777777" w:rsidR="00DA4E1F" w:rsidRDefault="00DA4E1F" w:rsidP="00DA4E1F">
      <w:pPr>
        <w:pStyle w:val="Heading1"/>
      </w:pPr>
      <w:bookmarkStart w:id="33" w:name="_Toc193269844"/>
      <w:r>
        <w:t>Appendix</w:t>
      </w:r>
      <w:bookmarkEnd w:id="33"/>
    </w:p>
    <w:p w14:paraId="68CC856C" w14:textId="77777777" w:rsidR="00D6531A" w:rsidRDefault="00D6531A" w:rsidP="00D6531A">
      <w:pPr>
        <w:pStyle w:val="Heading2"/>
      </w:pPr>
      <w:bookmarkStart w:id="34" w:name="_Toc193269845"/>
      <w:r>
        <w:t>References</w:t>
      </w:r>
      <w:bookmarkEnd w:id="34"/>
    </w:p>
    <w:p w14:paraId="618C89CB" w14:textId="77777777" w:rsidR="00A91CE0" w:rsidRPr="00A91CE0" w:rsidRDefault="00A91CE0" w:rsidP="00A91CE0">
      <w:pPr>
        <w:pStyle w:val="NormalWeb"/>
        <w:numPr>
          <w:ilvl w:val="0"/>
          <w:numId w:val="15"/>
        </w:numPr>
        <w:spacing w:before="0" w:beforeAutospacing="0" w:after="60" w:afterAutospacing="0"/>
        <w:rPr>
          <w:rFonts w:ascii="Segoe UI" w:hAnsi="Segoe UI" w:cs="Segoe UI"/>
          <w:b/>
          <w:bCs/>
          <w:color w:val="404040"/>
        </w:rPr>
      </w:pPr>
      <w:r w:rsidRPr="00A91CE0">
        <w:rPr>
          <w:rFonts w:ascii="Calibri Light" w:eastAsiaTheme="minorEastAsia" w:hAnsi="Calibri Light" w:cstheme="minorBidi"/>
          <w:b/>
          <w:bCs/>
          <w:sz w:val="22"/>
          <w:szCs w:val="22"/>
          <w:lang w:eastAsia="en-US"/>
        </w:rPr>
        <w:t>Elasticsearch</w:t>
      </w:r>
      <w:r w:rsidRPr="00A91CE0">
        <w:rPr>
          <w:rFonts w:ascii="Segoe UI" w:hAnsi="Segoe UI" w:cs="Segoe UI"/>
          <w:b/>
          <w:bCs/>
          <w:color w:val="404040"/>
        </w:rPr>
        <w:t>:</w:t>
      </w:r>
    </w:p>
    <w:p w14:paraId="678F2A5A" w14:textId="77777777" w:rsidR="00A91CE0" w:rsidRDefault="00A91CE0" w:rsidP="00A91CE0">
      <w:pPr>
        <w:pStyle w:val="NormalWeb"/>
        <w:numPr>
          <w:ilvl w:val="1"/>
          <w:numId w:val="1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Official Website: </w:t>
      </w:r>
      <w:hyperlink r:id="rId8" w:tgtFrame="_blank" w:history="1">
        <w:r w:rsidRPr="00A40225">
          <w:rPr>
            <w:rStyle w:val="Hyperlink"/>
            <w:rFonts w:ascii="Segoe UI" w:eastAsiaTheme="majorEastAsia" w:hAnsi="Segoe UI" w:cs="Segoe UI"/>
            <w:color w:val="2E74B5" w:themeColor="accent1" w:themeShade="BF"/>
            <w:u w:val="single"/>
          </w:rPr>
          <w:t>https://www.elastic.co/</w:t>
        </w:r>
      </w:hyperlink>
    </w:p>
    <w:p w14:paraId="7A58B754" w14:textId="77777777" w:rsidR="00A91CE0" w:rsidRDefault="00A91CE0" w:rsidP="00A91CE0">
      <w:pPr>
        <w:pStyle w:val="NormalWeb"/>
        <w:numPr>
          <w:ilvl w:val="1"/>
          <w:numId w:val="1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Pricing: </w:t>
      </w:r>
      <w:hyperlink r:id="rId9" w:tgtFrame="_blank" w:history="1">
        <w:r w:rsidRPr="00A40225">
          <w:rPr>
            <w:rStyle w:val="Hyperlink"/>
            <w:rFonts w:ascii="Segoe UI" w:eastAsiaTheme="majorEastAsia" w:hAnsi="Segoe UI" w:cs="Segoe UI"/>
            <w:color w:val="2E74B5" w:themeColor="accent1" w:themeShade="BF"/>
            <w:u w:val="single"/>
          </w:rPr>
          <w:t>https://www.elastic.co/pricing/</w:t>
        </w:r>
      </w:hyperlink>
    </w:p>
    <w:p w14:paraId="387DFC4A" w14:textId="77777777" w:rsidR="00A91CE0" w:rsidRDefault="00A91CE0" w:rsidP="00A91CE0">
      <w:pPr>
        <w:pStyle w:val="NormalWeb"/>
        <w:numPr>
          <w:ilvl w:val="1"/>
          <w:numId w:val="1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Documentation: </w:t>
      </w:r>
      <w:hyperlink r:id="rId10" w:tgtFrame="_blank" w:history="1">
        <w:r w:rsidRPr="00A40225">
          <w:rPr>
            <w:rStyle w:val="Hyperlink"/>
            <w:rFonts w:ascii="Segoe UI" w:eastAsiaTheme="majorEastAsia" w:hAnsi="Segoe UI" w:cs="Segoe UI"/>
            <w:color w:val="2E74B5" w:themeColor="accent1" w:themeShade="BF"/>
            <w:u w:val="single"/>
          </w:rPr>
          <w:t>https://www.elastic.co/guide/index.html</w:t>
        </w:r>
      </w:hyperlink>
    </w:p>
    <w:p w14:paraId="54447694" w14:textId="77777777" w:rsidR="00A91CE0" w:rsidRPr="00A91CE0" w:rsidRDefault="00A91CE0" w:rsidP="00A91CE0">
      <w:pPr>
        <w:pStyle w:val="NormalWeb"/>
        <w:numPr>
          <w:ilvl w:val="0"/>
          <w:numId w:val="15"/>
        </w:numPr>
        <w:spacing w:before="0" w:beforeAutospacing="0" w:after="60" w:afterAutospacing="0"/>
        <w:rPr>
          <w:rFonts w:ascii="Calibri Light" w:eastAsiaTheme="minorEastAsia" w:hAnsi="Calibri Light" w:cstheme="minorBidi"/>
          <w:sz w:val="22"/>
          <w:szCs w:val="22"/>
          <w:lang w:eastAsia="en-US"/>
        </w:rPr>
      </w:pPr>
      <w:r w:rsidRPr="00A91CE0">
        <w:rPr>
          <w:rFonts w:ascii="Calibri Light" w:eastAsiaTheme="minorEastAsia" w:hAnsi="Calibri Light" w:cstheme="minorBidi"/>
          <w:b/>
          <w:bCs/>
          <w:sz w:val="22"/>
          <w:szCs w:val="22"/>
          <w:lang w:eastAsia="en-US"/>
        </w:rPr>
        <w:t>Azure Cognitive Search</w:t>
      </w:r>
      <w:r w:rsidRPr="00A91CE0">
        <w:rPr>
          <w:rFonts w:ascii="Calibri Light" w:eastAsiaTheme="minorEastAsia" w:hAnsi="Calibri Light" w:cstheme="minorBidi"/>
          <w:sz w:val="22"/>
          <w:szCs w:val="22"/>
          <w:lang w:eastAsia="en-US"/>
        </w:rPr>
        <w:t>:</w:t>
      </w:r>
    </w:p>
    <w:p w14:paraId="6185E17B" w14:textId="77777777" w:rsidR="00A91CE0" w:rsidRDefault="00A91CE0" w:rsidP="00A91CE0">
      <w:pPr>
        <w:pStyle w:val="NormalWeb"/>
        <w:numPr>
          <w:ilvl w:val="1"/>
          <w:numId w:val="1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Official Website: </w:t>
      </w:r>
      <w:hyperlink r:id="rId11" w:tgtFrame="_blank" w:history="1">
        <w:r w:rsidRPr="00A40225">
          <w:rPr>
            <w:rStyle w:val="Hyperlink"/>
            <w:rFonts w:ascii="Segoe UI" w:eastAsiaTheme="majorEastAsia" w:hAnsi="Segoe UI" w:cs="Segoe UI"/>
            <w:color w:val="2E74B5" w:themeColor="accent1" w:themeShade="BF"/>
            <w:u w:val="single"/>
          </w:rPr>
          <w:t>https://azure.microsoft.com/en-us/services/search/</w:t>
        </w:r>
      </w:hyperlink>
    </w:p>
    <w:p w14:paraId="68282417" w14:textId="77777777" w:rsidR="00A91CE0" w:rsidRDefault="00A91CE0" w:rsidP="00A91CE0">
      <w:pPr>
        <w:pStyle w:val="NormalWeb"/>
        <w:numPr>
          <w:ilvl w:val="1"/>
          <w:numId w:val="1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Pricing: </w:t>
      </w:r>
      <w:hyperlink r:id="rId12" w:tgtFrame="_blank" w:history="1">
        <w:r w:rsidRPr="00A40225">
          <w:rPr>
            <w:rStyle w:val="Hyperlink"/>
            <w:rFonts w:ascii="Segoe UI" w:eastAsiaTheme="majorEastAsia" w:hAnsi="Segoe UI" w:cs="Segoe UI"/>
            <w:color w:val="2E74B5" w:themeColor="accent1" w:themeShade="BF"/>
            <w:u w:val="single"/>
          </w:rPr>
          <w:t>https://azure.microsoft.com/en-us/pricing/details/search/</w:t>
        </w:r>
      </w:hyperlink>
    </w:p>
    <w:p w14:paraId="66FD8296" w14:textId="77777777" w:rsidR="00A91CE0" w:rsidRDefault="00A91CE0" w:rsidP="00A91CE0">
      <w:pPr>
        <w:pStyle w:val="NormalWeb"/>
        <w:numPr>
          <w:ilvl w:val="1"/>
          <w:numId w:val="1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Documentation: </w:t>
      </w:r>
      <w:hyperlink r:id="rId13" w:tgtFrame="_blank" w:history="1">
        <w:r w:rsidRPr="00A40225">
          <w:rPr>
            <w:rStyle w:val="Hyperlink"/>
            <w:rFonts w:ascii="Segoe UI" w:eastAsiaTheme="majorEastAsia" w:hAnsi="Segoe UI" w:cs="Segoe UI"/>
            <w:color w:val="2E74B5" w:themeColor="accent1" w:themeShade="BF"/>
            <w:u w:val="single"/>
          </w:rPr>
          <w:t>https://docs.microsoft.com/en-us/azure/search/</w:t>
        </w:r>
      </w:hyperlink>
    </w:p>
    <w:p w14:paraId="2687947A" w14:textId="77777777" w:rsidR="00A91CE0" w:rsidRPr="00A91CE0" w:rsidRDefault="00A91CE0" w:rsidP="00A91CE0">
      <w:pPr>
        <w:pStyle w:val="NormalWeb"/>
        <w:numPr>
          <w:ilvl w:val="0"/>
          <w:numId w:val="15"/>
        </w:numPr>
        <w:spacing w:before="0" w:beforeAutospacing="0" w:after="60" w:afterAutospacing="0"/>
        <w:rPr>
          <w:rFonts w:ascii="Calibri Light" w:eastAsiaTheme="minorEastAsia" w:hAnsi="Calibri Light" w:cstheme="minorBidi"/>
          <w:b/>
          <w:bCs/>
          <w:sz w:val="22"/>
          <w:szCs w:val="22"/>
          <w:lang w:eastAsia="en-US"/>
        </w:rPr>
      </w:pPr>
      <w:r w:rsidRPr="00A91CE0">
        <w:rPr>
          <w:rFonts w:ascii="Calibri Light" w:eastAsiaTheme="minorEastAsia" w:hAnsi="Calibri Light" w:cstheme="minorBidi"/>
          <w:b/>
          <w:bCs/>
          <w:sz w:val="22"/>
          <w:szCs w:val="22"/>
          <w:lang w:eastAsia="en-US"/>
        </w:rPr>
        <w:t>MS SQL:</w:t>
      </w:r>
    </w:p>
    <w:p w14:paraId="3A57D9F2" w14:textId="77777777" w:rsidR="00A91CE0" w:rsidRDefault="00A91CE0" w:rsidP="00A91CE0">
      <w:pPr>
        <w:pStyle w:val="NormalWeb"/>
        <w:numPr>
          <w:ilvl w:val="1"/>
          <w:numId w:val="1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Official Website: </w:t>
      </w:r>
      <w:hyperlink r:id="rId14" w:tgtFrame="_blank" w:history="1">
        <w:r w:rsidRPr="00A40225">
          <w:rPr>
            <w:rStyle w:val="Hyperlink"/>
            <w:rFonts w:ascii="Segoe UI" w:eastAsiaTheme="majorEastAsia" w:hAnsi="Segoe UI" w:cs="Segoe UI"/>
            <w:color w:val="2E74B5" w:themeColor="accent1" w:themeShade="BF"/>
            <w:u w:val="single"/>
          </w:rPr>
          <w:t>https://www.microsoft.com/en-us/sql-server/</w:t>
        </w:r>
      </w:hyperlink>
    </w:p>
    <w:p w14:paraId="5750F9A5" w14:textId="77777777" w:rsidR="00A91CE0" w:rsidRDefault="00A91CE0" w:rsidP="00A91CE0">
      <w:pPr>
        <w:pStyle w:val="NormalWeb"/>
        <w:numPr>
          <w:ilvl w:val="1"/>
          <w:numId w:val="1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Pricing: </w:t>
      </w:r>
      <w:hyperlink r:id="rId15" w:tgtFrame="_blank" w:history="1">
        <w:r w:rsidRPr="00A40225">
          <w:rPr>
            <w:rStyle w:val="Hyperlink"/>
            <w:rFonts w:ascii="Segoe UI" w:eastAsiaTheme="majorEastAsia" w:hAnsi="Segoe UI" w:cs="Segoe UI"/>
            <w:color w:val="2E74B5" w:themeColor="accent1" w:themeShade="BF"/>
            <w:u w:val="single"/>
          </w:rPr>
          <w:t>https://www.microsoft.com/en-us/sql-server/sql-server-2019-pricing</w:t>
        </w:r>
      </w:hyperlink>
    </w:p>
    <w:p w14:paraId="58861BE3" w14:textId="77777777" w:rsidR="00A91CE0" w:rsidRDefault="00A91CE0" w:rsidP="00A91CE0">
      <w:pPr>
        <w:pStyle w:val="NormalWeb"/>
        <w:numPr>
          <w:ilvl w:val="1"/>
          <w:numId w:val="1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Azure SQL Database Pricing: </w:t>
      </w:r>
      <w:hyperlink r:id="rId16" w:tgtFrame="_blank" w:history="1">
        <w:r w:rsidRPr="00A40225">
          <w:rPr>
            <w:rStyle w:val="Hyperlink"/>
            <w:rFonts w:ascii="Segoe UI" w:eastAsiaTheme="majorEastAsia" w:hAnsi="Segoe UI" w:cs="Segoe UI"/>
            <w:color w:val="2E74B5" w:themeColor="accent1" w:themeShade="BF"/>
            <w:u w:val="single"/>
          </w:rPr>
          <w:t>https://azure.microsoft.com/en-us/pricing/details/sql-database/</w:t>
        </w:r>
      </w:hyperlink>
    </w:p>
    <w:p w14:paraId="2BE8B15A" w14:textId="77777777" w:rsidR="00A91CE0" w:rsidRDefault="00A91CE0" w:rsidP="00A91CE0">
      <w:pPr>
        <w:pStyle w:val="NormalWeb"/>
        <w:numPr>
          <w:ilvl w:val="1"/>
          <w:numId w:val="1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Documentation: </w:t>
      </w:r>
      <w:hyperlink r:id="rId17" w:tgtFrame="_blank" w:history="1">
        <w:r w:rsidRPr="00A40225">
          <w:rPr>
            <w:rStyle w:val="Hyperlink"/>
            <w:rFonts w:ascii="Segoe UI" w:eastAsiaTheme="majorEastAsia" w:hAnsi="Segoe UI" w:cs="Segoe UI"/>
            <w:color w:val="2E74B5" w:themeColor="accent1" w:themeShade="BF"/>
            <w:u w:val="single"/>
          </w:rPr>
          <w:t>https://docs.microsoft.com/en-us/sql/sql-server/</w:t>
        </w:r>
      </w:hyperlink>
    </w:p>
    <w:p w14:paraId="18E89407" w14:textId="77777777" w:rsidR="00A91CE0" w:rsidRPr="00A91CE0" w:rsidRDefault="00A91CE0" w:rsidP="00A91CE0">
      <w:pPr>
        <w:pStyle w:val="NormalWeb"/>
        <w:numPr>
          <w:ilvl w:val="0"/>
          <w:numId w:val="15"/>
        </w:numPr>
        <w:spacing w:before="0" w:beforeAutospacing="0" w:after="60" w:afterAutospacing="0"/>
        <w:rPr>
          <w:rFonts w:ascii="Calibri Light" w:eastAsiaTheme="minorEastAsia" w:hAnsi="Calibri Light" w:cstheme="minorBidi"/>
          <w:sz w:val="22"/>
          <w:szCs w:val="22"/>
          <w:lang w:eastAsia="en-US"/>
        </w:rPr>
      </w:pPr>
      <w:r w:rsidRPr="00A91CE0">
        <w:rPr>
          <w:rFonts w:ascii="Calibri Light" w:eastAsiaTheme="minorEastAsia" w:hAnsi="Calibri Light" w:cstheme="minorBidi"/>
          <w:b/>
          <w:bCs/>
          <w:sz w:val="22"/>
          <w:szCs w:val="22"/>
          <w:lang w:eastAsia="en-US"/>
        </w:rPr>
        <w:t>MySQL</w:t>
      </w:r>
      <w:r w:rsidRPr="00A91CE0">
        <w:rPr>
          <w:rFonts w:ascii="Calibri Light" w:eastAsiaTheme="minorEastAsia" w:hAnsi="Calibri Light" w:cstheme="minorBidi"/>
          <w:sz w:val="22"/>
          <w:szCs w:val="22"/>
          <w:lang w:eastAsia="en-US"/>
        </w:rPr>
        <w:t>:</w:t>
      </w:r>
    </w:p>
    <w:p w14:paraId="2D838B37" w14:textId="77777777" w:rsidR="00A91CE0" w:rsidRDefault="00A91CE0" w:rsidP="00A91CE0">
      <w:pPr>
        <w:pStyle w:val="NormalWeb"/>
        <w:numPr>
          <w:ilvl w:val="1"/>
          <w:numId w:val="1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Official Website: </w:t>
      </w:r>
      <w:hyperlink r:id="rId18" w:tgtFrame="_blank" w:history="1">
        <w:r w:rsidRPr="00A40225">
          <w:rPr>
            <w:rStyle w:val="Hyperlink"/>
            <w:rFonts w:ascii="Segoe UI" w:eastAsiaTheme="majorEastAsia" w:hAnsi="Segoe UI" w:cs="Segoe UI"/>
            <w:color w:val="2E74B5" w:themeColor="accent1" w:themeShade="BF"/>
            <w:u w:val="single"/>
          </w:rPr>
          <w:t>https://www.mysql.com/</w:t>
        </w:r>
      </w:hyperlink>
    </w:p>
    <w:p w14:paraId="2A807913" w14:textId="77777777" w:rsidR="00A91CE0" w:rsidRDefault="00A91CE0" w:rsidP="00A91CE0">
      <w:pPr>
        <w:pStyle w:val="NormalWeb"/>
        <w:numPr>
          <w:ilvl w:val="1"/>
          <w:numId w:val="1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Pricing (Azure Database for MySQL): </w:t>
      </w:r>
      <w:hyperlink r:id="rId19" w:tgtFrame="_blank" w:history="1">
        <w:r w:rsidRPr="00A40225">
          <w:rPr>
            <w:rStyle w:val="Hyperlink"/>
            <w:rFonts w:ascii="Segoe UI" w:eastAsiaTheme="majorEastAsia" w:hAnsi="Segoe UI" w:cs="Segoe UI"/>
            <w:color w:val="2E74B5" w:themeColor="accent1" w:themeShade="BF"/>
            <w:u w:val="single"/>
          </w:rPr>
          <w:t>https://azure.microsoft.com/en-us/pricing/details/mysql/</w:t>
        </w:r>
      </w:hyperlink>
    </w:p>
    <w:p w14:paraId="1DB19B4E" w14:textId="77777777" w:rsidR="00A91CE0" w:rsidRDefault="00A91CE0" w:rsidP="00A91CE0">
      <w:pPr>
        <w:pStyle w:val="NormalWeb"/>
        <w:numPr>
          <w:ilvl w:val="1"/>
          <w:numId w:val="1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Documentation: </w:t>
      </w:r>
      <w:hyperlink r:id="rId20" w:tgtFrame="_blank" w:history="1">
        <w:r w:rsidRPr="00A40225">
          <w:rPr>
            <w:rStyle w:val="Hyperlink"/>
            <w:rFonts w:ascii="Segoe UI" w:eastAsiaTheme="majorEastAsia" w:hAnsi="Segoe UI" w:cs="Segoe UI"/>
            <w:color w:val="2E74B5" w:themeColor="accent1" w:themeShade="BF"/>
            <w:u w:val="single"/>
          </w:rPr>
          <w:t>https://dev.mysql.com/doc/</w:t>
        </w:r>
      </w:hyperlink>
    </w:p>
    <w:p w14:paraId="419FCB2A" w14:textId="77777777" w:rsidR="00A91CE0" w:rsidRPr="00A91CE0" w:rsidRDefault="00A91CE0" w:rsidP="00A91CE0">
      <w:pPr>
        <w:pStyle w:val="NormalWeb"/>
        <w:numPr>
          <w:ilvl w:val="0"/>
          <w:numId w:val="15"/>
        </w:numPr>
        <w:spacing w:before="0" w:beforeAutospacing="0" w:after="60" w:afterAutospacing="0"/>
        <w:rPr>
          <w:rFonts w:ascii="Calibri Light" w:eastAsiaTheme="minorEastAsia" w:hAnsi="Calibri Light" w:cstheme="minorBidi"/>
          <w:b/>
          <w:bCs/>
          <w:sz w:val="22"/>
          <w:szCs w:val="22"/>
          <w:lang w:eastAsia="en-US"/>
        </w:rPr>
      </w:pPr>
      <w:r w:rsidRPr="00A91CE0">
        <w:rPr>
          <w:rFonts w:ascii="Calibri Light" w:eastAsiaTheme="minorEastAsia" w:hAnsi="Calibri Light" w:cstheme="minorBidi"/>
          <w:b/>
          <w:bCs/>
          <w:sz w:val="22"/>
          <w:szCs w:val="22"/>
          <w:lang w:eastAsia="en-US"/>
        </w:rPr>
        <w:t>Azure Pricing Calculator:</w:t>
      </w:r>
    </w:p>
    <w:p w14:paraId="2A41DD35" w14:textId="77777777" w:rsidR="00A91CE0" w:rsidRPr="00A40225" w:rsidRDefault="00A91CE0" w:rsidP="00A91CE0">
      <w:pPr>
        <w:pStyle w:val="NormalWeb"/>
        <w:numPr>
          <w:ilvl w:val="1"/>
          <w:numId w:val="15"/>
        </w:numPr>
        <w:spacing w:before="0" w:beforeAutospacing="0" w:after="0" w:afterAutospacing="0"/>
        <w:rPr>
          <w:rStyle w:val="Hyperlink"/>
          <w:rFonts w:eastAsiaTheme="majorEastAsia" w:cs="Segoe UI"/>
          <w:color w:val="2E74B5" w:themeColor="accent1" w:themeShade="BF"/>
          <w:u w:val="single"/>
        </w:rPr>
      </w:pPr>
      <w:hyperlink r:id="rId21" w:tgtFrame="_blank" w:history="1">
        <w:r w:rsidRPr="00A40225">
          <w:rPr>
            <w:rStyle w:val="Hyperlink"/>
            <w:rFonts w:ascii="Segoe UI" w:eastAsiaTheme="majorEastAsia" w:hAnsi="Segoe UI" w:cs="Segoe UI"/>
            <w:color w:val="2E74B5" w:themeColor="accent1" w:themeShade="BF"/>
            <w:u w:val="single"/>
          </w:rPr>
          <w:t>https://azure.microsoft.com/en-us/pricing/calculator/</w:t>
        </w:r>
      </w:hyperlink>
    </w:p>
    <w:p w14:paraId="3BCFF0A7" w14:textId="77777777" w:rsidR="00A91CE0" w:rsidRPr="00A91CE0" w:rsidRDefault="00A91CE0" w:rsidP="00A91CE0">
      <w:pPr>
        <w:pStyle w:val="NormalWeb"/>
        <w:numPr>
          <w:ilvl w:val="0"/>
          <w:numId w:val="15"/>
        </w:numPr>
        <w:spacing w:before="0" w:beforeAutospacing="0" w:after="60" w:afterAutospacing="0"/>
        <w:rPr>
          <w:rFonts w:ascii="Calibri Light" w:eastAsiaTheme="minorEastAsia" w:hAnsi="Calibri Light" w:cstheme="minorBidi"/>
          <w:b/>
          <w:bCs/>
          <w:sz w:val="22"/>
          <w:szCs w:val="22"/>
          <w:lang w:eastAsia="en-US"/>
        </w:rPr>
      </w:pPr>
      <w:r w:rsidRPr="00A91CE0">
        <w:rPr>
          <w:rFonts w:ascii="Calibri Light" w:eastAsiaTheme="minorEastAsia" w:hAnsi="Calibri Light" w:cstheme="minorBidi"/>
          <w:b/>
          <w:bCs/>
          <w:sz w:val="22"/>
          <w:szCs w:val="22"/>
          <w:lang w:eastAsia="en-US"/>
        </w:rPr>
        <w:t>Elastic Cloud Pricing:</w:t>
      </w:r>
    </w:p>
    <w:p w14:paraId="33500B90" w14:textId="77777777" w:rsidR="00A91CE0" w:rsidRPr="005458BB" w:rsidRDefault="00A91CE0" w:rsidP="00A91CE0">
      <w:pPr>
        <w:pStyle w:val="NormalWeb"/>
        <w:numPr>
          <w:ilvl w:val="1"/>
          <w:numId w:val="15"/>
        </w:numPr>
        <w:spacing w:before="0" w:beforeAutospacing="0" w:after="0" w:afterAutospacing="0"/>
        <w:rPr>
          <w:rStyle w:val="Hyperlink"/>
          <w:rFonts w:eastAsiaTheme="majorEastAsia" w:cs="Segoe UI"/>
          <w:color w:val="2E74B5" w:themeColor="accent1" w:themeShade="BF"/>
          <w:u w:val="single"/>
        </w:rPr>
      </w:pPr>
      <w:hyperlink r:id="rId22" w:tgtFrame="_blank" w:history="1">
        <w:r w:rsidRPr="005458BB">
          <w:rPr>
            <w:rStyle w:val="Hyperlink"/>
            <w:rFonts w:ascii="Segoe UI" w:eastAsiaTheme="majorEastAsia" w:hAnsi="Segoe UI" w:cs="Segoe UI"/>
            <w:color w:val="2E74B5" w:themeColor="accent1" w:themeShade="BF"/>
            <w:u w:val="single"/>
          </w:rPr>
          <w:t>https://www.elastic.co/cloud/pricing</w:t>
        </w:r>
      </w:hyperlink>
    </w:p>
    <w:p w14:paraId="20D86570" w14:textId="77777777" w:rsidR="00A91CE0" w:rsidRPr="00A91CE0" w:rsidRDefault="00A91CE0" w:rsidP="00A91CE0">
      <w:pPr>
        <w:pStyle w:val="NormalWeb"/>
        <w:numPr>
          <w:ilvl w:val="0"/>
          <w:numId w:val="15"/>
        </w:numPr>
        <w:spacing w:before="0" w:beforeAutospacing="0" w:after="60" w:afterAutospacing="0"/>
        <w:rPr>
          <w:rFonts w:ascii="Calibri Light" w:eastAsiaTheme="minorEastAsia" w:hAnsi="Calibri Light" w:cstheme="minorBidi"/>
          <w:b/>
          <w:bCs/>
          <w:sz w:val="22"/>
          <w:szCs w:val="22"/>
          <w:lang w:eastAsia="en-US"/>
        </w:rPr>
      </w:pPr>
      <w:r w:rsidRPr="00A91CE0">
        <w:rPr>
          <w:rFonts w:ascii="Calibri Light" w:eastAsiaTheme="minorEastAsia" w:hAnsi="Calibri Light" w:cstheme="minorBidi"/>
          <w:b/>
          <w:bCs/>
          <w:sz w:val="22"/>
          <w:szCs w:val="22"/>
          <w:lang w:eastAsia="en-US"/>
        </w:rPr>
        <w:t>Azure Documentation:</w:t>
      </w:r>
    </w:p>
    <w:p w14:paraId="28B8302A" w14:textId="77777777" w:rsidR="00A91CE0" w:rsidRPr="00DE7E4E" w:rsidRDefault="00A91CE0" w:rsidP="00A91CE0">
      <w:pPr>
        <w:pStyle w:val="NormalWeb"/>
        <w:numPr>
          <w:ilvl w:val="1"/>
          <w:numId w:val="15"/>
        </w:numPr>
        <w:spacing w:before="0" w:beforeAutospacing="0" w:after="0" w:afterAutospacing="0"/>
        <w:rPr>
          <w:rFonts w:eastAsiaTheme="majorEastAsia" w:cs="Segoe UI"/>
          <w:color w:val="2E74B5" w:themeColor="accent1" w:themeShade="BF"/>
          <w:u w:val="single"/>
        </w:rPr>
      </w:pPr>
      <w:hyperlink r:id="rId23" w:tgtFrame="_blank" w:history="1">
        <w:r w:rsidRPr="005458BB">
          <w:rPr>
            <w:rStyle w:val="Hyperlink"/>
            <w:rFonts w:ascii="Segoe UI" w:eastAsiaTheme="majorEastAsia" w:hAnsi="Segoe UI" w:cs="Segoe UI"/>
            <w:color w:val="2E74B5" w:themeColor="accent1" w:themeShade="BF"/>
            <w:u w:val="single"/>
          </w:rPr>
          <w:t>https://docs.microsoft.com/en-us/azure/</w:t>
        </w:r>
      </w:hyperlink>
    </w:p>
    <w:p w14:paraId="3B22EEBB" w14:textId="2D4EBEF4" w:rsidR="00DE7E4E" w:rsidRDefault="00DE7E4E" w:rsidP="00DE7E4E">
      <w:pPr>
        <w:pStyle w:val="NormalWeb"/>
        <w:numPr>
          <w:ilvl w:val="0"/>
          <w:numId w:val="15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 w:rsidRPr="00DE7E4E">
        <w:rPr>
          <w:rFonts w:ascii="Calibri Light" w:eastAsiaTheme="minorEastAsia" w:hAnsi="Calibri Light" w:cstheme="minorBidi"/>
          <w:b/>
          <w:bCs/>
          <w:sz w:val="22"/>
          <w:szCs w:val="22"/>
          <w:lang w:eastAsia="en-US"/>
        </w:rPr>
        <w:t>MongoDB</w:t>
      </w:r>
    </w:p>
    <w:p w14:paraId="462D486F" w14:textId="77777777" w:rsidR="00DE7E4E" w:rsidRDefault="00DE7E4E" w:rsidP="00DE7E4E">
      <w:pPr>
        <w:pStyle w:val="NormalWeb"/>
        <w:numPr>
          <w:ilvl w:val="1"/>
          <w:numId w:val="1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Official Website: </w:t>
      </w:r>
      <w:hyperlink r:id="rId24" w:tgtFrame="_blank" w:history="1">
        <w:r w:rsidRPr="00DE7E4E">
          <w:rPr>
            <w:rStyle w:val="Hyperlink"/>
            <w:rFonts w:ascii="Segoe UI" w:eastAsiaTheme="majorEastAsia" w:hAnsi="Segoe UI" w:cs="Segoe UI"/>
            <w:color w:val="2E74B5" w:themeColor="accent1" w:themeShade="BF"/>
            <w:u w:val="single"/>
          </w:rPr>
          <w:t>https://www.mongodb.com/</w:t>
        </w:r>
      </w:hyperlink>
    </w:p>
    <w:p w14:paraId="5240B59F" w14:textId="77777777" w:rsidR="00DE7E4E" w:rsidRDefault="00DE7E4E" w:rsidP="00DE7E4E">
      <w:pPr>
        <w:pStyle w:val="NormalWeb"/>
        <w:numPr>
          <w:ilvl w:val="1"/>
          <w:numId w:val="1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Pricing: </w:t>
      </w:r>
      <w:hyperlink r:id="rId25" w:tgtFrame="_blank" w:history="1">
        <w:r w:rsidRPr="00DE7E4E">
          <w:rPr>
            <w:rStyle w:val="Hyperlink"/>
            <w:rFonts w:ascii="Segoe UI" w:eastAsiaTheme="majorEastAsia" w:hAnsi="Segoe UI" w:cs="Segoe UI"/>
            <w:color w:val="2E74B5" w:themeColor="accent1" w:themeShade="BF"/>
            <w:u w:val="single"/>
          </w:rPr>
          <w:t>https://www.mongodb.com/pricing</w:t>
        </w:r>
      </w:hyperlink>
    </w:p>
    <w:p w14:paraId="178472CD" w14:textId="77777777" w:rsidR="00DE7E4E" w:rsidRDefault="00DE7E4E" w:rsidP="00DE7E4E">
      <w:pPr>
        <w:pStyle w:val="NormalWeb"/>
        <w:numPr>
          <w:ilvl w:val="1"/>
          <w:numId w:val="1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Documentation: </w:t>
      </w:r>
      <w:hyperlink r:id="rId26" w:tgtFrame="_blank" w:history="1">
        <w:r w:rsidRPr="00DE7E4E">
          <w:rPr>
            <w:rStyle w:val="Hyperlink"/>
            <w:rFonts w:ascii="Segoe UI" w:eastAsiaTheme="majorEastAsia" w:hAnsi="Segoe UI" w:cs="Segoe UI"/>
            <w:color w:val="2E74B5" w:themeColor="accent1" w:themeShade="BF"/>
            <w:u w:val="single"/>
          </w:rPr>
          <w:t>https://docs.mongodb.com/</w:t>
        </w:r>
      </w:hyperlink>
    </w:p>
    <w:p w14:paraId="4F34D460" w14:textId="355BEBC0" w:rsidR="00DE7E4E" w:rsidRPr="00DE7E4E" w:rsidRDefault="00DE7E4E" w:rsidP="00DE7E4E">
      <w:pPr>
        <w:pStyle w:val="NormalWeb"/>
        <w:numPr>
          <w:ilvl w:val="0"/>
          <w:numId w:val="15"/>
        </w:numPr>
        <w:spacing w:before="0" w:beforeAutospacing="0" w:after="60" w:afterAutospacing="0"/>
        <w:rPr>
          <w:rFonts w:ascii="Calibri Light" w:eastAsiaTheme="minorEastAsia" w:hAnsi="Calibri Light" w:cstheme="minorBidi"/>
          <w:b/>
          <w:bCs/>
          <w:sz w:val="22"/>
          <w:szCs w:val="22"/>
          <w:lang w:eastAsia="en-US"/>
        </w:rPr>
      </w:pPr>
      <w:r w:rsidRPr="00DE7E4E">
        <w:rPr>
          <w:rFonts w:ascii="Calibri Light" w:eastAsiaTheme="minorEastAsia" w:hAnsi="Calibri Light" w:cstheme="minorBidi"/>
          <w:b/>
          <w:bCs/>
          <w:sz w:val="22"/>
          <w:szCs w:val="22"/>
          <w:lang w:eastAsia="en-US"/>
        </w:rPr>
        <w:t>Azure Cosmos DB</w:t>
      </w:r>
    </w:p>
    <w:p w14:paraId="38C43FAA" w14:textId="77777777" w:rsidR="00DE7E4E" w:rsidRDefault="00DE7E4E" w:rsidP="00DE7E4E">
      <w:pPr>
        <w:pStyle w:val="NormalWeb"/>
        <w:numPr>
          <w:ilvl w:val="1"/>
          <w:numId w:val="1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Official Website: </w:t>
      </w:r>
      <w:hyperlink r:id="rId27" w:tgtFrame="_blank" w:history="1">
        <w:r w:rsidRPr="00DE7E4E">
          <w:rPr>
            <w:rStyle w:val="Hyperlink"/>
            <w:rFonts w:ascii="Segoe UI" w:eastAsiaTheme="majorEastAsia" w:hAnsi="Segoe UI" w:cs="Segoe UI"/>
            <w:color w:val="2E74B5" w:themeColor="accent1" w:themeShade="BF"/>
            <w:u w:val="single"/>
          </w:rPr>
          <w:t>https://azure.microsoft.com/en-us/services/cosmos-db/</w:t>
        </w:r>
      </w:hyperlink>
    </w:p>
    <w:p w14:paraId="5BCB3FF6" w14:textId="77777777" w:rsidR="00DE7E4E" w:rsidRDefault="00DE7E4E" w:rsidP="00DE7E4E">
      <w:pPr>
        <w:pStyle w:val="NormalWeb"/>
        <w:numPr>
          <w:ilvl w:val="1"/>
          <w:numId w:val="1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Pricing: </w:t>
      </w:r>
      <w:hyperlink r:id="rId28" w:tgtFrame="_blank" w:history="1">
        <w:r w:rsidRPr="00DE7E4E">
          <w:rPr>
            <w:rStyle w:val="Hyperlink"/>
            <w:rFonts w:ascii="Segoe UI" w:eastAsiaTheme="majorEastAsia" w:hAnsi="Segoe UI" w:cs="Segoe UI"/>
            <w:color w:val="2E74B5" w:themeColor="accent1" w:themeShade="BF"/>
            <w:u w:val="single"/>
          </w:rPr>
          <w:t>https://azure.microsoft.com/en-us/pricing/details/cosmos-db/</w:t>
        </w:r>
      </w:hyperlink>
    </w:p>
    <w:p w14:paraId="1F61AD17" w14:textId="77777777" w:rsidR="00DE7E4E" w:rsidRDefault="00DE7E4E" w:rsidP="00DE7E4E">
      <w:pPr>
        <w:pStyle w:val="NormalWeb"/>
        <w:numPr>
          <w:ilvl w:val="1"/>
          <w:numId w:val="15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Documentation: </w:t>
      </w:r>
      <w:hyperlink r:id="rId29" w:tgtFrame="_blank" w:history="1">
        <w:r w:rsidRPr="00DE7E4E">
          <w:rPr>
            <w:rStyle w:val="Hyperlink"/>
            <w:rFonts w:ascii="Segoe UI" w:eastAsiaTheme="majorEastAsia" w:hAnsi="Segoe UI" w:cs="Segoe UI"/>
            <w:color w:val="2E74B5" w:themeColor="accent1" w:themeShade="BF"/>
            <w:u w:val="single"/>
          </w:rPr>
          <w:t>https://docs.microsoft.com/en-us/azure/cosmos-db/</w:t>
        </w:r>
      </w:hyperlink>
    </w:p>
    <w:p w14:paraId="47F0B34A" w14:textId="77777777" w:rsidR="00DE7E4E" w:rsidRPr="005458BB" w:rsidRDefault="00DE7E4E" w:rsidP="00DE7E4E">
      <w:pPr>
        <w:pStyle w:val="NormalWeb"/>
        <w:spacing w:before="0" w:beforeAutospacing="0" w:after="0" w:afterAutospacing="0"/>
        <w:rPr>
          <w:rStyle w:val="Hyperlink"/>
          <w:rFonts w:eastAsiaTheme="majorEastAsia" w:cs="Segoe UI"/>
          <w:color w:val="2E74B5" w:themeColor="accent1" w:themeShade="BF"/>
          <w:u w:val="single"/>
        </w:rPr>
      </w:pPr>
    </w:p>
    <w:p w14:paraId="7B57F926" w14:textId="77777777" w:rsidR="00007CEA" w:rsidRPr="00D6531A" w:rsidRDefault="00007CEA" w:rsidP="008E05F8">
      <w:pPr>
        <w:pStyle w:val="ListParagraph"/>
      </w:pPr>
    </w:p>
    <w:p w14:paraId="78FE1C97" w14:textId="77777777" w:rsidR="00D6531A" w:rsidRPr="00D6531A" w:rsidRDefault="00D6531A" w:rsidP="00D6531A"/>
    <w:sectPr w:rsidR="00D6531A" w:rsidRPr="00D6531A">
      <w:headerReference w:type="default" r:id="rId30"/>
      <w:foot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831A1A" w14:textId="77777777" w:rsidR="00BD6095" w:rsidRDefault="00BD6095" w:rsidP="002938CA">
      <w:pPr>
        <w:spacing w:after="0" w:line="240" w:lineRule="auto"/>
      </w:pPr>
      <w:r>
        <w:separator/>
      </w:r>
    </w:p>
  </w:endnote>
  <w:endnote w:type="continuationSeparator" w:id="0">
    <w:p w14:paraId="20F014F1" w14:textId="77777777" w:rsidR="00BD6095" w:rsidRDefault="00BD6095" w:rsidP="002938CA">
      <w:pPr>
        <w:spacing w:after="0" w:line="240" w:lineRule="auto"/>
      </w:pPr>
      <w:r>
        <w:continuationSeparator/>
      </w:r>
    </w:p>
  </w:endnote>
  <w:endnote w:type="continuationNotice" w:id="1">
    <w:p w14:paraId="2FD0E548" w14:textId="77777777" w:rsidR="00EB7DB6" w:rsidRDefault="00EB7D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utura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258D7" w14:textId="131EBA96" w:rsidR="00395B23" w:rsidRDefault="00395B23" w:rsidP="00756E07">
    <w:pPr>
      <w:pStyle w:val="Footer"/>
    </w:pP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Page </w:t>
    </w:r>
    <w:r>
      <w:rPr>
        <w:rFonts w:asciiTheme="minorHAnsi" w:hAnsiTheme="minorHAnsi"/>
      </w:rPr>
      <w:fldChar w:fldCharType="begin"/>
    </w:r>
    <w:r>
      <w:instrText xml:space="preserve"> PAGE   \* MERGEFORMAT </w:instrText>
    </w:r>
    <w:r>
      <w:rPr>
        <w:rFonts w:asciiTheme="minorHAnsi" w:hAnsiTheme="minorHAnsi"/>
      </w:rPr>
      <w:fldChar w:fldCharType="separate"/>
    </w:r>
    <w:r w:rsidR="00832D94" w:rsidRPr="00832D94">
      <w:rPr>
        <w:rFonts w:asciiTheme="majorHAnsi" w:hAnsiTheme="majorHAnsi" w:cstheme="majorHAnsi"/>
        <w:noProof/>
      </w:rPr>
      <w:t>11</w:t>
    </w:r>
    <w:r>
      <w:rPr>
        <w:rFonts w:asciiTheme="majorHAnsi" w:hAnsiTheme="majorHAnsi" w:cstheme="majorHAnsi"/>
        <w:noProof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58245" behindDoc="0" locked="0" layoutInCell="0" allowOverlap="1" wp14:anchorId="027A6150" wp14:editId="2BF3F1F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2080" cy="822960"/>
              <wp:effectExtent l="9525" t="0" r="10795" b="0"/>
              <wp:wrapNone/>
              <wp:docPr id="6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2080" cy="822960"/>
                        <a:chOff x="8" y="9"/>
                        <a:chExt cx="15823" cy="1439"/>
                      </a:xfrm>
                    </wpg:grpSpPr>
                    <wps:wsp>
                      <wps:cNvPr id="7" name="AutoShape 9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1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5A2F42B2" id="Group 8" o:spid="_x0000_s1026" style="position:absolute;margin-left:0;margin-top:0;width:610.4pt;height:64.8pt;flip:y;z-index:251664384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" strokecolor="#2f5496 [2408]"/>
              <v:rect id="Rectangle 1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896312D" wp14:editId="44E96EC7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08355"/>
              <wp:effectExtent l="9525" t="13335" r="13970" b="6985"/>
              <wp:wrapNone/>
              <wp:docPr id="4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835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13B94" id="Rectangle 7" o:spid="_x0000_s1026" style="position:absolute;margin-left:0;margin-top:0;width:7.15pt;height:63.65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" fillcolor="#4472c4 [3208]" strokecolor="#1f3763 [1608]"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A4BA38E" wp14:editId="52CE619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808355"/>
              <wp:effectExtent l="9525" t="13335" r="13970" b="6985"/>
              <wp:wrapNone/>
              <wp:docPr id="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835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AC750AE" id="Rectangle 6" o:spid="_x0000_s1026" style="position:absolute;margin-left:0;margin-top:0;width:7.15pt;height:63.65pt;z-index:251662336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" fillcolor="#4472c4 [3208]" strokecolor="#1f3763 [1608]">
              <w10:wrap anchorx="margin" anchory="page"/>
            </v:rect>
          </w:pict>
        </mc:Fallback>
      </mc:AlternateContent>
    </w:r>
  </w:p>
  <w:p w14:paraId="756723B8" w14:textId="77777777" w:rsidR="00395B23" w:rsidRDefault="00395B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4A093E" w14:textId="77777777" w:rsidR="00BD6095" w:rsidRDefault="00BD6095" w:rsidP="002938CA">
      <w:pPr>
        <w:spacing w:after="0" w:line="240" w:lineRule="auto"/>
      </w:pPr>
      <w:r>
        <w:separator/>
      </w:r>
    </w:p>
  </w:footnote>
  <w:footnote w:type="continuationSeparator" w:id="0">
    <w:p w14:paraId="4ACE0BC2" w14:textId="77777777" w:rsidR="00BD6095" w:rsidRDefault="00BD6095" w:rsidP="002938CA">
      <w:pPr>
        <w:spacing w:after="0" w:line="240" w:lineRule="auto"/>
      </w:pPr>
      <w:r>
        <w:continuationSeparator/>
      </w:r>
    </w:p>
  </w:footnote>
  <w:footnote w:type="continuationNotice" w:id="1">
    <w:p w14:paraId="13646107" w14:textId="77777777" w:rsidR="00EB7DB6" w:rsidRDefault="00EB7D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A8366" w14:textId="4537A76C" w:rsidR="00395B23" w:rsidRPr="00CB769B" w:rsidRDefault="0013444D" w:rsidP="00D6531A">
    <w:pPr>
      <w:pStyle w:val="Header"/>
      <w:tabs>
        <w:tab w:val="clear" w:pos="4513"/>
        <w:tab w:val="clear" w:pos="9026"/>
        <w:tab w:val="center" w:pos="3686"/>
        <w:tab w:val="right" w:pos="8931"/>
      </w:tabs>
      <w:jc w:val="center"/>
      <w:rPr>
        <w:rFonts w:asciiTheme="majorHAnsi" w:eastAsiaTheme="majorEastAsia" w:hAnsiTheme="majorHAnsi" w:cstheme="majorBidi"/>
        <w:i/>
        <w:sz w:val="20"/>
        <w:szCs w:val="20"/>
      </w:rPr>
    </w:pPr>
    <w:sdt>
      <w:sdtPr>
        <w:rPr>
          <w:rFonts w:asciiTheme="majorHAnsi" w:hAnsiTheme="majorHAnsi"/>
        </w:rPr>
        <w:alias w:val="Title"/>
        <w:id w:val="-151221235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82397">
          <w:rPr>
            <w:rFonts w:asciiTheme="majorHAnsi" w:hAnsiTheme="majorHAnsi"/>
          </w:rPr>
          <w:t>[Nagarro]- [CTT Online Shopping]</w:t>
        </w:r>
      </w:sdtContent>
    </w:sdt>
    <w:r w:rsidR="00395B23" w:rsidRPr="0071462D">
      <w:rPr>
        <w:rFonts w:asciiTheme="majorHAnsi" w:hAnsiTheme="majorHAnsi"/>
      </w:rPr>
      <w:t xml:space="preserve"> - </w:t>
    </w:r>
    <w:sdt>
      <w:sdtPr>
        <w:rPr>
          <w:rFonts w:asciiTheme="majorHAnsi" w:eastAsiaTheme="majorEastAsia" w:hAnsiTheme="majorHAnsi" w:cstheme="majorBidi"/>
          <w:i/>
          <w:sz w:val="20"/>
          <w:szCs w:val="20"/>
        </w:rPr>
        <w:alias w:val="Subtitle"/>
        <w:id w:val="-35997575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1D6A7E">
          <w:rPr>
            <w:rFonts w:asciiTheme="majorHAnsi" w:eastAsiaTheme="majorEastAsia" w:hAnsiTheme="majorHAnsi" w:cstheme="majorBidi"/>
            <w:i/>
            <w:sz w:val="20"/>
            <w:szCs w:val="20"/>
            <w:lang w:val="en-IN"/>
          </w:rPr>
          <w:t>DAR Document</w:t>
        </w:r>
      </w:sdtContent>
    </w:sdt>
    <w:r w:rsidR="00395B23"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58242" behindDoc="0" locked="0" layoutInCell="1" allowOverlap="1" wp14:anchorId="19FD02D3" wp14:editId="1A6205FD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822960"/>
              <wp:effectExtent l="9525" t="0" r="10795" b="0"/>
              <wp:wrapNone/>
              <wp:docPr id="11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822960"/>
                        <a:chOff x="8" y="9"/>
                        <a:chExt cx="15823" cy="1439"/>
                      </a:xfrm>
                    </wpg:grpSpPr>
                    <wps:wsp>
                      <wps:cNvPr id="1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w14:anchorId="7E66157F" id="Group 3" o:spid="_x0000_s1026" style="position:absolute;margin-left:0;margin-top:0;width:610.4pt;height:64.8pt;z-index:251661312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" strokecolor="#2f5496 [2408]"/>
              <v:rect id="Rectangle 5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<w10:wrap anchorx="page" anchory="page"/>
            </v:group>
          </w:pict>
        </mc:Fallback>
      </mc:AlternateContent>
    </w:r>
    <w:r w:rsidR="00395B23"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3D8C6A44" wp14:editId="4ED584C0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799465"/>
              <wp:effectExtent l="9525" t="9525" r="13970" b="10160"/>
              <wp:wrapNone/>
              <wp:docPr id="10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ECB8EDB" id="Rectangle 2" o:spid="_x0000_s1026" style="position:absolute;margin-left:0;margin-top:0;width:7.15pt;height:62.95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" fillcolor="#4472c4 [3208]" strokecolor="#1f3763 [1608]">
              <w10:wrap anchorx="margin" anchory="page"/>
            </v:rect>
          </w:pict>
        </mc:Fallback>
      </mc:AlternateContent>
    </w:r>
    <w:r w:rsidR="00395B23"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0528F9D" wp14:editId="2A5C8062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799465"/>
              <wp:effectExtent l="9525" t="9525" r="13970" b="10160"/>
              <wp:wrapNone/>
              <wp:docPr id="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0E789E4" id="Rectangle 1" o:spid="_x0000_s1026" style="position:absolute;margin-left:0;margin-top:0;width:7.15pt;height:62.95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" fillcolor="#4472c4 [3208]" strokecolor="#1f3763 [1608]">
              <w10:wrap anchorx="margin" anchory="page"/>
            </v:rect>
          </w:pict>
        </mc:Fallback>
      </mc:AlternateContent>
    </w:r>
  </w:p>
  <w:p w14:paraId="69DFD936" w14:textId="77777777" w:rsidR="00395B23" w:rsidRDefault="00395B23" w:rsidP="00756E07">
    <w:pPr>
      <w:pStyle w:val="Header"/>
      <w:tabs>
        <w:tab w:val="clear" w:pos="4513"/>
        <w:tab w:val="clear" w:pos="9026"/>
        <w:tab w:val="left" w:pos="29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A4BB7"/>
    <w:multiLevelType w:val="multilevel"/>
    <w:tmpl w:val="B8C056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57C1821"/>
    <w:multiLevelType w:val="multilevel"/>
    <w:tmpl w:val="9D28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13F09"/>
    <w:multiLevelType w:val="hybridMultilevel"/>
    <w:tmpl w:val="C178A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3B92"/>
    <w:multiLevelType w:val="multilevel"/>
    <w:tmpl w:val="2874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371EC"/>
    <w:multiLevelType w:val="multilevel"/>
    <w:tmpl w:val="9B105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8C6CE5"/>
    <w:multiLevelType w:val="multilevel"/>
    <w:tmpl w:val="C60A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23E41"/>
    <w:multiLevelType w:val="multilevel"/>
    <w:tmpl w:val="EBAE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E434A"/>
    <w:multiLevelType w:val="multilevel"/>
    <w:tmpl w:val="50F64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8870FA"/>
    <w:multiLevelType w:val="multilevel"/>
    <w:tmpl w:val="F2B4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FA4926"/>
    <w:multiLevelType w:val="multilevel"/>
    <w:tmpl w:val="F5F8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0F6D41"/>
    <w:multiLevelType w:val="multilevel"/>
    <w:tmpl w:val="49FA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511B4B"/>
    <w:multiLevelType w:val="hybridMultilevel"/>
    <w:tmpl w:val="C178A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159CB"/>
    <w:multiLevelType w:val="multilevel"/>
    <w:tmpl w:val="1242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6F1C1B"/>
    <w:multiLevelType w:val="multilevel"/>
    <w:tmpl w:val="26387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hAnsiTheme="majorHAnsi" w:cstheme="majorHAnsi" w:hint="default"/>
        <w:b/>
        <w:bCs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C4251B"/>
    <w:multiLevelType w:val="multilevel"/>
    <w:tmpl w:val="65B8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3D5508"/>
    <w:multiLevelType w:val="multilevel"/>
    <w:tmpl w:val="922AE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70781E"/>
    <w:multiLevelType w:val="multilevel"/>
    <w:tmpl w:val="BA40B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C60002"/>
    <w:multiLevelType w:val="multilevel"/>
    <w:tmpl w:val="EB86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002658"/>
    <w:multiLevelType w:val="multilevel"/>
    <w:tmpl w:val="223CA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hAnsiTheme="majorHAnsi" w:cstheme="majorHAnsi" w:hint="default"/>
        <w:b/>
        <w:bCs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155A0F"/>
    <w:multiLevelType w:val="multilevel"/>
    <w:tmpl w:val="731EA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8807113">
    <w:abstractNumId w:val="0"/>
  </w:num>
  <w:num w:numId="2" w16cid:durableId="510683550">
    <w:abstractNumId w:val="11"/>
  </w:num>
  <w:num w:numId="3" w16cid:durableId="364260374">
    <w:abstractNumId w:val="2"/>
  </w:num>
  <w:num w:numId="4" w16cid:durableId="1425300415">
    <w:abstractNumId w:val="15"/>
  </w:num>
  <w:num w:numId="5" w16cid:durableId="1235890607">
    <w:abstractNumId w:val="6"/>
  </w:num>
  <w:num w:numId="6" w16cid:durableId="1791432313">
    <w:abstractNumId w:val="17"/>
  </w:num>
  <w:num w:numId="7" w16cid:durableId="1727489533">
    <w:abstractNumId w:val="14"/>
  </w:num>
  <w:num w:numId="8" w16cid:durableId="2111466995">
    <w:abstractNumId w:val="10"/>
  </w:num>
  <w:num w:numId="9" w16cid:durableId="1309284932">
    <w:abstractNumId w:val="8"/>
  </w:num>
  <w:num w:numId="10" w16cid:durableId="1514881739">
    <w:abstractNumId w:val="19"/>
  </w:num>
  <w:num w:numId="11" w16cid:durableId="1386372504">
    <w:abstractNumId w:val="0"/>
  </w:num>
  <w:num w:numId="12" w16cid:durableId="1520207">
    <w:abstractNumId w:val="0"/>
  </w:num>
  <w:num w:numId="13" w16cid:durableId="424225103">
    <w:abstractNumId w:val="4"/>
  </w:num>
  <w:num w:numId="14" w16cid:durableId="2125491077">
    <w:abstractNumId w:val="13"/>
  </w:num>
  <w:num w:numId="15" w16cid:durableId="1771965880">
    <w:abstractNumId w:val="18"/>
  </w:num>
  <w:num w:numId="16" w16cid:durableId="1077095220">
    <w:abstractNumId w:val="12"/>
  </w:num>
  <w:num w:numId="17" w16cid:durableId="2129546632">
    <w:abstractNumId w:val="5"/>
  </w:num>
  <w:num w:numId="18" w16cid:durableId="1132988462">
    <w:abstractNumId w:val="0"/>
  </w:num>
  <w:num w:numId="19" w16cid:durableId="979531792">
    <w:abstractNumId w:val="0"/>
  </w:num>
  <w:num w:numId="20" w16cid:durableId="1412855152">
    <w:abstractNumId w:val="0"/>
  </w:num>
  <w:num w:numId="21" w16cid:durableId="480079746">
    <w:abstractNumId w:val="1"/>
  </w:num>
  <w:num w:numId="22" w16cid:durableId="1374041964">
    <w:abstractNumId w:val="3"/>
  </w:num>
  <w:num w:numId="23" w16cid:durableId="1774283255">
    <w:abstractNumId w:val="0"/>
  </w:num>
  <w:num w:numId="24" w16cid:durableId="1830441764">
    <w:abstractNumId w:val="0"/>
  </w:num>
  <w:num w:numId="25" w16cid:durableId="2130853582">
    <w:abstractNumId w:val="0"/>
  </w:num>
  <w:num w:numId="26" w16cid:durableId="499345503">
    <w:abstractNumId w:val="9"/>
  </w:num>
  <w:num w:numId="27" w16cid:durableId="1280837375">
    <w:abstractNumId w:val="0"/>
  </w:num>
  <w:num w:numId="28" w16cid:durableId="1772582296">
    <w:abstractNumId w:val="7"/>
  </w:num>
  <w:num w:numId="29" w16cid:durableId="1719819460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31A"/>
    <w:rsid w:val="00006E71"/>
    <w:rsid w:val="00007CEA"/>
    <w:rsid w:val="00013528"/>
    <w:rsid w:val="000153B6"/>
    <w:rsid w:val="000323D5"/>
    <w:rsid w:val="000331F4"/>
    <w:rsid w:val="00033E23"/>
    <w:rsid w:val="0003727E"/>
    <w:rsid w:val="00051F9E"/>
    <w:rsid w:val="00065E2C"/>
    <w:rsid w:val="000861FF"/>
    <w:rsid w:val="000906C0"/>
    <w:rsid w:val="0009124C"/>
    <w:rsid w:val="00092932"/>
    <w:rsid w:val="000A7235"/>
    <w:rsid w:val="000A7290"/>
    <w:rsid w:val="000B3A7C"/>
    <w:rsid w:val="000B4398"/>
    <w:rsid w:val="000C02C9"/>
    <w:rsid w:val="000C77A7"/>
    <w:rsid w:val="000D30FE"/>
    <w:rsid w:val="000D4EA5"/>
    <w:rsid w:val="000D5F72"/>
    <w:rsid w:val="000D782B"/>
    <w:rsid w:val="000F1925"/>
    <w:rsid w:val="0010043C"/>
    <w:rsid w:val="00103C75"/>
    <w:rsid w:val="00122EA3"/>
    <w:rsid w:val="00127C91"/>
    <w:rsid w:val="00130216"/>
    <w:rsid w:val="00130247"/>
    <w:rsid w:val="001305C6"/>
    <w:rsid w:val="00131EF3"/>
    <w:rsid w:val="00133677"/>
    <w:rsid w:val="0013444D"/>
    <w:rsid w:val="00136E4E"/>
    <w:rsid w:val="0014261F"/>
    <w:rsid w:val="001503FF"/>
    <w:rsid w:val="00152826"/>
    <w:rsid w:val="001603EA"/>
    <w:rsid w:val="00171452"/>
    <w:rsid w:val="001731B1"/>
    <w:rsid w:val="00174CE5"/>
    <w:rsid w:val="00180D7C"/>
    <w:rsid w:val="00182668"/>
    <w:rsid w:val="0018338C"/>
    <w:rsid w:val="00183D24"/>
    <w:rsid w:val="00190740"/>
    <w:rsid w:val="0019502C"/>
    <w:rsid w:val="001A3699"/>
    <w:rsid w:val="001A5578"/>
    <w:rsid w:val="001A7C6C"/>
    <w:rsid w:val="001B08BD"/>
    <w:rsid w:val="001D599E"/>
    <w:rsid w:val="001D6A7E"/>
    <w:rsid w:val="001D7A6B"/>
    <w:rsid w:val="001E3B92"/>
    <w:rsid w:val="001E777E"/>
    <w:rsid w:val="00200904"/>
    <w:rsid w:val="00202D86"/>
    <w:rsid w:val="0020649B"/>
    <w:rsid w:val="00215262"/>
    <w:rsid w:val="00226DDE"/>
    <w:rsid w:val="00227022"/>
    <w:rsid w:val="002375AB"/>
    <w:rsid w:val="002408CD"/>
    <w:rsid w:val="00240D5E"/>
    <w:rsid w:val="00246F77"/>
    <w:rsid w:val="0025148A"/>
    <w:rsid w:val="002565E1"/>
    <w:rsid w:val="002648CB"/>
    <w:rsid w:val="00265543"/>
    <w:rsid w:val="00275EA1"/>
    <w:rsid w:val="00280A5F"/>
    <w:rsid w:val="00282397"/>
    <w:rsid w:val="00287403"/>
    <w:rsid w:val="002938CA"/>
    <w:rsid w:val="002A4330"/>
    <w:rsid w:val="002B125B"/>
    <w:rsid w:val="002B6A48"/>
    <w:rsid w:val="002B76EC"/>
    <w:rsid w:val="002D4FFB"/>
    <w:rsid w:val="002E5F60"/>
    <w:rsid w:val="002F1763"/>
    <w:rsid w:val="002F373E"/>
    <w:rsid w:val="00302ECF"/>
    <w:rsid w:val="00311853"/>
    <w:rsid w:val="00311EEB"/>
    <w:rsid w:val="003179F8"/>
    <w:rsid w:val="003261AB"/>
    <w:rsid w:val="00327FC4"/>
    <w:rsid w:val="00337E88"/>
    <w:rsid w:val="00343CFC"/>
    <w:rsid w:val="00346EEF"/>
    <w:rsid w:val="00357FA0"/>
    <w:rsid w:val="003634D3"/>
    <w:rsid w:val="00363A7E"/>
    <w:rsid w:val="0037788C"/>
    <w:rsid w:val="00377D49"/>
    <w:rsid w:val="00391741"/>
    <w:rsid w:val="003945F2"/>
    <w:rsid w:val="00395B23"/>
    <w:rsid w:val="003A235C"/>
    <w:rsid w:val="003A4981"/>
    <w:rsid w:val="003C3FFB"/>
    <w:rsid w:val="003E44AD"/>
    <w:rsid w:val="003E46EB"/>
    <w:rsid w:val="003E5BEB"/>
    <w:rsid w:val="00400639"/>
    <w:rsid w:val="00401D0F"/>
    <w:rsid w:val="0041450E"/>
    <w:rsid w:val="00434AFD"/>
    <w:rsid w:val="00462690"/>
    <w:rsid w:val="004633BC"/>
    <w:rsid w:val="00463769"/>
    <w:rsid w:val="00466E9F"/>
    <w:rsid w:val="004711F6"/>
    <w:rsid w:val="00472F02"/>
    <w:rsid w:val="00483B15"/>
    <w:rsid w:val="004B7924"/>
    <w:rsid w:val="004D381E"/>
    <w:rsid w:val="004E05E7"/>
    <w:rsid w:val="004E3835"/>
    <w:rsid w:val="004F3BC7"/>
    <w:rsid w:val="004F5C59"/>
    <w:rsid w:val="00503CB2"/>
    <w:rsid w:val="00520E45"/>
    <w:rsid w:val="00521A2F"/>
    <w:rsid w:val="005238AA"/>
    <w:rsid w:val="00525815"/>
    <w:rsid w:val="00537391"/>
    <w:rsid w:val="00540C9C"/>
    <w:rsid w:val="005458A0"/>
    <w:rsid w:val="005458BB"/>
    <w:rsid w:val="00546AA9"/>
    <w:rsid w:val="00547F0B"/>
    <w:rsid w:val="00550190"/>
    <w:rsid w:val="00550350"/>
    <w:rsid w:val="00552FE9"/>
    <w:rsid w:val="005532C2"/>
    <w:rsid w:val="00561D82"/>
    <w:rsid w:val="0056288A"/>
    <w:rsid w:val="00564C79"/>
    <w:rsid w:val="0057306D"/>
    <w:rsid w:val="00573DFC"/>
    <w:rsid w:val="00583C8C"/>
    <w:rsid w:val="005841D0"/>
    <w:rsid w:val="00587455"/>
    <w:rsid w:val="005A74CA"/>
    <w:rsid w:val="005B2595"/>
    <w:rsid w:val="005B71BD"/>
    <w:rsid w:val="005C03A9"/>
    <w:rsid w:val="005C3247"/>
    <w:rsid w:val="005F2253"/>
    <w:rsid w:val="005F418A"/>
    <w:rsid w:val="005F5EBF"/>
    <w:rsid w:val="005F75C0"/>
    <w:rsid w:val="0060246C"/>
    <w:rsid w:val="0060273C"/>
    <w:rsid w:val="006061F1"/>
    <w:rsid w:val="006077ED"/>
    <w:rsid w:val="0061005D"/>
    <w:rsid w:val="00623E77"/>
    <w:rsid w:val="00633BD6"/>
    <w:rsid w:val="00641EF8"/>
    <w:rsid w:val="006438B6"/>
    <w:rsid w:val="00643A1C"/>
    <w:rsid w:val="00644CE7"/>
    <w:rsid w:val="00645BEA"/>
    <w:rsid w:val="00646527"/>
    <w:rsid w:val="00647A16"/>
    <w:rsid w:val="00654DD5"/>
    <w:rsid w:val="00664739"/>
    <w:rsid w:val="00670807"/>
    <w:rsid w:val="006855EC"/>
    <w:rsid w:val="00687061"/>
    <w:rsid w:val="00693C0E"/>
    <w:rsid w:val="006A0323"/>
    <w:rsid w:val="006B1AD3"/>
    <w:rsid w:val="006B77F4"/>
    <w:rsid w:val="006C496F"/>
    <w:rsid w:val="006C5684"/>
    <w:rsid w:val="006D176E"/>
    <w:rsid w:val="006D47BF"/>
    <w:rsid w:val="006E0428"/>
    <w:rsid w:val="006E24E9"/>
    <w:rsid w:val="006E4AEB"/>
    <w:rsid w:val="006E4F40"/>
    <w:rsid w:val="006F0ECE"/>
    <w:rsid w:val="00704DAA"/>
    <w:rsid w:val="0070561D"/>
    <w:rsid w:val="0071083B"/>
    <w:rsid w:val="0071415A"/>
    <w:rsid w:val="007169A9"/>
    <w:rsid w:val="007271CA"/>
    <w:rsid w:val="007310FB"/>
    <w:rsid w:val="00731530"/>
    <w:rsid w:val="00733C9A"/>
    <w:rsid w:val="00744354"/>
    <w:rsid w:val="00744F16"/>
    <w:rsid w:val="00750019"/>
    <w:rsid w:val="007516F9"/>
    <w:rsid w:val="00756E07"/>
    <w:rsid w:val="00762666"/>
    <w:rsid w:val="007705CF"/>
    <w:rsid w:val="007800EC"/>
    <w:rsid w:val="00782085"/>
    <w:rsid w:val="00786D60"/>
    <w:rsid w:val="007968B1"/>
    <w:rsid w:val="007969AC"/>
    <w:rsid w:val="007A30B6"/>
    <w:rsid w:val="007A6BAF"/>
    <w:rsid w:val="007A6DC9"/>
    <w:rsid w:val="007B74CB"/>
    <w:rsid w:val="007C3777"/>
    <w:rsid w:val="007D0DA2"/>
    <w:rsid w:val="007D38F2"/>
    <w:rsid w:val="00800BC7"/>
    <w:rsid w:val="00805BC0"/>
    <w:rsid w:val="00813808"/>
    <w:rsid w:val="008144E9"/>
    <w:rsid w:val="008161DC"/>
    <w:rsid w:val="008226DC"/>
    <w:rsid w:val="00832D94"/>
    <w:rsid w:val="00840D07"/>
    <w:rsid w:val="00860E3B"/>
    <w:rsid w:val="008649CC"/>
    <w:rsid w:val="00865883"/>
    <w:rsid w:val="008724E8"/>
    <w:rsid w:val="00881A1C"/>
    <w:rsid w:val="008848D6"/>
    <w:rsid w:val="008857F5"/>
    <w:rsid w:val="00891DBC"/>
    <w:rsid w:val="00893CF7"/>
    <w:rsid w:val="00893F7A"/>
    <w:rsid w:val="00896921"/>
    <w:rsid w:val="008A7F7F"/>
    <w:rsid w:val="008B17F8"/>
    <w:rsid w:val="008B7040"/>
    <w:rsid w:val="008C0BDA"/>
    <w:rsid w:val="008C59B3"/>
    <w:rsid w:val="008D0795"/>
    <w:rsid w:val="008D6046"/>
    <w:rsid w:val="008E05F8"/>
    <w:rsid w:val="008E0608"/>
    <w:rsid w:val="008E45C4"/>
    <w:rsid w:val="008E637D"/>
    <w:rsid w:val="008F5CBD"/>
    <w:rsid w:val="00901988"/>
    <w:rsid w:val="00927E20"/>
    <w:rsid w:val="0093042E"/>
    <w:rsid w:val="009311E5"/>
    <w:rsid w:val="00937B84"/>
    <w:rsid w:val="0094082E"/>
    <w:rsid w:val="0094478A"/>
    <w:rsid w:val="009451EB"/>
    <w:rsid w:val="00946055"/>
    <w:rsid w:val="00947D05"/>
    <w:rsid w:val="00950B3D"/>
    <w:rsid w:val="009547D2"/>
    <w:rsid w:val="00962D93"/>
    <w:rsid w:val="009669D4"/>
    <w:rsid w:val="009710F0"/>
    <w:rsid w:val="00971166"/>
    <w:rsid w:val="00977192"/>
    <w:rsid w:val="009879DB"/>
    <w:rsid w:val="009923DF"/>
    <w:rsid w:val="00994713"/>
    <w:rsid w:val="009C1A6C"/>
    <w:rsid w:val="009C5891"/>
    <w:rsid w:val="009D01B7"/>
    <w:rsid w:val="009D5310"/>
    <w:rsid w:val="009D6AC6"/>
    <w:rsid w:val="009E51DF"/>
    <w:rsid w:val="009F089E"/>
    <w:rsid w:val="009F276E"/>
    <w:rsid w:val="00A01322"/>
    <w:rsid w:val="00A11A91"/>
    <w:rsid w:val="00A1252F"/>
    <w:rsid w:val="00A15A7E"/>
    <w:rsid w:val="00A310B7"/>
    <w:rsid w:val="00A40225"/>
    <w:rsid w:val="00A46054"/>
    <w:rsid w:val="00A56003"/>
    <w:rsid w:val="00A61992"/>
    <w:rsid w:val="00A7607F"/>
    <w:rsid w:val="00A77C6D"/>
    <w:rsid w:val="00A91CE0"/>
    <w:rsid w:val="00A96889"/>
    <w:rsid w:val="00AA3979"/>
    <w:rsid w:val="00AA5AEE"/>
    <w:rsid w:val="00AA7D35"/>
    <w:rsid w:val="00AD5A73"/>
    <w:rsid w:val="00AE0696"/>
    <w:rsid w:val="00AE37D0"/>
    <w:rsid w:val="00AE49C0"/>
    <w:rsid w:val="00AE4E22"/>
    <w:rsid w:val="00AF0091"/>
    <w:rsid w:val="00AF5D5A"/>
    <w:rsid w:val="00AF64DA"/>
    <w:rsid w:val="00B14851"/>
    <w:rsid w:val="00B2107D"/>
    <w:rsid w:val="00B35F69"/>
    <w:rsid w:val="00B36485"/>
    <w:rsid w:val="00B55E63"/>
    <w:rsid w:val="00B657F5"/>
    <w:rsid w:val="00B71B4A"/>
    <w:rsid w:val="00B72BC2"/>
    <w:rsid w:val="00B74051"/>
    <w:rsid w:val="00B76BC4"/>
    <w:rsid w:val="00B7736D"/>
    <w:rsid w:val="00B87AE0"/>
    <w:rsid w:val="00B94E82"/>
    <w:rsid w:val="00B95C30"/>
    <w:rsid w:val="00B9788A"/>
    <w:rsid w:val="00BA0596"/>
    <w:rsid w:val="00BA57C5"/>
    <w:rsid w:val="00BA73E6"/>
    <w:rsid w:val="00BB000F"/>
    <w:rsid w:val="00BB003A"/>
    <w:rsid w:val="00BB1AFA"/>
    <w:rsid w:val="00BC6E8A"/>
    <w:rsid w:val="00BD6095"/>
    <w:rsid w:val="00BE0BD1"/>
    <w:rsid w:val="00BF37CB"/>
    <w:rsid w:val="00BF58F6"/>
    <w:rsid w:val="00C109CF"/>
    <w:rsid w:val="00C10E2A"/>
    <w:rsid w:val="00C22C69"/>
    <w:rsid w:val="00C33DE3"/>
    <w:rsid w:val="00C411FF"/>
    <w:rsid w:val="00C424B3"/>
    <w:rsid w:val="00C537AD"/>
    <w:rsid w:val="00C57835"/>
    <w:rsid w:val="00C65529"/>
    <w:rsid w:val="00C97AF2"/>
    <w:rsid w:val="00CA1D4A"/>
    <w:rsid w:val="00CA7F9B"/>
    <w:rsid w:val="00CB0C53"/>
    <w:rsid w:val="00CB0DC3"/>
    <w:rsid w:val="00CB769B"/>
    <w:rsid w:val="00CB78C5"/>
    <w:rsid w:val="00CC0884"/>
    <w:rsid w:val="00CC4890"/>
    <w:rsid w:val="00CC7A8E"/>
    <w:rsid w:val="00CE151E"/>
    <w:rsid w:val="00CE1BA3"/>
    <w:rsid w:val="00CE4F0A"/>
    <w:rsid w:val="00CE5753"/>
    <w:rsid w:val="00CE7DE2"/>
    <w:rsid w:val="00CF1E57"/>
    <w:rsid w:val="00CF21DA"/>
    <w:rsid w:val="00D03173"/>
    <w:rsid w:val="00D11313"/>
    <w:rsid w:val="00D1384D"/>
    <w:rsid w:val="00D21DFF"/>
    <w:rsid w:val="00D243BE"/>
    <w:rsid w:val="00D26EE7"/>
    <w:rsid w:val="00D32581"/>
    <w:rsid w:val="00D32867"/>
    <w:rsid w:val="00D35C8C"/>
    <w:rsid w:val="00D37027"/>
    <w:rsid w:val="00D53CE0"/>
    <w:rsid w:val="00D55734"/>
    <w:rsid w:val="00D6531A"/>
    <w:rsid w:val="00D772B9"/>
    <w:rsid w:val="00D77EAE"/>
    <w:rsid w:val="00D8438B"/>
    <w:rsid w:val="00D87CFB"/>
    <w:rsid w:val="00D87E63"/>
    <w:rsid w:val="00D93AF1"/>
    <w:rsid w:val="00D93D1A"/>
    <w:rsid w:val="00DA1603"/>
    <w:rsid w:val="00DA4E1F"/>
    <w:rsid w:val="00DB0726"/>
    <w:rsid w:val="00DB77E8"/>
    <w:rsid w:val="00DC0B28"/>
    <w:rsid w:val="00DC63F4"/>
    <w:rsid w:val="00DC75B8"/>
    <w:rsid w:val="00DD5782"/>
    <w:rsid w:val="00DD741A"/>
    <w:rsid w:val="00DE20B5"/>
    <w:rsid w:val="00DE42AC"/>
    <w:rsid w:val="00DE7E4E"/>
    <w:rsid w:val="00DF2F38"/>
    <w:rsid w:val="00DF42A5"/>
    <w:rsid w:val="00DF57DB"/>
    <w:rsid w:val="00E00041"/>
    <w:rsid w:val="00E01B62"/>
    <w:rsid w:val="00E03149"/>
    <w:rsid w:val="00E05C36"/>
    <w:rsid w:val="00E16C24"/>
    <w:rsid w:val="00E2313C"/>
    <w:rsid w:val="00E30D73"/>
    <w:rsid w:val="00E32869"/>
    <w:rsid w:val="00E4159C"/>
    <w:rsid w:val="00E44BEB"/>
    <w:rsid w:val="00E46029"/>
    <w:rsid w:val="00E54C20"/>
    <w:rsid w:val="00E5541A"/>
    <w:rsid w:val="00E62880"/>
    <w:rsid w:val="00E665C3"/>
    <w:rsid w:val="00E74BC5"/>
    <w:rsid w:val="00E823A1"/>
    <w:rsid w:val="00EA5932"/>
    <w:rsid w:val="00EA66F7"/>
    <w:rsid w:val="00EA785F"/>
    <w:rsid w:val="00EB1258"/>
    <w:rsid w:val="00EB1342"/>
    <w:rsid w:val="00EB3409"/>
    <w:rsid w:val="00EB7DB6"/>
    <w:rsid w:val="00EC0B4E"/>
    <w:rsid w:val="00EC5518"/>
    <w:rsid w:val="00EC6D9F"/>
    <w:rsid w:val="00EC72AB"/>
    <w:rsid w:val="00EE63C2"/>
    <w:rsid w:val="00EF35E8"/>
    <w:rsid w:val="00F033E9"/>
    <w:rsid w:val="00F061FB"/>
    <w:rsid w:val="00F20A71"/>
    <w:rsid w:val="00F20BAC"/>
    <w:rsid w:val="00F23C39"/>
    <w:rsid w:val="00F23CB6"/>
    <w:rsid w:val="00F318A3"/>
    <w:rsid w:val="00F318F1"/>
    <w:rsid w:val="00F45B98"/>
    <w:rsid w:val="00F560CE"/>
    <w:rsid w:val="00F57D34"/>
    <w:rsid w:val="00F60430"/>
    <w:rsid w:val="00F63796"/>
    <w:rsid w:val="00F64B47"/>
    <w:rsid w:val="00F965D3"/>
    <w:rsid w:val="00FB053D"/>
    <w:rsid w:val="00FC122D"/>
    <w:rsid w:val="00FD4F97"/>
    <w:rsid w:val="00FE0E78"/>
    <w:rsid w:val="00FE1F73"/>
    <w:rsid w:val="00FE23E8"/>
    <w:rsid w:val="00FE54C6"/>
    <w:rsid w:val="00FF0B7E"/>
    <w:rsid w:val="00FF584A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01EA1E"/>
  <w15:docId w15:val="{A8303FD9-39E1-430B-ADED-15B32883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485"/>
    <w:rPr>
      <w:rFonts w:ascii="Calibri Light" w:hAnsi="Calibri Light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B4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E1F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B4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723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6E07"/>
    <w:pPr>
      <w:keepNext/>
      <w:keepLines/>
      <w:numPr>
        <w:ilvl w:val="4"/>
        <w:numId w:val="1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074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F58F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8F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8F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B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A4E1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71B4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A7235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56E07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paragraph" w:styleId="NoSpacing">
    <w:name w:val="No Spacing"/>
    <w:link w:val="NoSpacingChar"/>
    <w:uiPriority w:val="1"/>
    <w:qFormat/>
    <w:rsid w:val="00756E0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56E07"/>
    <w:rPr>
      <w:rFonts w:eastAsiaTheme="minorEastAsia"/>
      <w:lang w:val="en-US"/>
    </w:rPr>
  </w:style>
  <w:style w:type="character" w:styleId="Hyperlink">
    <w:name w:val="Hyperlink"/>
    <w:uiPriority w:val="99"/>
    <w:rsid w:val="00756E07"/>
    <w:rPr>
      <w:rFonts w:cs="Futura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56E07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1450E"/>
    <w:pPr>
      <w:tabs>
        <w:tab w:val="left" w:pos="440"/>
        <w:tab w:val="right" w:leader="dot" w:pos="9016"/>
      </w:tabs>
      <w:spacing w:after="100" w:line="276" w:lineRule="auto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56E07"/>
    <w:pPr>
      <w:spacing w:after="100" w:line="276" w:lineRule="auto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56E07"/>
    <w:pPr>
      <w:spacing w:after="100" w:line="276" w:lineRule="auto"/>
      <w:ind w:left="440"/>
    </w:pPr>
    <w:rPr>
      <w:rFonts w:eastAsiaTheme="minorEastAsia"/>
    </w:rPr>
  </w:style>
  <w:style w:type="table" w:styleId="TableGrid">
    <w:name w:val="Table Grid"/>
    <w:basedOn w:val="TableNormal"/>
    <w:uiPriority w:val="59"/>
    <w:rsid w:val="00756E07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56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E0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E07"/>
    <w:pPr>
      <w:numPr>
        <w:ilvl w:val="1"/>
      </w:numPr>
      <w:spacing w:line="27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6E07"/>
    <w:rPr>
      <w:rFonts w:ascii="Calibri Light" w:eastAsiaTheme="minorEastAsia" w:hAnsi="Calibri Light"/>
      <w:color w:val="5A5A5A" w:themeColor="text1" w:themeTint="A5"/>
      <w:spacing w:val="15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56E07"/>
    <w:pPr>
      <w:tabs>
        <w:tab w:val="center" w:pos="4513"/>
        <w:tab w:val="right" w:pos="9026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756E07"/>
    <w:rPr>
      <w:rFonts w:ascii="Calibri Light" w:eastAsiaTheme="minorEastAsia" w:hAnsi="Calibri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6E07"/>
    <w:pPr>
      <w:tabs>
        <w:tab w:val="center" w:pos="4513"/>
        <w:tab w:val="right" w:pos="9026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756E07"/>
    <w:rPr>
      <w:rFonts w:ascii="Calibri Light" w:eastAsiaTheme="minorEastAsia" w:hAnsi="Calibri Light"/>
      <w:lang w:val="en-US"/>
    </w:rPr>
  </w:style>
  <w:style w:type="paragraph" w:customStyle="1" w:styleId="Body">
    <w:name w:val="Body"/>
    <w:basedOn w:val="Normal"/>
    <w:link w:val="BodyChar"/>
    <w:qFormat/>
    <w:rsid w:val="00756E07"/>
    <w:pPr>
      <w:spacing w:after="200" w:line="276" w:lineRule="auto"/>
      <w:ind w:left="360"/>
    </w:pPr>
    <w:rPr>
      <w:rFonts w:asciiTheme="majorHAnsi" w:eastAsiaTheme="minorEastAsia" w:hAnsiTheme="majorHAnsi"/>
    </w:rPr>
  </w:style>
  <w:style w:type="character" w:customStyle="1" w:styleId="BodyChar">
    <w:name w:val="Body Char"/>
    <w:basedOn w:val="DefaultParagraphFont"/>
    <w:link w:val="Body"/>
    <w:rsid w:val="00756E07"/>
    <w:rPr>
      <w:rFonts w:asciiTheme="majorHAnsi" w:eastAsiaTheme="minorEastAsia" w:hAnsiTheme="majorHAnsi"/>
      <w:lang w:val="en-US"/>
    </w:rPr>
  </w:style>
  <w:style w:type="paragraph" w:styleId="ListParagraph">
    <w:name w:val="List Paragraph"/>
    <w:aliases w:val="List Bulletized,B1 paragraph"/>
    <w:basedOn w:val="Normal"/>
    <w:link w:val="ListParagraphChar"/>
    <w:uiPriority w:val="34"/>
    <w:qFormat/>
    <w:rsid w:val="00756E07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ListParagraphChar">
    <w:name w:val="List Paragraph Char"/>
    <w:aliases w:val="List Bulletized Char,B1 paragraph Char"/>
    <w:basedOn w:val="DefaultParagraphFont"/>
    <w:link w:val="ListParagraph"/>
    <w:uiPriority w:val="34"/>
    <w:locked/>
    <w:rsid w:val="00756E07"/>
    <w:rPr>
      <w:rFonts w:ascii="Calibri Light" w:eastAsiaTheme="minorEastAsia" w:hAnsi="Calibri Light"/>
      <w:lang w:val="en-US"/>
    </w:rPr>
  </w:style>
  <w:style w:type="character" w:styleId="BookTitle">
    <w:name w:val="Book Title"/>
    <w:basedOn w:val="DefaultParagraphFont"/>
    <w:uiPriority w:val="33"/>
    <w:qFormat/>
    <w:rsid w:val="00756E07"/>
    <w:rPr>
      <w:b/>
      <w:bCs/>
      <w:i/>
      <w:iCs/>
      <w:spacing w:val="5"/>
    </w:rPr>
  </w:style>
  <w:style w:type="paragraph" w:customStyle="1" w:styleId="Standard">
    <w:name w:val="Standard"/>
    <w:rsid w:val="00756E07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Times New Roman"/>
      <w:kern w:val="3"/>
      <w:szCs w:val="24"/>
      <w:lang w:val="pl-PL"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E0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76" w:lineRule="auto"/>
      <w:ind w:left="864" w:right="864"/>
      <w:jc w:val="center"/>
    </w:pPr>
    <w:rPr>
      <w:rFonts w:eastAsiaTheme="minorEastAsia"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E07"/>
    <w:rPr>
      <w:rFonts w:ascii="Calibri Light" w:eastAsiaTheme="minorEastAsia" w:hAnsi="Calibri Light"/>
      <w:i/>
      <w:iCs/>
      <w:color w:val="5B9BD5" w:themeColor="accent1"/>
      <w:lang w:val="en-US"/>
    </w:rPr>
  </w:style>
  <w:style w:type="character" w:styleId="Strong">
    <w:name w:val="Strong"/>
    <w:basedOn w:val="DefaultParagraphFont"/>
    <w:uiPriority w:val="22"/>
    <w:qFormat/>
    <w:rsid w:val="00756E07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190740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table" w:customStyle="1" w:styleId="GridTable5Dark-Accent11">
    <w:name w:val="Grid Table 5 Dark - Accent 11"/>
    <w:basedOn w:val="TableNormal"/>
    <w:uiPriority w:val="50"/>
    <w:rsid w:val="00860E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860E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F00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00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00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00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00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0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09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9502C"/>
    <w:pPr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BF58F6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8F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8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customStyle="1" w:styleId="Recommend">
    <w:name w:val="Recommend"/>
    <w:basedOn w:val="IntenseQuote"/>
    <w:link w:val="RecommendChar"/>
    <w:qFormat/>
    <w:rsid w:val="00A77C6D"/>
    <w:pPr>
      <w:shd w:val="pct5" w:color="auto" w:fill="auto"/>
      <w:spacing w:before="120" w:after="120" w:line="240" w:lineRule="auto"/>
      <w:ind w:left="0" w:right="567"/>
      <w:jc w:val="left"/>
    </w:pPr>
    <w:rPr>
      <w:i w:val="0"/>
      <w:color w:val="auto"/>
    </w:rPr>
  </w:style>
  <w:style w:type="character" w:customStyle="1" w:styleId="RecommendChar">
    <w:name w:val="Recommend Char"/>
    <w:basedOn w:val="DefaultParagraphFont"/>
    <w:link w:val="Recommend"/>
    <w:rsid w:val="00A77C6D"/>
    <w:rPr>
      <w:rFonts w:ascii="Calibri Light" w:eastAsiaTheme="minorEastAsia" w:hAnsi="Calibri Light"/>
      <w:iCs/>
      <w:shd w:val="pct5" w:color="auto" w:fill="auto"/>
      <w:lang w:val="en-US"/>
    </w:rPr>
  </w:style>
  <w:style w:type="table" w:styleId="GridTable5Dark-Accent3">
    <w:name w:val="Grid Table 5 Dark Accent 3"/>
    <w:basedOn w:val="TableNormal"/>
    <w:uiPriority w:val="50"/>
    <w:rsid w:val="001D6A7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654DD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unhideWhenUsed/>
    <w:rsid w:val="00664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azure/search/" TargetMode="External"/><Relationship Id="rId18" Type="http://schemas.openxmlformats.org/officeDocument/2006/relationships/hyperlink" Target="https://www.mysql.com/" TargetMode="External"/><Relationship Id="rId26" Type="http://schemas.openxmlformats.org/officeDocument/2006/relationships/hyperlink" Target="https://docs.mongodb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azure.microsoft.com/en-us/pricing/calculator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zure.microsoft.com/en-us/pricing/details/search/" TargetMode="External"/><Relationship Id="rId17" Type="http://schemas.openxmlformats.org/officeDocument/2006/relationships/hyperlink" Target="https://docs.microsoft.com/en-us/sql/sql-server/" TargetMode="External"/><Relationship Id="rId25" Type="http://schemas.openxmlformats.org/officeDocument/2006/relationships/hyperlink" Target="https://www.mongodb.com/pricin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zure.microsoft.com/en-us/pricing/details/sql-database/" TargetMode="External"/><Relationship Id="rId20" Type="http://schemas.openxmlformats.org/officeDocument/2006/relationships/hyperlink" Target="https://dev.mysql.com/doc/" TargetMode="External"/><Relationship Id="rId29" Type="http://schemas.openxmlformats.org/officeDocument/2006/relationships/hyperlink" Target="https://docs.microsoft.com/en-us/azure/cosmos-db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zure.microsoft.com/en-us/services/search/" TargetMode="External"/><Relationship Id="rId24" Type="http://schemas.openxmlformats.org/officeDocument/2006/relationships/hyperlink" Target="https://www.mongodb.com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microsoft.com/en-us/sql-server/sql-server-2019-pricing" TargetMode="External"/><Relationship Id="rId23" Type="http://schemas.openxmlformats.org/officeDocument/2006/relationships/hyperlink" Target="https://docs.microsoft.com/en-us/azure/" TargetMode="External"/><Relationship Id="rId28" Type="http://schemas.openxmlformats.org/officeDocument/2006/relationships/hyperlink" Target="https://azure.microsoft.com/en-us/pricing/details/cosmos-db/" TargetMode="External"/><Relationship Id="rId10" Type="http://schemas.openxmlformats.org/officeDocument/2006/relationships/hyperlink" Target="https://www.elastic.co/guide/index.html" TargetMode="External"/><Relationship Id="rId19" Type="http://schemas.openxmlformats.org/officeDocument/2006/relationships/hyperlink" Target="https://azure.microsoft.com/en-us/pricing/details/mysql/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elastic.co/pricing/" TargetMode="External"/><Relationship Id="rId14" Type="http://schemas.openxmlformats.org/officeDocument/2006/relationships/hyperlink" Target="https://www.microsoft.com/en-us/sql-server/" TargetMode="External"/><Relationship Id="rId22" Type="http://schemas.openxmlformats.org/officeDocument/2006/relationships/hyperlink" Target="https://www.elastic.co/cloud/pricing" TargetMode="External"/><Relationship Id="rId27" Type="http://schemas.openxmlformats.org/officeDocument/2006/relationships/hyperlink" Target="https://azure.microsoft.com/en-us/services/cosmos-db/" TargetMode="External"/><Relationship Id="rId30" Type="http://schemas.openxmlformats.org/officeDocument/2006/relationships/header" Target="header1.xml"/><Relationship Id="rId8" Type="http://schemas.openxmlformats.org/officeDocument/2006/relationships/hyperlink" Target="https://www.elastic.c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lients\Nagarro\Templates\Solution%20Approach%20Template%20v%200.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523F0-A457-4E04-B153-36B368C86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Solution Approach Template v 0.2</Template>
  <TotalTime>215</TotalTime>
  <Pages>14</Pages>
  <Words>3142</Words>
  <Characters>17914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[Company]-[Project]</vt:lpstr>
    </vt:vector>
  </TitlesOfParts>
  <Company>Nagarro Software Pvt. Ltd.</Company>
  <LinksUpToDate>false</LinksUpToDate>
  <CharactersWithSpaces>21014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[Nagarro]- [CTT Online Shopping]</dc:title>
  <dc:subject>DAR Document</dc:subject>
  <dc:creator>Sandeep Singh</dc:creator>
  <cp:lastModifiedBy>Sandeep Singh</cp:lastModifiedBy>
  <cp:revision>119</cp:revision>
  <cp:lastPrinted>2014-05-22T16:26:00Z</cp:lastPrinted>
  <dcterms:created xsi:type="dcterms:W3CDTF">2018-03-21T10:29:00Z</dcterms:created>
  <dcterms:modified xsi:type="dcterms:W3CDTF">2025-03-19T04:22:00Z</dcterms:modified>
</cp:coreProperties>
</file>